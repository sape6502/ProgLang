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064C1" w14:textId="77777777" w:rsidR="00DB4DB0" w:rsidRPr="00CE251D" w:rsidRDefault="00DB4DB0" w:rsidP="00A36240">
      <w:pPr>
        <w:ind w:left="2835"/>
        <w:rPr>
          <w:color w:val="A6A6A6"/>
          <w:sz w:val="56"/>
          <w:szCs w:val="100"/>
          <w:lang w:eastAsia="en-US"/>
        </w:rPr>
      </w:pPr>
    </w:p>
    <w:p w14:paraId="6875FB74" w14:textId="77777777" w:rsidR="00DB4DB0" w:rsidRPr="00CE251D" w:rsidRDefault="00DB4DB0" w:rsidP="00A36240">
      <w:pPr>
        <w:ind w:left="2835"/>
        <w:rPr>
          <w:color w:val="A6A6A6"/>
          <w:sz w:val="56"/>
          <w:szCs w:val="100"/>
          <w:lang w:eastAsia="en-US"/>
        </w:rPr>
      </w:pPr>
    </w:p>
    <w:p w14:paraId="113C8BF4" w14:textId="77777777" w:rsidR="00DB4DB0" w:rsidRPr="00CE251D" w:rsidRDefault="00DB4DB0" w:rsidP="00A36240">
      <w:pPr>
        <w:ind w:left="2835"/>
        <w:rPr>
          <w:color w:val="A6A6A6"/>
          <w:sz w:val="56"/>
          <w:szCs w:val="100"/>
          <w:lang w:eastAsia="en-US"/>
        </w:rPr>
      </w:pPr>
    </w:p>
    <w:p w14:paraId="5AD1B7F3" w14:textId="77777777" w:rsidR="00DB4DB0" w:rsidRPr="00CE251D" w:rsidRDefault="00DB4DB0" w:rsidP="00A36240">
      <w:pPr>
        <w:ind w:left="2835"/>
        <w:rPr>
          <w:color w:val="A6A6A6"/>
          <w:sz w:val="56"/>
          <w:szCs w:val="100"/>
          <w:lang w:eastAsia="en-US"/>
        </w:rPr>
      </w:pPr>
    </w:p>
    <w:p w14:paraId="3A8ADAD7" w14:textId="77777777" w:rsidR="00DB4DB0" w:rsidRPr="00CE251D" w:rsidRDefault="00DB4DB0" w:rsidP="00A36240">
      <w:pPr>
        <w:ind w:left="2835"/>
        <w:rPr>
          <w:color w:val="A6A6A6"/>
          <w:sz w:val="56"/>
          <w:szCs w:val="100"/>
          <w:lang w:eastAsia="en-US"/>
        </w:rPr>
      </w:pPr>
    </w:p>
    <w:p w14:paraId="7BFA43B7" w14:textId="77777777" w:rsidR="00DB4DB0" w:rsidRPr="00CE251D" w:rsidRDefault="00DB4DB0" w:rsidP="00A36240">
      <w:pPr>
        <w:ind w:left="2835"/>
        <w:rPr>
          <w:color w:val="A6A6A6"/>
          <w:sz w:val="56"/>
          <w:szCs w:val="100"/>
          <w:lang w:eastAsia="en-US"/>
        </w:rPr>
      </w:pPr>
    </w:p>
    <w:p w14:paraId="4B04CCF9" w14:textId="074329E6" w:rsidR="00DB4DB0" w:rsidRPr="00CE251D" w:rsidRDefault="00B02B30" w:rsidP="001D5807">
      <w:pPr>
        <w:pStyle w:val="Title"/>
        <w:ind w:left="2835"/>
        <w:rPr>
          <w:rFonts w:ascii="LTSyntax" w:hAnsi="LTSyntax"/>
        </w:rPr>
      </w:pPr>
      <w:r w:rsidRPr="00CE251D">
        <w:rPr>
          <w:rFonts w:ascii="LTSyntax" w:hAnsi="LTSyntax"/>
          <w:lang w:eastAsia="en-US"/>
        </w:rPr>
        <w:t>Detail</w:t>
      </w:r>
      <w:r w:rsidR="001D5807" w:rsidRPr="00CE251D">
        <w:rPr>
          <w:rFonts w:ascii="LTSyntax" w:hAnsi="LTSyntax"/>
          <w:lang w:eastAsia="en-US"/>
        </w:rPr>
        <w:t xml:space="preserve">konzept </w:t>
      </w:r>
      <w:r w:rsidR="008C1754" w:rsidRPr="00CE251D">
        <w:rPr>
          <w:rFonts w:ascii="LTSyntax" w:hAnsi="LTSyntax"/>
          <w:lang w:eastAsia="en-US"/>
        </w:rPr>
        <w:t>ProgLang</w:t>
      </w:r>
    </w:p>
    <w:p w14:paraId="1238524A" w14:textId="77777777" w:rsidR="00DB4DB0" w:rsidRPr="00CE251D" w:rsidRDefault="00DB4DB0" w:rsidP="00DB4DB0">
      <w:pPr>
        <w:ind w:left="2841"/>
        <w:rPr>
          <w:sz w:val="16"/>
        </w:rPr>
      </w:pPr>
    </w:p>
    <w:p w14:paraId="15B98E98" w14:textId="77777777" w:rsidR="00DB4DB0" w:rsidRPr="00CE251D" w:rsidRDefault="00DB4DB0" w:rsidP="00DB4DB0">
      <w:pPr>
        <w:ind w:left="2841"/>
        <w:rPr>
          <w:sz w:val="16"/>
        </w:rPr>
      </w:pPr>
    </w:p>
    <w:p w14:paraId="0AA0090E" w14:textId="77777777" w:rsidR="00DB4DB0" w:rsidRPr="00CE251D" w:rsidRDefault="00DB4DB0" w:rsidP="00DB4DB0">
      <w:pPr>
        <w:ind w:left="2841"/>
        <w:rPr>
          <w:sz w:val="20"/>
        </w:rPr>
      </w:pPr>
    </w:p>
    <w:p w14:paraId="38881B87" w14:textId="77777777" w:rsidR="00DB4DB0" w:rsidRPr="00CE251D" w:rsidRDefault="00DB4DB0" w:rsidP="00DB4DB0">
      <w:pPr>
        <w:ind w:left="2841"/>
        <w:rPr>
          <w:sz w:val="16"/>
        </w:rPr>
      </w:pPr>
    </w:p>
    <w:p w14:paraId="5894E1C8" w14:textId="639CF9DA" w:rsidR="00DB4DB0" w:rsidRPr="00CE251D" w:rsidRDefault="00527D29" w:rsidP="008312BC">
      <w:pPr>
        <w:pStyle w:val="Content"/>
        <w:ind w:left="2551" w:firstLine="284"/>
      </w:pPr>
      <w:r w:rsidRPr="00CE251D">
        <w:t>Gültig ab</w:t>
      </w:r>
      <w:r w:rsidR="00C93BA8" w:rsidRPr="00CE251D">
        <w:t xml:space="preserve"> </w:t>
      </w:r>
      <w:r w:rsidR="005225A0" w:rsidRPr="00CE251D">
        <w:t>04</w:t>
      </w:r>
      <w:r w:rsidR="00523BBF" w:rsidRPr="00CE251D">
        <w:t xml:space="preserve">. </w:t>
      </w:r>
      <w:r w:rsidR="00FD12ED" w:rsidRPr="00CE251D">
        <w:t>September</w:t>
      </w:r>
      <w:r w:rsidR="00523BBF" w:rsidRPr="00CE251D">
        <w:t xml:space="preserve"> 2019</w:t>
      </w:r>
    </w:p>
    <w:p w14:paraId="62A6AA65" w14:textId="77777777" w:rsidR="004E5B42" w:rsidRPr="00CE251D" w:rsidRDefault="004E5B42" w:rsidP="00DB4DB0">
      <w:pPr>
        <w:ind w:left="2841"/>
      </w:pPr>
    </w:p>
    <w:p w14:paraId="2EE3BE62" w14:textId="77777777" w:rsidR="0041283D" w:rsidRPr="00CE251D" w:rsidRDefault="00527D29" w:rsidP="008312BC">
      <w:pPr>
        <w:pStyle w:val="Content"/>
        <w:ind w:left="2551" w:firstLine="284"/>
      </w:pPr>
      <w:r w:rsidRPr="00CE251D">
        <w:t>Klassifizierung</w:t>
      </w:r>
      <w:r w:rsidR="00134332" w:rsidRPr="00CE251D">
        <w:t xml:space="preserve">: </w:t>
      </w:r>
      <w:sdt>
        <w:sdtPr>
          <w:alias w:val="Classification"/>
          <w:tag w:val="Classification"/>
          <w:id w:val="1358929903"/>
          <w:lock w:val="sdtLocked"/>
          <w:placeholder>
            <w:docPart w:val="FC9093BDF8804323BC344A899877710A"/>
          </w:placeholder>
          <w:dropDownList>
            <w:listItem w:displayText="Internal" w:value="Internal"/>
            <w:listItem w:displayText="Confidential" w:value="Confidential"/>
            <w:listItem w:displayText="Strictly Confidential" w:value="Strictly Confidential"/>
          </w:dropDownList>
        </w:sdtPr>
        <w:sdtEndPr/>
        <w:sdtContent>
          <w:proofErr w:type="gramStart"/>
          <w:r w:rsidR="001D5807" w:rsidRPr="00CE251D">
            <w:t>Internal</w:t>
          </w:r>
          <w:proofErr w:type="gramEnd"/>
        </w:sdtContent>
      </w:sdt>
    </w:p>
    <w:p w14:paraId="720B7956" w14:textId="77777777" w:rsidR="00DB4DB0" w:rsidRPr="00CE251D" w:rsidRDefault="00DB4DB0" w:rsidP="00DB4DB0">
      <w:pPr>
        <w:rPr>
          <w:sz w:val="56"/>
          <w:szCs w:val="100"/>
          <w:lang w:eastAsia="en-US"/>
        </w:rPr>
      </w:pPr>
    </w:p>
    <w:p w14:paraId="3D3AB9E0" w14:textId="77777777" w:rsidR="00DB4DB0" w:rsidRPr="00CE251D" w:rsidRDefault="00DB4DB0" w:rsidP="00DB4DB0">
      <w:pPr>
        <w:rPr>
          <w:sz w:val="56"/>
          <w:szCs w:val="100"/>
          <w:lang w:eastAsia="en-US"/>
        </w:rPr>
      </w:pPr>
    </w:p>
    <w:p w14:paraId="10F993EE" w14:textId="77777777" w:rsidR="00DB4DB0" w:rsidRPr="00CE251D" w:rsidRDefault="00DB4DB0" w:rsidP="00DB4DB0">
      <w:pPr>
        <w:rPr>
          <w:sz w:val="56"/>
          <w:szCs w:val="100"/>
          <w:lang w:eastAsia="en-US"/>
        </w:rPr>
      </w:pPr>
    </w:p>
    <w:p w14:paraId="51ACC4DC" w14:textId="77777777" w:rsidR="00DB4DB0" w:rsidRPr="00CE251D" w:rsidRDefault="00DB4DB0" w:rsidP="00DB4DB0">
      <w:pPr>
        <w:rPr>
          <w:sz w:val="56"/>
          <w:szCs w:val="100"/>
          <w:lang w:eastAsia="en-US"/>
        </w:rPr>
      </w:pPr>
    </w:p>
    <w:p w14:paraId="6C091CFC" w14:textId="77777777" w:rsidR="00DB4DB0" w:rsidRPr="00CE251D" w:rsidRDefault="00DB4DB0" w:rsidP="00DB4DB0">
      <w:pPr>
        <w:rPr>
          <w:sz w:val="56"/>
          <w:szCs w:val="100"/>
          <w:lang w:eastAsia="en-US"/>
        </w:rPr>
      </w:pPr>
    </w:p>
    <w:p w14:paraId="34A9F36C" w14:textId="77777777" w:rsidR="00DB4DB0" w:rsidRPr="00CE251D" w:rsidRDefault="00DB4DB0" w:rsidP="00DB4DB0">
      <w:pPr>
        <w:rPr>
          <w:sz w:val="56"/>
          <w:szCs w:val="100"/>
          <w:lang w:eastAsia="en-US"/>
        </w:rPr>
      </w:pPr>
    </w:p>
    <w:p w14:paraId="76EC4415" w14:textId="77777777" w:rsidR="00DB4DB0" w:rsidRPr="00CE251D" w:rsidRDefault="00DB4DB0" w:rsidP="00DB4DB0">
      <w:pPr>
        <w:rPr>
          <w:sz w:val="56"/>
          <w:szCs w:val="100"/>
          <w:lang w:eastAsia="en-US"/>
        </w:rPr>
      </w:pPr>
    </w:p>
    <w:p w14:paraId="60FCCF44" w14:textId="77777777" w:rsidR="00DB4DB0" w:rsidRPr="00CE251D" w:rsidRDefault="00DB4DB0" w:rsidP="00DB4DB0">
      <w:pPr>
        <w:rPr>
          <w:sz w:val="56"/>
          <w:szCs w:val="100"/>
          <w:lang w:eastAsia="en-US"/>
        </w:rPr>
      </w:pPr>
    </w:p>
    <w:p w14:paraId="5DA8446F" w14:textId="77777777" w:rsidR="00DB4DB0" w:rsidRPr="00CE251D" w:rsidRDefault="00DB4DB0" w:rsidP="00DB4DB0">
      <w:pPr>
        <w:rPr>
          <w:sz w:val="56"/>
          <w:szCs w:val="100"/>
          <w:lang w:eastAsia="en-US"/>
        </w:rPr>
      </w:pPr>
    </w:p>
    <w:p w14:paraId="30A6AF87" w14:textId="77777777" w:rsidR="006F2032" w:rsidRPr="00CE251D" w:rsidRDefault="006F2032" w:rsidP="006F2032">
      <w:pPr>
        <w:tabs>
          <w:tab w:val="left" w:pos="1495"/>
        </w:tabs>
        <w:rPr>
          <w:sz w:val="56"/>
          <w:szCs w:val="100"/>
          <w:lang w:eastAsia="en-US"/>
        </w:rPr>
        <w:sectPr w:rsidR="006F2032" w:rsidRPr="00CE251D" w:rsidSect="00AB6316">
          <w:headerReference w:type="default" r:id="rId11"/>
          <w:footerReference w:type="default" r:id="rId12"/>
          <w:headerReference w:type="first" r:id="rId13"/>
          <w:footerReference w:type="first" r:id="rId14"/>
          <w:type w:val="continuous"/>
          <w:pgSz w:w="11907" w:h="16834" w:code="9"/>
          <w:pgMar w:top="1985" w:right="1219" w:bottom="1276" w:left="1418" w:header="1588" w:footer="454" w:gutter="0"/>
          <w:pgNumType w:start="1"/>
          <w:cols w:space="720"/>
          <w:titlePg/>
          <w:docGrid w:linePitch="299"/>
        </w:sectPr>
      </w:pPr>
    </w:p>
    <w:p w14:paraId="05A8A257" w14:textId="77777777" w:rsidR="00610C8C" w:rsidRPr="00CE251D" w:rsidRDefault="00527D29" w:rsidP="0071120B">
      <w:pPr>
        <w:rPr>
          <w:b/>
          <w:sz w:val="28"/>
          <w:szCs w:val="28"/>
        </w:rPr>
      </w:pPr>
      <w:r w:rsidRPr="00CE251D">
        <w:rPr>
          <w:b/>
          <w:sz w:val="28"/>
          <w:szCs w:val="28"/>
        </w:rPr>
        <w:lastRenderedPageBreak/>
        <w:t>Inhaltsverzeichnis</w:t>
      </w:r>
    </w:p>
    <w:p w14:paraId="2E32AA9E" w14:textId="67FB86AC" w:rsidR="00384466" w:rsidRPr="00CE251D" w:rsidRDefault="00103B21">
      <w:pPr>
        <w:pStyle w:val="TOC1"/>
        <w:tabs>
          <w:tab w:val="left" w:pos="425"/>
        </w:tabs>
        <w:rPr>
          <w:rFonts w:asciiTheme="minorHAnsi" w:eastAsiaTheme="minorEastAsia" w:hAnsiTheme="minorHAnsi" w:cstheme="minorBidi"/>
          <w:b w:val="0"/>
          <w:noProof/>
          <w:szCs w:val="22"/>
          <w:lang w:eastAsia="en-CH"/>
        </w:rPr>
      </w:pPr>
      <w:r w:rsidRPr="00CE251D">
        <w:rPr>
          <w:rFonts w:cs="Arial"/>
          <w:b w:val="0"/>
          <w:szCs w:val="22"/>
        </w:rPr>
        <w:fldChar w:fldCharType="begin"/>
      </w:r>
      <w:r w:rsidR="00610C8C" w:rsidRPr="00CE251D">
        <w:rPr>
          <w:rFonts w:cs="Arial"/>
          <w:b w:val="0"/>
          <w:szCs w:val="22"/>
        </w:rPr>
        <w:instrText xml:space="preserve"> TOC \o "1-3" </w:instrText>
      </w:r>
      <w:r w:rsidRPr="00CE251D">
        <w:rPr>
          <w:rFonts w:cs="Arial"/>
          <w:b w:val="0"/>
          <w:szCs w:val="22"/>
        </w:rPr>
        <w:fldChar w:fldCharType="separate"/>
      </w:r>
      <w:r w:rsidR="00384466" w:rsidRPr="00CE251D">
        <w:rPr>
          <w:noProof/>
        </w:rPr>
        <w:t>1</w:t>
      </w:r>
      <w:r w:rsidR="00384466" w:rsidRPr="00CE251D">
        <w:rPr>
          <w:rFonts w:asciiTheme="minorHAnsi" w:eastAsiaTheme="minorEastAsia" w:hAnsiTheme="minorHAnsi" w:cstheme="minorBidi"/>
          <w:b w:val="0"/>
          <w:noProof/>
          <w:szCs w:val="22"/>
          <w:lang w:eastAsia="en-CH"/>
        </w:rPr>
        <w:tab/>
      </w:r>
      <w:r w:rsidR="00384466" w:rsidRPr="00CE251D">
        <w:rPr>
          <w:noProof/>
        </w:rPr>
        <w:t>Zeitplan</w:t>
      </w:r>
      <w:r w:rsidR="00384466" w:rsidRPr="00CE251D">
        <w:rPr>
          <w:noProof/>
        </w:rPr>
        <w:tab/>
      </w:r>
      <w:r w:rsidR="00384466" w:rsidRPr="00CE251D">
        <w:rPr>
          <w:noProof/>
        </w:rPr>
        <w:fldChar w:fldCharType="begin"/>
      </w:r>
      <w:r w:rsidR="00384466" w:rsidRPr="00CE251D">
        <w:rPr>
          <w:noProof/>
        </w:rPr>
        <w:instrText xml:space="preserve"> PAGEREF _Toc17971392 \h </w:instrText>
      </w:r>
      <w:r w:rsidR="00384466" w:rsidRPr="00CE251D">
        <w:rPr>
          <w:noProof/>
        </w:rPr>
      </w:r>
      <w:r w:rsidR="00384466" w:rsidRPr="00CE251D">
        <w:rPr>
          <w:noProof/>
        </w:rPr>
        <w:fldChar w:fldCharType="separate"/>
      </w:r>
      <w:r w:rsidR="00384466" w:rsidRPr="00CE251D">
        <w:rPr>
          <w:noProof/>
        </w:rPr>
        <w:t>3</w:t>
      </w:r>
      <w:r w:rsidR="00384466" w:rsidRPr="00CE251D">
        <w:rPr>
          <w:noProof/>
        </w:rPr>
        <w:fldChar w:fldCharType="end"/>
      </w:r>
    </w:p>
    <w:p w14:paraId="68C82A5D" w14:textId="04FDCFCF" w:rsidR="00384466" w:rsidRPr="00CE251D" w:rsidRDefault="00384466">
      <w:pPr>
        <w:pStyle w:val="TOC1"/>
        <w:tabs>
          <w:tab w:val="left" w:pos="425"/>
        </w:tabs>
        <w:rPr>
          <w:rFonts w:asciiTheme="minorHAnsi" w:eastAsiaTheme="minorEastAsia" w:hAnsiTheme="minorHAnsi" w:cstheme="minorBidi"/>
          <w:b w:val="0"/>
          <w:noProof/>
          <w:szCs w:val="22"/>
          <w:lang w:eastAsia="en-CH"/>
        </w:rPr>
      </w:pPr>
      <w:r w:rsidRPr="00CE251D">
        <w:rPr>
          <w:noProof/>
        </w:rPr>
        <w:t>2</w:t>
      </w:r>
      <w:r w:rsidRPr="00CE251D">
        <w:rPr>
          <w:rFonts w:asciiTheme="minorHAnsi" w:eastAsiaTheme="minorEastAsia" w:hAnsiTheme="minorHAnsi" w:cstheme="minorBidi"/>
          <w:b w:val="0"/>
          <w:noProof/>
          <w:szCs w:val="22"/>
          <w:lang w:eastAsia="en-CH"/>
        </w:rPr>
        <w:tab/>
      </w:r>
      <w:r w:rsidRPr="00CE251D">
        <w:rPr>
          <w:noProof/>
        </w:rPr>
        <w:t>Meilensteine</w:t>
      </w:r>
      <w:r w:rsidRPr="00CE251D">
        <w:rPr>
          <w:noProof/>
        </w:rPr>
        <w:tab/>
      </w:r>
      <w:r w:rsidRPr="00CE251D">
        <w:rPr>
          <w:noProof/>
        </w:rPr>
        <w:fldChar w:fldCharType="begin"/>
      </w:r>
      <w:r w:rsidRPr="00CE251D">
        <w:rPr>
          <w:noProof/>
        </w:rPr>
        <w:instrText xml:space="preserve"> PAGEREF _Toc17971393 \h </w:instrText>
      </w:r>
      <w:r w:rsidRPr="00CE251D">
        <w:rPr>
          <w:noProof/>
        </w:rPr>
      </w:r>
      <w:r w:rsidRPr="00CE251D">
        <w:rPr>
          <w:noProof/>
        </w:rPr>
        <w:fldChar w:fldCharType="separate"/>
      </w:r>
      <w:r w:rsidRPr="00CE251D">
        <w:rPr>
          <w:noProof/>
        </w:rPr>
        <w:t>3</w:t>
      </w:r>
      <w:r w:rsidRPr="00CE251D">
        <w:rPr>
          <w:noProof/>
        </w:rPr>
        <w:fldChar w:fldCharType="end"/>
      </w:r>
    </w:p>
    <w:p w14:paraId="620E301D" w14:textId="375607CB" w:rsidR="00384466" w:rsidRPr="00CE251D" w:rsidRDefault="00384466">
      <w:pPr>
        <w:pStyle w:val="TOC1"/>
        <w:tabs>
          <w:tab w:val="left" w:pos="425"/>
        </w:tabs>
        <w:rPr>
          <w:rFonts w:asciiTheme="minorHAnsi" w:eastAsiaTheme="minorEastAsia" w:hAnsiTheme="minorHAnsi" w:cstheme="minorBidi"/>
          <w:b w:val="0"/>
          <w:noProof/>
          <w:szCs w:val="22"/>
          <w:lang w:eastAsia="en-CH"/>
        </w:rPr>
      </w:pPr>
      <w:r w:rsidRPr="00CE251D">
        <w:rPr>
          <w:noProof/>
        </w:rPr>
        <w:t>3</w:t>
      </w:r>
      <w:r w:rsidRPr="00CE251D">
        <w:rPr>
          <w:rFonts w:asciiTheme="minorHAnsi" w:eastAsiaTheme="minorEastAsia" w:hAnsiTheme="minorHAnsi" w:cstheme="minorBidi"/>
          <w:b w:val="0"/>
          <w:noProof/>
          <w:szCs w:val="22"/>
          <w:lang w:eastAsia="en-CH"/>
        </w:rPr>
        <w:tab/>
      </w:r>
      <w:r w:rsidRPr="00CE251D">
        <w:rPr>
          <w:noProof/>
        </w:rPr>
        <w:t>Technologie</w:t>
      </w:r>
      <w:r w:rsidRPr="00CE251D">
        <w:rPr>
          <w:noProof/>
        </w:rPr>
        <w:tab/>
      </w:r>
      <w:r w:rsidRPr="00CE251D">
        <w:rPr>
          <w:noProof/>
        </w:rPr>
        <w:fldChar w:fldCharType="begin"/>
      </w:r>
      <w:r w:rsidRPr="00CE251D">
        <w:rPr>
          <w:noProof/>
        </w:rPr>
        <w:instrText xml:space="preserve"> PAGEREF _Toc17971394 \h </w:instrText>
      </w:r>
      <w:r w:rsidRPr="00CE251D">
        <w:rPr>
          <w:noProof/>
        </w:rPr>
      </w:r>
      <w:r w:rsidRPr="00CE251D">
        <w:rPr>
          <w:noProof/>
        </w:rPr>
        <w:fldChar w:fldCharType="separate"/>
      </w:r>
      <w:r w:rsidRPr="00CE251D">
        <w:rPr>
          <w:noProof/>
        </w:rPr>
        <w:t>3</w:t>
      </w:r>
      <w:r w:rsidRPr="00CE251D">
        <w:rPr>
          <w:noProof/>
        </w:rPr>
        <w:fldChar w:fldCharType="end"/>
      </w:r>
    </w:p>
    <w:p w14:paraId="5558ABD0" w14:textId="1479A00C" w:rsidR="00384466" w:rsidRPr="00CE251D" w:rsidRDefault="00384466">
      <w:pPr>
        <w:pStyle w:val="TOC2"/>
        <w:rPr>
          <w:rFonts w:asciiTheme="minorHAnsi" w:eastAsiaTheme="minorEastAsia" w:hAnsiTheme="minorHAnsi" w:cstheme="minorBidi"/>
          <w:noProof/>
          <w:szCs w:val="22"/>
          <w:lang w:eastAsia="en-CH"/>
        </w:rPr>
      </w:pPr>
      <w:r w:rsidRPr="00CE251D">
        <w:rPr>
          <w:noProof/>
        </w:rPr>
        <w:t>3.1</w:t>
      </w:r>
      <w:r w:rsidRPr="00CE251D">
        <w:rPr>
          <w:rFonts w:asciiTheme="minorHAnsi" w:eastAsiaTheme="minorEastAsia" w:hAnsiTheme="minorHAnsi" w:cstheme="minorBidi"/>
          <w:noProof/>
          <w:szCs w:val="22"/>
          <w:lang w:eastAsia="en-CH"/>
        </w:rPr>
        <w:tab/>
      </w:r>
      <w:r w:rsidRPr="00CE251D">
        <w:rPr>
          <w:noProof/>
        </w:rPr>
        <w:t>Projektmanagement Methode</w:t>
      </w:r>
      <w:r w:rsidRPr="00CE251D">
        <w:rPr>
          <w:noProof/>
        </w:rPr>
        <w:tab/>
      </w:r>
      <w:r w:rsidRPr="00CE251D">
        <w:rPr>
          <w:noProof/>
        </w:rPr>
        <w:fldChar w:fldCharType="begin"/>
      </w:r>
      <w:r w:rsidRPr="00CE251D">
        <w:rPr>
          <w:noProof/>
        </w:rPr>
        <w:instrText xml:space="preserve"> PAGEREF _Toc17971395 \h </w:instrText>
      </w:r>
      <w:r w:rsidRPr="00CE251D">
        <w:rPr>
          <w:noProof/>
        </w:rPr>
      </w:r>
      <w:r w:rsidRPr="00CE251D">
        <w:rPr>
          <w:noProof/>
        </w:rPr>
        <w:fldChar w:fldCharType="separate"/>
      </w:r>
      <w:r w:rsidRPr="00CE251D">
        <w:rPr>
          <w:noProof/>
        </w:rPr>
        <w:t>3</w:t>
      </w:r>
      <w:r w:rsidRPr="00CE251D">
        <w:rPr>
          <w:noProof/>
        </w:rPr>
        <w:fldChar w:fldCharType="end"/>
      </w:r>
    </w:p>
    <w:p w14:paraId="45C43E40" w14:textId="56201872" w:rsidR="00384466" w:rsidRPr="00CE251D" w:rsidRDefault="00384466">
      <w:pPr>
        <w:pStyle w:val="TOC2"/>
        <w:rPr>
          <w:rFonts w:asciiTheme="minorHAnsi" w:eastAsiaTheme="minorEastAsia" w:hAnsiTheme="minorHAnsi" w:cstheme="minorBidi"/>
          <w:noProof/>
          <w:szCs w:val="22"/>
          <w:lang w:eastAsia="en-CH"/>
        </w:rPr>
      </w:pPr>
      <w:r w:rsidRPr="00CE251D">
        <w:rPr>
          <w:noProof/>
        </w:rPr>
        <w:t>3.2</w:t>
      </w:r>
      <w:r w:rsidRPr="00CE251D">
        <w:rPr>
          <w:rFonts w:asciiTheme="minorHAnsi" w:eastAsiaTheme="minorEastAsia" w:hAnsiTheme="minorHAnsi" w:cstheme="minorBidi"/>
          <w:noProof/>
          <w:szCs w:val="22"/>
          <w:lang w:eastAsia="en-CH"/>
        </w:rPr>
        <w:tab/>
      </w:r>
      <w:r w:rsidRPr="00CE251D">
        <w:rPr>
          <w:noProof/>
        </w:rPr>
        <w:t>Seitenaufbau</w:t>
      </w:r>
      <w:r w:rsidRPr="00CE251D">
        <w:rPr>
          <w:noProof/>
        </w:rPr>
        <w:tab/>
      </w:r>
      <w:r w:rsidRPr="00CE251D">
        <w:rPr>
          <w:noProof/>
        </w:rPr>
        <w:fldChar w:fldCharType="begin"/>
      </w:r>
      <w:r w:rsidRPr="00CE251D">
        <w:rPr>
          <w:noProof/>
        </w:rPr>
        <w:instrText xml:space="preserve"> PAGEREF _Toc17971396 \h </w:instrText>
      </w:r>
      <w:r w:rsidRPr="00CE251D">
        <w:rPr>
          <w:noProof/>
        </w:rPr>
      </w:r>
      <w:r w:rsidRPr="00CE251D">
        <w:rPr>
          <w:noProof/>
        </w:rPr>
        <w:fldChar w:fldCharType="separate"/>
      </w:r>
      <w:r w:rsidRPr="00CE251D">
        <w:rPr>
          <w:noProof/>
        </w:rPr>
        <w:t>3</w:t>
      </w:r>
      <w:r w:rsidRPr="00CE251D">
        <w:rPr>
          <w:noProof/>
        </w:rPr>
        <w:fldChar w:fldCharType="end"/>
      </w:r>
    </w:p>
    <w:p w14:paraId="1495087A" w14:textId="219460AE" w:rsidR="00384466" w:rsidRPr="00CE251D" w:rsidRDefault="00384466">
      <w:pPr>
        <w:pStyle w:val="TOC2"/>
        <w:rPr>
          <w:rFonts w:asciiTheme="minorHAnsi" w:eastAsiaTheme="minorEastAsia" w:hAnsiTheme="minorHAnsi" w:cstheme="minorBidi"/>
          <w:noProof/>
          <w:szCs w:val="22"/>
          <w:lang w:eastAsia="en-CH"/>
        </w:rPr>
      </w:pPr>
      <w:r w:rsidRPr="00CE251D">
        <w:rPr>
          <w:noProof/>
        </w:rPr>
        <w:t>3.3</w:t>
      </w:r>
      <w:r w:rsidRPr="00CE251D">
        <w:rPr>
          <w:rFonts w:asciiTheme="minorHAnsi" w:eastAsiaTheme="minorEastAsia" w:hAnsiTheme="minorHAnsi" w:cstheme="minorBidi"/>
          <w:noProof/>
          <w:szCs w:val="22"/>
          <w:lang w:eastAsia="en-CH"/>
        </w:rPr>
        <w:tab/>
      </w:r>
      <w:r w:rsidRPr="00CE251D">
        <w:rPr>
          <w:noProof/>
        </w:rPr>
        <w:t>Dateneingabe</w:t>
      </w:r>
      <w:r w:rsidRPr="00CE251D">
        <w:rPr>
          <w:noProof/>
        </w:rPr>
        <w:tab/>
      </w:r>
      <w:r w:rsidRPr="00CE251D">
        <w:rPr>
          <w:noProof/>
        </w:rPr>
        <w:fldChar w:fldCharType="begin"/>
      </w:r>
      <w:r w:rsidRPr="00CE251D">
        <w:rPr>
          <w:noProof/>
        </w:rPr>
        <w:instrText xml:space="preserve"> PAGEREF _Toc17971397 \h </w:instrText>
      </w:r>
      <w:r w:rsidRPr="00CE251D">
        <w:rPr>
          <w:noProof/>
        </w:rPr>
      </w:r>
      <w:r w:rsidRPr="00CE251D">
        <w:rPr>
          <w:noProof/>
        </w:rPr>
        <w:fldChar w:fldCharType="separate"/>
      </w:r>
      <w:r w:rsidRPr="00CE251D">
        <w:rPr>
          <w:noProof/>
        </w:rPr>
        <w:t>3</w:t>
      </w:r>
      <w:r w:rsidRPr="00CE251D">
        <w:rPr>
          <w:noProof/>
        </w:rPr>
        <w:fldChar w:fldCharType="end"/>
      </w:r>
    </w:p>
    <w:p w14:paraId="3472E106" w14:textId="46225004" w:rsidR="00384466" w:rsidRPr="00CE251D" w:rsidRDefault="00384466">
      <w:pPr>
        <w:pStyle w:val="TOC2"/>
        <w:rPr>
          <w:rFonts w:asciiTheme="minorHAnsi" w:eastAsiaTheme="minorEastAsia" w:hAnsiTheme="minorHAnsi" w:cstheme="minorBidi"/>
          <w:noProof/>
          <w:szCs w:val="22"/>
          <w:lang w:eastAsia="en-CH"/>
        </w:rPr>
      </w:pPr>
      <w:r w:rsidRPr="00CE251D">
        <w:rPr>
          <w:noProof/>
        </w:rPr>
        <w:t>3.4</w:t>
      </w:r>
      <w:r w:rsidRPr="00CE251D">
        <w:rPr>
          <w:rFonts w:asciiTheme="minorHAnsi" w:eastAsiaTheme="minorEastAsia" w:hAnsiTheme="minorHAnsi" w:cstheme="minorBidi"/>
          <w:noProof/>
          <w:szCs w:val="22"/>
          <w:lang w:eastAsia="en-CH"/>
        </w:rPr>
        <w:tab/>
      </w:r>
      <w:r w:rsidRPr="00CE251D">
        <w:rPr>
          <w:noProof/>
        </w:rPr>
        <w:t>SQL Server</w:t>
      </w:r>
      <w:r w:rsidRPr="00CE251D">
        <w:rPr>
          <w:noProof/>
        </w:rPr>
        <w:tab/>
      </w:r>
      <w:r w:rsidRPr="00CE251D">
        <w:rPr>
          <w:noProof/>
        </w:rPr>
        <w:fldChar w:fldCharType="begin"/>
      </w:r>
      <w:r w:rsidRPr="00CE251D">
        <w:rPr>
          <w:noProof/>
        </w:rPr>
        <w:instrText xml:space="preserve"> PAGEREF _Toc17971398 \h </w:instrText>
      </w:r>
      <w:r w:rsidRPr="00CE251D">
        <w:rPr>
          <w:noProof/>
        </w:rPr>
      </w:r>
      <w:r w:rsidRPr="00CE251D">
        <w:rPr>
          <w:noProof/>
        </w:rPr>
        <w:fldChar w:fldCharType="separate"/>
      </w:r>
      <w:r w:rsidRPr="00CE251D">
        <w:rPr>
          <w:noProof/>
        </w:rPr>
        <w:t>3</w:t>
      </w:r>
      <w:r w:rsidRPr="00CE251D">
        <w:rPr>
          <w:noProof/>
        </w:rPr>
        <w:fldChar w:fldCharType="end"/>
      </w:r>
    </w:p>
    <w:p w14:paraId="362F7F91" w14:textId="06AE47A9" w:rsidR="00384466" w:rsidRPr="00CE251D" w:rsidRDefault="00384466">
      <w:pPr>
        <w:pStyle w:val="TOC2"/>
        <w:rPr>
          <w:rFonts w:asciiTheme="minorHAnsi" w:eastAsiaTheme="minorEastAsia" w:hAnsiTheme="minorHAnsi" w:cstheme="minorBidi"/>
          <w:noProof/>
          <w:szCs w:val="22"/>
          <w:lang w:eastAsia="en-CH"/>
        </w:rPr>
      </w:pPr>
      <w:r w:rsidRPr="00CE251D">
        <w:rPr>
          <w:noProof/>
        </w:rPr>
        <w:t>3.5</w:t>
      </w:r>
      <w:r w:rsidRPr="00CE251D">
        <w:rPr>
          <w:rFonts w:asciiTheme="minorHAnsi" w:eastAsiaTheme="minorEastAsia" w:hAnsiTheme="minorHAnsi" w:cstheme="minorBidi"/>
          <w:noProof/>
          <w:szCs w:val="22"/>
          <w:lang w:eastAsia="en-CH"/>
        </w:rPr>
        <w:tab/>
      </w:r>
      <w:r w:rsidRPr="00CE251D">
        <w:rPr>
          <w:noProof/>
        </w:rPr>
        <w:t>Webserver</w:t>
      </w:r>
      <w:r w:rsidRPr="00CE251D">
        <w:rPr>
          <w:noProof/>
        </w:rPr>
        <w:tab/>
      </w:r>
      <w:r w:rsidRPr="00CE251D">
        <w:rPr>
          <w:noProof/>
        </w:rPr>
        <w:fldChar w:fldCharType="begin"/>
      </w:r>
      <w:r w:rsidRPr="00CE251D">
        <w:rPr>
          <w:noProof/>
        </w:rPr>
        <w:instrText xml:space="preserve"> PAGEREF _Toc17971399 \h </w:instrText>
      </w:r>
      <w:r w:rsidRPr="00CE251D">
        <w:rPr>
          <w:noProof/>
        </w:rPr>
      </w:r>
      <w:r w:rsidRPr="00CE251D">
        <w:rPr>
          <w:noProof/>
        </w:rPr>
        <w:fldChar w:fldCharType="separate"/>
      </w:r>
      <w:r w:rsidRPr="00CE251D">
        <w:rPr>
          <w:noProof/>
        </w:rPr>
        <w:t>4</w:t>
      </w:r>
      <w:r w:rsidRPr="00CE251D">
        <w:rPr>
          <w:noProof/>
        </w:rPr>
        <w:fldChar w:fldCharType="end"/>
      </w:r>
    </w:p>
    <w:p w14:paraId="573DB617" w14:textId="7E48B382" w:rsidR="00384466" w:rsidRPr="00CE251D" w:rsidRDefault="00384466">
      <w:pPr>
        <w:pStyle w:val="TOC2"/>
        <w:rPr>
          <w:rFonts w:asciiTheme="minorHAnsi" w:eastAsiaTheme="minorEastAsia" w:hAnsiTheme="minorHAnsi" w:cstheme="minorBidi"/>
          <w:noProof/>
          <w:szCs w:val="22"/>
          <w:lang w:eastAsia="en-CH"/>
        </w:rPr>
      </w:pPr>
      <w:r w:rsidRPr="00CE251D">
        <w:rPr>
          <w:noProof/>
        </w:rPr>
        <w:t>3.6</w:t>
      </w:r>
      <w:r w:rsidRPr="00CE251D">
        <w:rPr>
          <w:rFonts w:asciiTheme="minorHAnsi" w:eastAsiaTheme="minorEastAsia" w:hAnsiTheme="minorHAnsi" w:cstheme="minorBidi"/>
          <w:noProof/>
          <w:szCs w:val="22"/>
          <w:lang w:eastAsia="en-CH"/>
        </w:rPr>
        <w:tab/>
      </w:r>
      <w:r w:rsidRPr="00CE251D">
        <w:rPr>
          <w:noProof/>
        </w:rPr>
        <w:t>Artikel Markup</w:t>
      </w:r>
      <w:r w:rsidRPr="00CE251D">
        <w:rPr>
          <w:noProof/>
        </w:rPr>
        <w:tab/>
      </w:r>
      <w:r w:rsidRPr="00CE251D">
        <w:rPr>
          <w:noProof/>
        </w:rPr>
        <w:fldChar w:fldCharType="begin"/>
      </w:r>
      <w:r w:rsidRPr="00CE251D">
        <w:rPr>
          <w:noProof/>
        </w:rPr>
        <w:instrText xml:space="preserve"> PAGEREF _Toc17971400 \h </w:instrText>
      </w:r>
      <w:r w:rsidRPr="00CE251D">
        <w:rPr>
          <w:noProof/>
        </w:rPr>
      </w:r>
      <w:r w:rsidRPr="00CE251D">
        <w:rPr>
          <w:noProof/>
        </w:rPr>
        <w:fldChar w:fldCharType="separate"/>
      </w:r>
      <w:r w:rsidRPr="00CE251D">
        <w:rPr>
          <w:noProof/>
        </w:rPr>
        <w:t>4</w:t>
      </w:r>
      <w:r w:rsidRPr="00CE251D">
        <w:rPr>
          <w:noProof/>
        </w:rPr>
        <w:fldChar w:fldCharType="end"/>
      </w:r>
    </w:p>
    <w:p w14:paraId="757F7714" w14:textId="2947BD9F" w:rsidR="00384466" w:rsidRPr="00CE251D" w:rsidRDefault="00384466">
      <w:pPr>
        <w:pStyle w:val="TOC1"/>
        <w:tabs>
          <w:tab w:val="left" w:pos="425"/>
        </w:tabs>
        <w:rPr>
          <w:rFonts w:asciiTheme="minorHAnsi" w:eastAsiaTheme="minorEastAsia" w:hAnsiTheme="minorHAnsi" w:cstheme="minorBidi"/>
          <w:b w:val="0"/>
          <w:noProof/>
          <w:szCs w:val="22"/>
          <w:lang w:eastAsia="en-CH"/>
        </w:rPr>
      </w:pPr>
      <w:r w:rsidRPr="00CE251D">
        <w:rPr>
          <w:noProof/>
        </w:rPr>
        <w:t>4</w:t>
      </w:r>
      <w:r w:rsidRPr="00CE251D">
        <w:rPr>
          <w:rFonts w:asciiTheme="minorHAnsi" w:eastAsiaTheme="minorEastAsia" w:hAnsiTheme="minorHAnsi" w:cstheme="minorBidi"/>
          <w:b w:val="0"/>
          <w:noProof/>
          <w:szCs w:val="22"/>
          <w:lang w:eastAsia="en-CH"/>
        </w:rPr>
        <w:tab/>
      </w:r>
      <w:r w:rsidRPr="00CE251D">
        <w:rPr>
          <w:noProof/>
        </w:rPr>
        <w:t>Sitemap</w:t>
      </w:r>
      <w:r w:rsidRPr="00CE251D">
        <w:rPr>
          <w:noProof/>
        </w:rPr>
        <w:tab/>
      </w:r>
      <w:r w:rsidRPr="00CE251D">
        <w:rPr>
          <w:noProof/>
        </w:rPr>
        <w:fldChar w:fldCharType="begin"/>
      </w:r>
      <w:r w:rsidRPr="00CE251D">
        <w:rPr>
          <w:noProof/>
        </w:rPr>
        <w:instrText xml:space="preserve"> PAGEREF _Toc17971401 \h </w:instrText>
      </w:r>
      <w:r w:rsidRPr="00CE251D">
        <w:rPr>
          <w:noProof/>
        </w:rPr>
      </w:r>
      <w:r w:rsidRPr="00CE251D">
        <w:rPr>
          <w:noProof/>
        </w:rPr>
        <w:fldChar w:fldCharType="separate"/>
      </w:r>
      <w:r w:rsidRPr="00CE251D">
        <w:rPr>
          <w:noProof/>
        </w:rPr>
        <w:t>4</w:t>
      </w:r>
      <w:r w:rsidRPr="00CE251D">
        <w:rPr>
          <w:noProof/>
        </w:rPr>
        <w:fldChar w:fldCharType="end"/>
      </w:r>
    </w:p>
    <w:p w14:paraId="36083B98" w14:textId="4ACD9174" w:rsidR="00384466" w:rsidRPr="00CE251D" w:rsidRDefault="00384466">
      <w:pPr>
        <w:pStyle w:val="TOC1"/>
        <w:tabs>
          <w:tab w:val="left" w:pos="425"/>
        </w:tabs>
        <w:rPr>
          <w:rFonts w:asciiTheme="minorHAnsi" w:eastAsiaTheme="minorEastAsia" w:hAnsiTheme="minorHAnsi" w:cstheme="minorBidi"/>
          <w:b w:val="0"/>
          <w:noProof/>
          <w:szCs w:val="22"/>
          <w:lang w:eastAsia="en-CH"/>
        </w:rPr>
      </w:pPr>
      <w:r w:rsidRPr="00CE251D">
        <w:rPr>
          <w:noProof/>
        </w:rPr>
        <w:t>5</w:t>
      </w:r>
      <w:r w:rsidRPr="00CE251D">
        <w:rPr>
          <w:rFonts w:asciiTheme="minorHAnsi" w:eastAsiaTheme="minorEastAsia" w:hAnsiTheme="minorHAnsi" w:cstheme="minorBidi"/>
          <w:b w:val="0"/>
          <w:noProof/>
          <w:szCs w:val="22"/>
          <w:lang w:eastAsia="en-CH"/>
        </w:rPr>
        <w:tab/>
      </w:r>
      <w:r w:rsidRPr="00CE251D">
        <w:rPr>
          <w:noProof/>
        </w:rPr>
        <w:t>Mockup</w:t>
      </w:r>
      <w:r w:rsidRPr="00CE251D">
        <w:rPr>
          <w:noProof/>
        </w:rPr>
        <w:tab/>
      </w:r>
      <w:r w:rsidRPr="00CE251D">
        <w:rPr>
          <w:noProof/>
        </w:rPr>
        <w:fldChar w:fldCharType="begin"/>
      </w:r>
      <w:r w:rsidRPr="00CE251D">
        <w:rPr>
          <w:noProof/>
        </w:rPr>
        <w:instrText xml:space="preserve"> PAGEREF _Toc17971402 \h </w:instrText>
      </w:r>
      <w:r w:rsidRPr="00CE251D">
        <w:rPr>
          <w:noProof/>
        </w:rPr>
      </w:r>
      <w:r w:rsidRPr="00CE251D">
        <w:rPr>
          <w:noProof/>
        </w:rPr>
        <w:fldChar w:fldCharType="separate"/>
      </w:r>
      <w:r w:rsidRPr="00CE251D">
        <w:rPr>
          <w:noProof/>
        </w:rPr>
        <w:t>4</w:t>
      </w:r>
      <w:r w:rsidRPr="00CE251D">
        <w:rPr>
          <w:noProof/>
        </w:rPr>
        <w:fldChar w:fldCharType="end"/>
      </w:r>
    </w:p>
    <w:p w14:paraId="74E2FD79" w14:textId="2329B6EA" w:rsidR="00384466" w:rsidRPr="00CE251D" w:rsidRDefault="00384466">
      <w:pPr>
        <w:pStyle w:val="TOC2"/>
        <w:rPr>
          <w:rFonts w:asciiTheme="minorHAnsi" w:eastAsiaTheme="minorEastAsia" w:hAnsiTheme="minorHAnsi" w:cstheme="minorBidi"/>
          <w:noProof/>
          <w:szCs w:val="22"/>
          <w:lang w:eastAsia="en-CH"/>
        </w:rPr>
      </w:pPr>
      <w:r w:rsidRPr="00CE251D">
        <w:rPr>
          <w:noProof/>
        </w:rPr>
        <w:t>5.1</w:t>
      </w:r>
      <w:r w:rsidRPr="00CE251D">
        <w:rPr>
          <w:rFonts w:asciiTheme="minorHAnsi" w:eastAsiaTheme="minorEastAsia" w:hAnsiTheme="minorHAnsi" w:cstheme="minorBidi"/>
          <w:noProof/>
          <w:szCs w:val="22"/>
          <w:lang w:eastAsia="en-CH"/>
        </w:rPr>
        <w:tab/>
      </w:r>
      <w:r w:rsidRPr="00CE251D">
        <w:rPr>
          <w:noProof/>
        </w:rPr>
        <w:t>Hauptseite</w:t>
      </w:r>
      <w:r w:rsidRPr="00CE251D">
        <w:rPr>
          <w:noProof/>
        </w:rPr>
        <w:tab/>
      </w:r>
      <w:r w:rsidRPr="00CE251D">
        <w:rPr>
          <w:noProof/>
        </w:rPr>
        <w:fldChar w:fldCharType="begin"/>
      </w:r>
      <w:r w:rsidRPr="00CE251D">
        <w:rPr>
          <w:noProof/>
        </w:rPr>
        <w:instrText xml:space="preserve"> PAGEREF _Toc17971403 \h </w:instrText>
      </w:r>
      <w:r w:rsidRPr="00CE251D">
        <w:rPr>
          <w:noProof/>
        </w:rPr>
      </w:r>
      <w:r w:rsidRPr="00CE251D">
        <w:rPr>
          <w:noProof/>
        </w:rPr>
        <w:fldChar w:fldCharType="separate"/>
      </w:r>
      <w:r w:rsidRPr="00CE251D">
        <w:rPr>
          <w:noProof/>
        </w:rPr>
        <w:t>4</w:t>
      </w:r>
      <w:r w:rsidRPr="00CE251D">
        <w:rPr>
          <w:noProof/>
        </w:rPr>
        <w:fldChar w:fldCharType="end"/>
      </w:r>
    </w:p>
    <w:p w14:paraId="43230132" w14:textId="464D4296" w:rsidR="00384466" w:rsidRPr="00CE251D" w:rsidRDefault="00384466">
      <w:pPr>
        <w:pStyle w:val="TOC2"/>
        <w:rPr>
          <w:rFonts w:asciiTheme="minorHAnsi" w:eastAsiaTheme="minorEastAsia" w:hAnsiTheme="minorHAnsi" w:cstheme="minorBidi"/>
          <w:noProof/>
          <w:szCs w:val="22"/>
          <w:lang w:eastAsia="en-CH"/>
        </w:rPr>
      </w:pPr>
      <w:r w:rsidRPr="00CE251D">
        <w:rPr>
          <w:noProof/>
        </w:rPr>
        <w:t>5.2</w:t>
      </w:r>
      <w:r w:rsidRPr="00CE251D">
        <w:rPr>
          <w:rFonts w:asciiTheme="minorHAnsi" w:eastAsiaTheme="minorEastAsia" w:hAnsiTheme="minorHAnsi" w:cstheme="minorBidi"/>
          <w:noProof/>
          <w:szCs w:val="22"/>
          <w:lang w:eastAsia="en-CH"/>
        </w:rPr>
        <w:tab/>
      </w:r>
      <w:r w:rsidRPr="00CE251D">
        <w:rPr>
          <w:noProof/>
        </w:rPr>
        <w:t>Benutzerseite</w:t>
      </w:r>
      <w:r w:rsidRPr="00CE251D">
        <w:rPr>
          <w:noProof/>
        </w:rPr>
        <w:tab/>
      </w:r>
      <w:r w:rsidRPr="00CE251D">
        <w:rPr>
          <w:noProof/>
        </w:rPr>
        <w:fldChar w:fldCharType="begin"/>
      </w:r>
      <w:r w:rsidRPr="00CE251D">
        <w:rPr>
          <w:noProof/>
        </w:rPr>
        <w:instrText xml:space="preserve"> PAGEREF _Toc17971404 \h </w:instrText>
      </w:r>
      <w:r w:rsidRPr="00CE251D">
        <w:rPr>
          <w:noProof/>
        </w:rPr>
      </w:r>
      <w:r w:rsidRPr="00CE251D">
        <w:rPr>
          <w:noProof/>
        </w:rPr>
        <w:fldChar w:fldCharType="separate"/>
      </w:r>
      <w:r w:rsidRPr="00CE251D">
        <w:rPr>
          <w:noProof/>
        </w:rPr>
        <w:t>5</w:t>
      </w:r>
      <w:r w:rsidRPr="00CE251D">
        <w:rPr>
          <w:noProof/>
        </w:rPr>
        <w:fldChar w:fldCharType="end"/>
      </w:r>
    </w:p>
    <w:p w14:paraId="30F1A6EB" w14:textId="2F8D8745" w:rsidR="00384466" w:rsidRPr="00CE251D" w:rsidRDefault="00384466">
      <w:pPr>
        <w:pStyle w:val="TOC2"/>
        <w:rPr>
          <w:rFonts w:asciiTheme="minorHAnsi" w:eastAsiaTheme="minorEastAsia" w:hAnsiTheme="minorHAnsi" w:cstheme="minorBidi"/>
          <w:noProof/>
          <w:szCs w:val="22"/>
          <w:lang w:eastAsia="en-CH"/>
        </w:rPr>
      </w:pPr>
      <w:r w:rsidRPr="00CE251D">
        <w:rPr>
          <w:noProof/>
        </w:rPr>
        <w:t>5.3</w:t>
      </w:r>
      <w:r w:rsidRPr="00CE251D">
        <w:rPr>
          <w:rFonts w:asciiTheme="minorHAnsi" w:eastAsiaTheme="minorEastAsia" w:hAnsiTheme="minorHAnsi" w:cstheme="minorBidi"/>
          <w:noProof/>
          <w:szCs w:val="22"/>
          <w:lang w:eastAsia="en-CH"/>
        </w:rPr>
        <w:tab/>
      </w:r>
      <w:r w:rsidRPr="00CE251D">
        <w:rPr>
          <w:noProof/>
        </w:rPr>
        <w:t>Artikelseite</w:t>
      </w:r>
      <w:r w:rsidRPr="00CE251D">
        <w:rPr>
          <w:noProof/>
        </w:rPr>
        <w:tab/>
      </w:r>
      <w:r w:rsidRPr="00CE251D">
        <w:rPr>
          <w:noProof/>
        </w:rPr>
        <w:fldChar w:fldCharType="begin"/>
      </w:r>
      <w:r w:rsidRPr="00CE251D">
        <w:rPr>
          <w:noProof/>
        </w:rPr>
        <w:instrText xml:space="preserve"> PAGEREF _Toc17971405 \h </w:instrText>
      </w:r>
      <w:r w:rsidRPr="00CE251D">
        <w:rPr>
          <w:noProof/>
        </w:rPr>
      </w:r>
      <w:r w:rsidRPr="00CE251D">
        <w:rPr>
          <w:noProof/>
        </w:rPr>
        <w:fldChar w:fldCharType="separate"/>
      </w:r>
      <w:r w:rsidRPr="00CE251D">
        <w:rPr>
          <w:noProof/>
        </w:rPr>
        <w:t>5</w:t>
      </w:r>
      <w:r w:rsidRPr="00CE251D">
        <w:rPr>
          <w:noProof/>
        </w:rPr>
        <w:fldChar w:fldCharType="end"/>
      </w:r>
    </w:p>
    <w:p w14:paraId="419D5159" w14:textId="6B2D9700" w:rsidR="00384466" w:rsidRPr="00CE251D" w:rsidRDefault="00384466">
      <w:pPr>
        <w:pStyle w:val="TOC2"/>
        <w:rPr>
          <w:rFonts w:asciiTheme="minorHAnsi" w:eastAsiaTheme="minorEastAsia" w:hAnsiTheme="minorHAnsi" w:cstheme="minorBidi"/>
          <w:noProof/>
          <w:szCs w:val="22"/>
          <w:lang w:eastAsia="en-CH"/>
        </w:rPr>
      </w:pPr>
      <w:r w:rsidRPr="00CE251D">
        <w:rPr>
          <w:noProof/>
        </w:rPr>
        <w:t>5.4</w:t>
      </w:r>
      <w:r w:rsidRPr="00CE251D">
        <w:rPr>
          <w:rFonts w:asciiTheme="minorHAnsi" w:eastAsiaTheme="minorEastAsia" w:hAnsiTheme="minorHAnsi" w:cstheme="minorBidi"/>
          <w:noProof/>
          <w:szCs w:val="22"/>
          <w:lang w:eastAsia="en-CH"/>
        </w:rPr>
        <w:tab/>
      </w:r>
      <w:r w:rsidRPr="00CE251D">
        <w:rPr>
          <w:noProof/>
        </w:rPr>
        <w:t>Forum Seite</w:t>
      </w:r>
      <w:r w:rsidRPr="00CE251D">
        <w:rPr>
          <w:noProof/>
        </w:rPr>
        <w:tab/>
      </w:r>
      <w:r w:rsidRPr="00CE251D">
        <w:rPr>
          <w:noProof/>
        </w:rPr>
        <w:fldChar w:fldCharType="begin"/>
      </w:r>
      <w:r w:rsidRPr="00CE251D">
        <w:rPr>
          <w:noProof/>
        </w:rPr>
        <w:instrText xml:space="preserve"> PAGEREF _Toc17971406 \h </w:instrText>
      </w:r>
      <w:r w:rsidRPr="00CE251D">
        <w:rPr>
          <w:noProof/>
        </w:rPr>
      </w:r>
      <w:r w:rsidRPr="00CE251D">
        <w:rPr>
          <w:noProof/>
        </w:rPr>
        <w:fldChar w:fldCharType="separate"/>
      </w:r>
      <w:r w:rsidRPr="00CE251D">
        <w:rPr>
          <w:noProof/>
        </w:rPr>
        <w:t>6</w:t>
      </w:r>
      <w:r w:rsidRPr="00CE251D">
        <w:rPr>
          <w:noProof/>
        </w:rPr>
        <w:fldChar w:fldCharType="end"/>
      </w:r>
    </w:p>
    <w:p w14:paraId="4B46A437" w14:textId="528D68CF" w:rsidR="00384466" w:rsidRPr="00CE251D" w:rsidRDefault="00384466">
      <w:pPr>
        <w:pStyle w:val="TOC2"/>
        <w:rPr>
          <w:rFonts w:asciiTheme="minorHAnsi" w:eastAsiaTheme="minorEastAsia" w:hAnsiTheme="minorHAnsi" w:cstheme="minorBidi"/>
          <w:noProof/>
          <w:szCs w:val="22"/>
          <w:lang w:eastAsia="en-CH"/>
        </w:rPr>
      </w:pPr>
      <w:r w:rsidRPr="00CE251D">
        <w:rPr>
          <w:noProof/>
        </w:rPr>
        <w:t>5.5</w:t>
      </w:r>
      <w:r w:rsidRPr="00CE251D">
        <w:rPr>
          <w:rFonts w:asciiTheme="minorHAnsi" w:eastAsiaTheme="minorEastAsia" w:hAnsiTheme="minorHAnsi" w:cstheme="minorBidi"/>
          <w:noProof/>
          <w:szCs w:val="22"/>
          <w:lang w:eastAsia="en-CH"/>
        </w:rPr>
        <w:tab/>
      </w:r>
      <w:r w:rsidRPr="00CE251D">
        <w:rPr>
          <w:noProof/>
        </w:rPr>
        <w:t>Kommentarseite</w:t>
      </w:r>
      <w:r w:rsidRPr="00CE251D">
        <w:rPr>
          <w:noProof/>
        </w:rPr>
        <w:tab/>
      </w:r>
      <w:r w:rsidRPr="00CE251D">
        <w:rPr>
          <w:noProof/>
        </w:rPr>
        <w:fldChar w:fldCharType="begin"/>
      </w:r>
      <w:r w:rsidRPr="00CE251D">
        <w:rPr>
          <w:noProof/>
        </w:rPr>
        <w:instrText xml:space="preserve"> PAGEREF _Toc17971407 \h </w:instrText>
      </w:r>
      <w:r w:rsidRPr="00CE251D">
        <w:rPr>
          <w:noProof/>
        </w:rPr>
      </w:r>
      <w:r w:rsidRPr="00CE251D">
        <w:rPr>
          <w:noProof/>
        </w:rPr>
        <w:fldChar w:fldCharType="separate"/>
      </w:r>
      <w:r w:rsidRPr="00CE251D">
        <w:rPr>
          <w:noProof/>
        </w:rPr>
        <w:t>6</w:t>
      </w:r>
      <w:r w:rsidRPr="00CE251D">
        <w:rPr>
          <w:noProof/>
        </w:rPr>
        <w:fldChar w:fldCharType="end"/>
      </w:r>
    </w:p>
    <w:p w14:paraId="7016A67F" w14:textId="4EE679C6" w:rsidR="00384466" w:rsidRPr="00CE251D" w:rsidRDefault="00384466">
      <w:pPr>
        <w:pStyle w:val="TOC2"/>
        <w:rPr>
          <w:rFonts w:asciiTheme="minorHAnsi" w:eastAsiaTheme="minorEastAsia" w:hAnsiTheme="minorHAnsi" w:cstheme="minorBidi"/>
          <w:noProof/>
          <w:szCs w:val="22"/>
          <w:lang w:eastAsia="en-CH"/>
        </w:rPr>
      </w:pPr>
      <w:r w:rsidRPr="00CE251D">
        <w:rPr>
          <w:noProof/>
        </w:rPr>
        <w:t>5.6</w:t>
      </w:r>
      <w:r w:rsidRPr="00CE251D">
        <w:rPr>
          <w:rFonts w:asciiTheme="minorHAnsi" w:eastAsiaTheme="minorEastAsia" w:hAnsiTheme="minorHAnsi" w:cstheme="minorBidi"/>
          <w:noProof/>
          <w:szCs w:val="22"/>
          <w:lang w:eastAsia="en-CH"/>
        </w:rPr>
        <w:tab/>
      </w:r>
      <w:r w:rsidRPr="00CE251D">
        <w:rPr>
          <w:noProof/>
        </w:rPr>
        <w:t>Suchresultate</w:t>
      </w:r>
      <w:r w:rsidRPr="00CE251D">
        <w:rPr>
          <w:noProof/>
        </w:rPr>
        <w:tab/>
      </w:r>
      <w:r w:rsidRPr="00CE251D">
        <w:rPr>
          <w:noProof/>
        </w:rPr>
        <w:fldChar w:fldCharType="begin"/>
      </w:r>
      <w:r w:rsidRPr="00CE251D">
        <w:rPr>
          <w:noProof/>
        </w:rPr>
        <w:instrText xml:space="preserve"> PAGEREF _Toc17971408 \h </w:instrText>
      </w:r>
      <w:r w:rsidRPr="00CE251D">
        <w:rPr>
          <w:noProof/>
        </w:rPr>
      </w:r>
      <w:r w:rsidRPr="00CE251D">
        <w:rPr>
          <w:noProof/>
        </w:rPr>
        <w:fldChar w:fldCharType="separate"/>
      </w:r>
      <w:r w:rsidRPr="00CE251D">
        <w:rPr>
          <w:noProof/>
        </w:rPr>
        <w:t>7</w:t>
      </w:r>
      <w:r w:rsidRPr="00CE251D">
        <w:rPr>
          <w:noProof/>
        </w:rPr>
        <w:fldChar w:fldCharType="end"/>
      </w:r>
    </w:p>
    <w:p w14:paraId="2FFE5225" w14:textId="2C67F4F0" w:rsidR="00384466" w:rsidRPr="00CE251D" w:rsidRDefault="00384466">
      <w:pPr>
        <w:pStyle w:val="TOC1"/>
        <w:tabs>
          <w:tab w:val="left" w:pos="425"/>
        </w:tabs>
        <w:rPr>
          <w:rFonts w:asciiTheme="minorHAnsi" w:eastAsiaTheme="minorEastAsia" w:hAnsiTheme="minorHAnsi" w:cstheme="minorBidi"/>
          <w:b w:val="0"/>
          <w:noProof/>
          <w:szCs w:val="22"/>
          <w:lang w:eastAsia="en-CH"/>
        </w:rPr>
      </w:pPr>
      <w:r w:rsidRPr="00CE251D">
        <w:rPr>
          <w:noProof/>
        </w:rPr>
        <w:t>6</w:t>
      </w:r>
      <w:r w:rsidRPr="00CE251D">
        <w:rPr>
          <w:rFonts w:asciiTheme="minorHAnsi" w:eastAsiaTheme="minorEastAsia" w:hAnsiTheme="minorHAnsi" w:cstheme="minorBidi"/>
          <w:b w:val="0"/>
          <w:noProof/>
          <w:szCs w:val="22"/>
          <w:lang w:eastAsia="en-CH"/>
        </w:rPr>
        <w:tab/>
      </w:r>
      <w:r w:rsidRPr="00CE251D">
        <w:rPr>
          <w:noProof/>
        </w:rPr>
        <w:t>-</w:t>
      </w:r>
      <w:r w:rsidRPr="00CE251D">
        <w:rPr>
          <w:noProof/>
        </w:rPr>
        <w:tab/>
      </w:r>
      <w:r w:rsidRPr="00CE251D">
        <w:rPr>
          <w:noProof/>
        </w:rPr>
        <w:fldChar w:fldCharType="begin"/>
      </w:r>
      <w:r w:rsidRPr="00CE251D">
        <w:rPr>
          <w:noProof/>
        </w:rPr>
        <w:instrText xml:space="preserve"> PAGEREF _Toc17971409 \h </w:instrText>
      </w:r>
      <w:r w:rsidRPr="00CE251D">
        <w:rPr>
          <w:noProof/>
        </w:rPr>
      </w:r>
      <w:r w:rsidRPr="00CE251D">
        <w:rPr>
          <w:noProof/>
        </w:rPr>
        <w:fldChar w:fldCharType="separate"/>
      </w:r>
      <w:r w:rsidRPr="00CE251D">
        <w:rPr>
          <w:noProof/>
        </w:rPr>
        <w:t>7</w:t>
      </w:r>
      <w:r w:rsidRPr="00CE251D">
        <w:rPr>
          <w:noProof/>
        </w:rPr>
        <w:fldChar w:fldCharType="end"/>
      </w:r>
    </w:p>
    <w:p w14:paraId="7B7A9CAA" w14:textId="074BF5CC" w:rsidR="006D354A" w:rsidRPr="00CE251D" w:rsidRDefault="00103B21" w:rsidP="00610C8C">
      <w:pPr>
        <w:pStyle w:val="Content"/>
      </w:pPr>
      <w:r w:rsidRPr="00CE251D">
        <w:rPr>
          <w:szCs w:val="22"/>
        </w:rPr>
        <w:fldChar w:fldCharType="end"/>
      </w:r>
    </w:p>
    <w:p w14:paraId="60853FE1" w14:textId="2A2756D1" w:rsidR="00D9603C" w:rsidRPr="00CE251D" w:rsidRDefault="00610C8C" w:rsidP="00D9603C">
      <w:pPr>
        <w:pStyle w:val="Heading1"/>
        <w:rPr>
          <w:lang w:val="de-CH"/>
        </w:rPr>
      </w:pPr>
      <w:bookmarkStart w:id="0" w:name="_Toc66786222"/>
      <w:r w:rsidRPr="00CE251D">
        <w:rPr>
          <w:lang w:val="de-CH"/>
        </w:rPr>
        <w:br w:type="page"/>
      </w:r>
      <w:bookmarkStart w:id="1" w:name="_Toc17971392"/>
      <w:bookmarkEnd w:id="0"/>
      <w:r w:rsidR="00EC3E55" w:rsidRPr="00CE251D">
        <w:rPr>
          <w:lang w:val="de-CH"/>
        </w:rPr>
        <w:lastRenderedPageBreak/>
        <w:t>Zeitp</w:t>
      </w:r>
      <w:r w:rsidR="00D9603C" w:rsidRPr="00CE251D">
        <w:rPr>
          <w:lang w:val="de-CH"/>
        </w:rPr>
        <w:t>lan</w:t>
      </w:r>
      <w:bookmarkEnd w:id="1"/>
    </w:p>
    <w:tbl>
      <w:tblPr>
        <w:tblStyle w:val="TableGrid"/>
        <w:tblW w:w="9522" w:type="dxa"/>
        <w:tblLook w:val="04A0" w:firstRow="1" w:lastRow="0" w:firstColumn="1" w:lastColumn="0" w:noHBand="0" w:noVBand="1"/>
      </w:tblPr>
      <w:tblGrid>
        <w:gridCol w:w="562"/>
        <w:gridCol w:w="8960"/>
      </w:tblGrid>
      <w:tr w:rsidR="00726D17" w:rsidRPr="00CE251D" w14:paraId="36F1D85D" w14:textId="77777777" w:rsidTr="00690C56">
        <w:trPr>
          <w:trHeight w:val="365"/>
        </w:trPr>
        <w:tc>
          <w:tcPr>
            <w:tcW w:w="562" w:type="dxa"/>
            <w:tcBorders>
              <w:bottom w:val="single" w:sz="18" w:space="0" w:color="auto"/>
            </w:tcBorders>
          </w:tcPr>
          <w:p w14:paraId="46849C8F" w14:textId="7E9F8D1A" w:rsidR="00726D17" w:rsidRPr="00CE251D" w:rsidRDefault="008A2B8F" w:rsidP="00E647E6">
            <w:r w:rsidRPr="00CE251D">
              <w:t>K</w:t>
            </w:r>
            <w:r w:rsidR="00690C56" w:rsidRPr="00CE251D">
              <w:t>W</w:t>
            </w:r>
          </w:p>
        </w:tc>
        <w:tc>
          <w:tcPr>
            <w:tcW w:w="8960" w:type="dxa"/>
            <w:tcBorders>
              <w:bottom w:val="single" w:sz="18" w:space="0" w:color="auto"/>
            </w:tcBorders>
          </w:tcPr>
          <w:p w14:paraId="6876F715" w14:textId="21A2EF01" w:rsidR="00726D17" w:rsidRPr="00CE251D" w:rsidRDefault="008A2B8F" w:rsidP="00E647E6">
            <w:r w:rsidRPr="00CE251D">
              <w:t>Geplante</w:t>
            </w:r>
            <w:r w:rsidR="00EC3E55" w:rsidRPr="00CE251D">
              <w:t xml:space="preserve"> Arbeit</w:t>
            </w:r>
          </w:p>
        </w:tc>
      </w:tr>
      <w:tr w:rsidR="00726D17" w:rsidRPr="00CE251D" w14:paraId="376CA0D9" w14:textId="77777777" w:rsidTr="00690C56">
        <w:trPr>
          <w:trHeight w:val="345"/>
        </w:trPr>
        <w:tc>
          <w:tcPr>
            <w:tcW w:w="562" w:type="dxa"/>
            <w:tcBorders>
              <w:top w:val="single" w:sz="18" w:space="0" w:color="auto"/>
            </w:tcBorders>
          </w:tcPr>
          <w:p w14:paraId="77064BA9" w14:textId="6C94E786" w:rsidR="00726D17" w:rsidRPr="00CE251D" w:rsidRDefault="00690C56" w:rsidP="00E647E6">
            <w:r w:rsidRPr="00CE251D">
              <w:t>35</w:t>
            </w:r>
          </w:p>
        </w:tc>
        <w:tc>
          <w:tcPr>
            <w:tcW w:w="8960" w:type="dxa"/>
            <w:tcBorders>
              <w:top w:val="single" w:sz="18" w:space="0" w:color="auto"/>
            </w:tcBorders>
          </w:tcPr>
          <w:p w14:paraId="47919778" w14:textId="77BF4FAB" w:rsidR="00726D17" w:rsidRPr="00CE251D" w:rsidRDefault="00B51489" w:rsidP="00E647E6">
            <w:r w:rsidRPr="00CE251D">
              <w:t>Detailkonzept</w:t>
            </w:r>
            <w:r w:rsidR="000F3A0D" w:rsidRPr="00CE251D">
              <w:t xml:space="preserve"> erstellen, Präsentation erstellen, Datenbank planen</w:t>
            </w:r>
          </w:p>
        </w:tc>
      </w:tr>
      <w:tr w:rsidR="00726D17" w:rsidRPr="00CE251D" w14:paraId="469F3B98" w14:textId="77777777" w:rsidTr="00690C56">
        <w:trPr>
          <w:trHeight w:val="365"/>
        </w:trPr>
        <w:tc>
          <w:tcPr>
            <w:tcW w:w="562" w:type="dxa"/>
          </w:tcPr>
          <w:p w14:paraId="5D637EE5" w14:textId="632A2644" w:rsidR="00726D17" w:rsidRPr="00CE251D" w:rsidRDefault="00690C56" w:rsidP="00E647E6">
            <w:r w:rsidRPr="00CE251D">
              <w:t>36</w:t>
            </w:r>
          </w:p>
        </w:tc>
        <w:tc>
          <w:tcPr>
            <w:tcW w:w="8960" w:type="dxa"/>
          </w:tcPr>
          <w:p w14:paraId="4D07FDC5" w14:textId="65257943" w:rsidR="00726D17" w:rsidRPr="00CE251D" w:rsidRDefault="000E574E" w:rsidP="00E647E6">
            <w:r w:rsidRPr="00CE251D">
              <w:t>Datenbank aufsetzen, Seitenlayout erstellen</w:t>
            </w:r>
          </w:p>
        </w:tc>
      </w:tr>
      <w:tr w:rsidR="00726D17" w:rsidRPr="00CE251D" w14:paraId="019952F6" w14:textId="77777777" w:rsidTr="00690C56">
        <w:trPr>
          <w:trHeight w:val="345"/>
        </w:trPr>
        <w:tc>
          <w:tcPr>
            <w:tcW w:w="562" w:type="dxa"/>
          </w:tcPr>
          <w:p w14:paraId="65BE0591" w14:textId="2494ADB0" w:rsidR="00726D17" w:rsidRPr="00CE251D" w:rsidRDefault="00690C56" w:rsidP="00E647E6">
            <w:r w:rsidRPr="00CE251D">
              <w:t>37</w:t>
            </w:r>
          </w:p>
        </w:tc>
        <w:tc>
          <w:tcPr>
            <w:tcW w:w="8960" w:type="dxa"/>
          </w:tcPr>
          <w:p w14:paraId="45E8733A" w14:textId="4F72F9A4" w:rsidR="00726D17" w:rsidRPr="00CE251D" w:rsidRDefault="00EA082F" w:rsidP="00E647E6">
            <w:r w:rsidRPr="00CE251D">
              <w:t>PHP schreiben</w:t>
            </w:r>
            <w:r w:rsidR="00EF39E5" w:rsidRPr="00CE251D">
              <w:t>, Eingabevalidation</w:t>
            </w:r>
          </w:p>
        </w:tc>
      </w:tr>
      <w:tr w:rsidR="00726D17" w:rsidRPr="00CE251D" w14:paraId="43614B9B" w14:textId="77777777" w:rsidTr="00690C56">
        <w:trPr>
          <w:trHeight w:val="365"/>
        </w:trPr>
        <w:tc>
          <w:tcPr>
            <w:tcW w:w="562" w:type="dxa"/>
          </w:tcPr>
          <w:p w14:paraId="72106781" w14:textId="56477CA7" w:rsidR="00726D17" w:rsidRPr="00CE251D" w:rsidRDefault="00690C56" w:rsidP="00E647E6">
            <w:r w:rsidRPr="00CE251D">
              <w:t>38</w:t>
            </w:r>
          </w:p>
        </w:tc>
        <w:tc>
          <w:tcPr>
            <w:tcW w:w="8960" w:type="dxa"/>
          </w:tcPr>
          <w:p w14:paraId="7A5FAC48" w14:textId="40DF233A" w:rsidR="00726D17" w:rsidRPr="00CE251D" w:rsidRDefault="00F85AE6" w:rsidP="00E647E6">
            <w:r w:rsidRPr="00CE251D">
              <w:t xml:space="preserve">PHP schreiben: </w:t>
            </w:r>
            <w:r w:rsidR="00127987" w:rsidRPr="00CE251D">
              <w:t>Artikel und Forum</w:t>
            </w:r>
            <w:r w:rsidR="002D51DB" w:rsidRPr="00CE251D">
              <w:t xml:space="preserve"> F</w:t>
            </w:r>
            <w:r w:rsidR="00127987" w:rsidRPr="00CE251D">
              <w:t>unktionalität</w:t>
            </w:r>
          </w:p>
        </w:tc>
      </w:tr>
      <w:tr w:rsidR="00726D17" w:rsidRPr="00CE251D" w14:paraId="4903D37B" w14:textId="77777777" w:rsidTr="00690C56">
        <w:trPr>
          <w:trHeight w:val="345"/>
        </w:trPr>
        <w:tc>
          <w:tcPr>
            <w:tcW w:w="562" w:type="dxa"/>
          </w:tcPr>
          <w:p w14:paraId="069E401F" w14:textId="1E7BD829" w:rsidR="00726D17" w:rsidRPr="00CE251D" w:rsidRDefault="00690C56" w:rsidP="00E647E6">
            <w:r w:rsidRPr="00CE251D">
              <w:t>39</w:t>
            </w:r>
          </w:p>
        </w:tc>
        <w:tc>
          <w:tcPr>
            <w:tcW w:w="8960" w:type="dxa"/>
          </w:tcPr>
          <w:p w14:paraId="000E8B54" w14:textId="2D06C580" w:rsidR="00C94BE4" w:rsidRPr="00CE251D" w:rsidRDefault="00807846" w:rsidP="00E647E6">
            <w:r w:rsidRPr="00CE251D">
              <w:t xml:space="preserve">PHP abschliessen, Seite </w:t>
            </w:r>
            <w:r w:rsidR="00C94BE4" w:rsidRPr="00CE251D">
              <w:t>ist mit CSS verziert</w:t>
            </w:r>
          </w:p>
        </w:tc>
      </w:tr>
      <w:tr w:rsidR="00726D17" w:rsidRPr="00CE251D" w14:paraId="19679D6A" w14:textId="77777777" w:rsidTr="00690C56">
        <w:trPr>
          <w:trHeight w:val="365"/>
        </w:trPr>
        <w:tc>
          <w:tcPr>
            <w:tcW w:w="562" w:type="dxa"/>
          </w:tcPr>
          <w:p w14:paraId="32D4F7D8" w14:textId="46897236" w:rsidR="00726D17" w:rsidRPr="00CE251D" w:rsidRDefault="00690C56" w:rsidP="00E647E6">
            <w:r w:rsidRPr="00CE251D">
              <w:t>40</w:t>
            </w:r>
          </w:p>
        </w:tc>
        <w:tc>
          <w:tcPr>
            <w:tcW w:w="8960" w:type="dxa"/>
          </w:tcPr>
          <w:p w14:paraId="2F34D8A2" w14:textId="44996E5E" w:rsidR="00726D17" w:rsidRPr="00CE251D" w:rsidRDefault="004E215D" w:rsidP="00E647E6">
            <w:r w:rsidRPr="00CE251D">
              <w:t>Testfälle erstellen und durchführen, Bugfixing</w:t>
            </w:r>
          </w:p>
        </w:tc>
      </w:tr>
      <w:tr w:rsidR="00726D17" w:rsidRPr="00CE251D" w14:paraId="3A283BD5" w14:textId="77777777" w:rsidTr="00690C56">
        <w:trPr>
          <w:trHeight w:val="365"/>
        </w:trPr>
        <w:tc>
          <w:tcPr>
            <w:tcW w:w="562" w:type="dxa"/>
          </w:tcPr>
          <w:p w14:paraId="370EA7D3" w14:textId="0170F8BD" w:rsidR="00726D17" w:rsidRPr="00CE251D" w:rsidRDefault="00B51489" w:rsidP="00E647E6">
            <w:r w:rsidRPr="00CE251D">
              <w:t>41</w:t>
            </w:r>
          </w:p>
        </w:tc>
        <w:tc>
          <w:tcPr>
            <w:tcW w:w="8960" w:type="dxa"/>
          </w:tcPr>
          <w:p w14:paraId="48492BF5" w14:textId="575C9073" w:rsidR="00726D17" w:rsidRPr="00CE251D" w:rsidRDefault="00E9610A" w:rsidP="00E647E6">
            <w:r w:rsidRPr="00CE251D">
              <w:t>Weitere Tests führen und Bugs entfernen</w:t>
            </w:r>
          </w:p>
        </w:tc>
      </w:tr>
      <w:tr w:rsidR="00726D17" w:rsidRPr="00CE251D" w14:paraId="7D110B42" w14:textId="77777777" w:rsidTr="00690C56">
        <w:trPr>
          <w:trHeight w:val="345"/>
        </w:trPr>
        <w:tc>
          <w:tcPr>
            <w:tcW w:w="562" w:type="dxa"/>
          </w:tcPr>
          <w:p w14:paraId="348C2E73" w14:textId="22B8DE98" w:rsidR="00726D17" w:rsidRPr="00CE251D" w:rsidRDefault="00B51489" w:rsidP="00E647E6">
            <w:r w:rsidRPr="00CE251D">
              <w:t>43</w:t>
            </w:r>
          </w:p>
        </w:tc>
        <w:tc>
          <w:tcPr>
            <w:tcW w:w="8960" w:type="dxa"/>
          </w:tcPr>
          <w:p w14:paraId="00DEC3FA" w14:textId="0F2004A2" w:rsidR="00726D17" w:rsidRPr="00CE251D" w:rsidRDefault="00E9610A" w:rsidP="00E647E6">
            <w:r w:rsidRPr="00CE251D">
              <w:t>Verkaufspräsentation erstellen, Projekt abschliessen</w:t>
            </w:r>
          </w:p>
        </w:tc>
      </w:tr>
    </w:tbl>
    <w:p w14:paraId="5EBE873B" w14:textId="77777777" w:rsidR="00E647E6" w:rsidRPr="00CE251D" w:rsidRDefault="00E647E6" w:rsidP="00E647E6"/>
    <w:p w14:paraId="4000B7E9" w14:textId="49A45AFA" w:rsidR="00D9603C" w:rsidRPr="00CE251D" w:rsidRDefault="00D9603C" w:rsidP="00D9603C">
      <w:pPr>
        <w:pStyle w:val="Heading1"/>
        <w:rPr>
          <w:lang w:val="de-CH"/>
        </w:rPr>
      </w:pPr>
      <w:bookmarkStart w:id="2" w:name="_Toc17971393"/>
      <w:r w:rsidRPr="00CE251D">
        <w:rPr>
          <w:lang w:val="de-CH"/>
        </w:rPr>
        <w:t>M</w:t>
      </w:r>
      <w:r w:rsidR="00EC3E55" w:rsidRPr="00CE251D">
        <w:rPr>
          <w:lang w:val="de-CH"/>
        </w:rPr>
        <w:t>eilensteine</w:t>
      </w:r>
      <w:bookmarkEnd w:id="2"/>
    </w:p>
    <w:p w14:paraId="56585280" w14:textId="142D3FA9" w:rsidR="00850473" w:rsidRPr="00CE251D" w:rsidRDefault="00850473" w:rsidP="00850473"/>
    <w:p w14:paraId="7C5BA254" w14:textId="10013669" w:rsidR="00F14058" w:rsidRPr="00CE251D" w:rsidRDefault="00F14058" w:rsidP="00F14058"/>
    <w:p w14:paraId="69C54342" w14:textId="19910FB9" w:rsidR="00F14058" w:rsidRPr="00CE251D" w:rsidRDefault="00B5597A" w:rsidP="00F14058">
      <w:r w:rsidRPr="00CE251D">
        <w:rPr>
          <w:noProof/>
        </w:rPr>
        <mc:AlternateContent>
          <mc:Choice Requires="wps">
            <w:drawing>
              <wp:anchor distT="0" distB="0" distL="114300" distR="114300" simplePos="0" relativeHeight="251673600" behindDoc="0" locked="0" layoutInCell="1" allowOverlap="1" wp14:anchorId="109016DC" wp14:editId="1A30CF6B">
                <wp:simplePos x="0" y="0"/>
                <wp:positionH relativeFrom="margin">
                  <wp:align>right</wp:align>
                </wp:positionH>
                <wp:positionV relativeFrom="paragraph">
                  <wp:posOffset>6350</wp:posOffset>
                </wp:positionV>
                <wp:extent cx="1009650" cy="523875"/>
                <wp:effectExtent l="0" t="0" r="19050" b="295275"/>
                <wp:wrapNone/>
                <wp:docPr id="13" name="Callout: Line 13"/>
                <wp:cNvGraphicFramePr/>
                <a:graphic xmlns:a="http://schemas.openxmlformats.org/drawingml/2006/main">
                  <a:graphicData uri="http://schemas.microsoft.com/office/word/2010/wordprocessingShape">
                    <wps:wsp>
                      <wps:cNvSpPr/>
                      <wps:spPr>
                        <a:xfrm>
                          <a:off x="5810250" y="4305300"/>
                          <a:ext cx="1009650" cy="523875"/>
                        </a:xfrm>
                        <a:prstGeom prst="borderCallout1">
                          <a:avLst>
                            <a:gd name="adj1" fmla="val 98447"/>
                            <a:gd name="adj2" fmla="val 22563"/>
                            <a:gd name="adj3" fmla="val 146590"/>
                            <a:gd name="adj4" fmla="val 22897"/>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48182C10" w14:textId="2BF25A30" w:rsidR="00B5597A" w:rsidRPr="00B5597A" w:rsidRDefault="00B5597A" w:rsidP="00B5597A">
                            <w:pPr>
                              <w:rPr>
                                <w:color w:val="000000" w:themeColor="text1"/>
                              </w:rPr>
                            </w:pPr>
                            <w:r w:rsidRPr="00B5597A">
                              <w:rPr>
                                <w:color w:val="000000" w:themeColor="text1"/>
                              </w:rPr>
                              <w:t>Verkauf</w:t>
                            </w:r>
                          </w:p>
                          <w:p w14:paraId="4C33CCDF" w14:textId="2A88EC45" w:rsidR="00B5597A" w:rsidRPr="00B5597A" w:rsidRDefault="00B5597A" w:rsidP="00B5597A">
                            <w:pPr>
                              <w:rPr>
                                <w:color w:val="000000" w:themeColor="text1"/>
                              </w:rPr>
                            </w:pPr>
                            <w:r>
                              <w:rPr>
                                <w:color w:val="000000" w:themeColor="text1"/>
                              </w:rPr>
                              <w:t>P</w:t>
                            </w:r>
                            <w:r w:rsidRPr="00B5597A">
                              <w:rPr>
                                <w:color w:val="000000" w:themeColor="text1"/>
                              </w:rPr>
                              <w:t>räsentation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9016DC"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3" o:spid="_x0000_s1026" type="#_x0000_t47" style="position:absolute;margin-left:28.3pt;margin-top:.5pt;width:79.5pt;height:41.2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" adj="4946,31663,4874,21265" filled="f" strokecolor="#243f60 [1604]" strokeweight="1.5pt">
                <v:textbox>
                  <w:txbxContent>
                    <w:p w14:paraId="48182C10" w14:textId="2BF25A30" w:rsidR="00B5597A" w:rsidRPr="00B5597A" w:rsidRDefault="00B5597A" w:rsidP="00B5597A">
                      <w:pPr>
                        <w:rPr>
                          <w:color w:val="000000" w:themeColor="text1"/>
                        </w:rPr>
                      </w:pPr>
                      <w:r w:rsidRPr="00B5597A">
                        <w:rPr>
                          <w:color w:val="000000" w:themeColor="text1"/>
                        </w:rPr>
                        <w:t>Verkauf</w:t>
                      </w:r>
                    </w:p>
                    <w:p w14:paraId="4C33CCDF" w14:textId="2A88EC45" w:rsidR="00B5597A" w:rsidRPr="00B5597A" w:rsidRDefault="00B5597A" w:rsidP="00B5597A">
                      <w:pPr>
                        <w:rPr>
                          <w:color w:val="000000" w:themeColor="text1"/>
                        </w:rPr>
                      </w:pPr>
                      <w:r>
                        <w:rPr>
                          <w:color w:val="000000" w:themeColor="text1"/>
                        </w:rPr>
                        <w:t>P</w:t>
                      </w:r>
                      <w:r w:rsidRPr="00B5597A">
                        <w:rPr>
                          <w:color w:val="000000" w:themeColor="text1"/>
                        </w:rPr>
                        <w:t>räsentation</w:t>
                      </w:r>
                    </w:p>
                  </w:txbxContent>
                </v:textbox>
                <o:callout v:ext="edit" minusx="t" minusy="t"/>
                <w10:wrap anchorx="margin"/>
              </v:shape>
            </w:pict>
          </mc:Fallback>
        </mc:AlternateContent>
      </w:r>
      <w:r w:rsidRPr="00CE251D">
        <w:rPr>
          <w:noProof/>
        </w:rPr>
        <mc:AlternateContent>
          <mc:Choice Requires="wps">
            <w:drawing>
              <wp:anchor distT="0" distB="0" distL="114300" distR="114300" simplePos="0" relativeHeight="251671552" behindDoc="0" locked="0" layoutInCell="1" allowOverlap="1" wp14:anchorId="6BC78D6F" wp14:editId="47802086">
                <wp:simplePos x="0" y="0"/>
                <wp:positionH relativeFrom="column">
                  <wp:posOffset>3823970</wp:posOffset>
                </wp:positionH>
                <wp:positionV relativeFrom="paragraph">
                  <wp:posOffset>6350</wp:posOffset>
                </wp:positionV>
                <wp:extent cx="1028700" cy="523875"/>
                <wp:effectExtent l="0" t="0" r="19050" b="314325"/>
                <wp:wrapNone/>
                <wp:docPr id="12" name="Callout: Line 12"/>
                <wp:cNvGraphicFramePr/>
                <a:graphic xmlns:a="http://schemas.openxmlformats.org/drawingml/2006/main">
                  <a:graphicData uri="http://schemas.microsoft.com/office/word/2010/wordprocessingShape">
                    <wps:wsp>
                      <wps:cNvSpPr/>
                      <wps:spPr>
                        <a:xfrm>
                          <a:off x="0" y="0"/>
                          <a:ext cx="1028700" cy="523875"/>
                        </a:xfrm>
                        <a:prstGeom prst="borderCallout1">
                          <a:avLst>
                            <a:gd name="adj1" fmla="val 98447"/>
                            <a:gd name="adj2" fmla="val 46922"/>
                            <a:gd name="adj3" fmla="val 150227"/>
                            <a:gd name="adj4" fmla="val 46652"/>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63A87E3B" w14:textId="6E0912AE" w:rsidR="00E261D2" w:rsidRPr="00B5597A" w:rsidRDefault="00AA67FA" w:rsidP="00E261D2">
                            <w:pPr>
                              <w:rPr>
                                <w:color w:val="000000" w:themeColor="text1"/>
                              </w:rPr>
                            </w:pPr>
                            <w:r w:rsidRPr="00B5597A">
                              <w:rPr>
                                <w:color w:val="000000" w:themeColor="text1"/>
                              </w:rPr>
                              <w:t>Testing abgeschlossen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78D6F" id="Callout: Line 12" o:spid="_x0000_s1027" type="#_x0000_t47" style="position:absolute;margin-left:301.1pt;margin-top:.5pt;width:81pt;height:4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" adj="10077,32449,10135,21265" filled="f" strokecolor="#243f60 [1604]" strokeweight="1.5pt">
                <v:textbox>
                  <w:txbxContent>
                    <w:p w14:paraId="63A87E3B" w14:textId="6E0912AE" w:rsidR="00E261D2" w:rsidRPr="00B5597A" w:rsidRDefault="00AA67FA" w:rsidP="00E261D2">
                      <w:pPr>
                        <w:rPr>
                          <w:color w:val="000000" w:themeColor="text1"/>
                        </w:rPr>
                      </w:pPr>
                      <w:r w:rsidRPr="00B5597A">
                        <w:rPr>
                          <w:color w:val="000000" w:themeColor="text1"/>
                        </w:rPr>
                        <w:t>Testing abgeschlossen</w:t>
                      </w:r>
                    </w:p>
                  </w:txbxContent>
                </v:textbox>
                <o:callout v:ext="edit" minusy="t"/>
              </v:shape>
            </w:pict>
          </mc:Fallback>
        </mc:AlternateContent>
      </w:r>
      <w:r w:rsidRPr="00CE251D">
        <w:rPr>
          <w:noProof/>
        </w:rPr>
        <mc:AlternateContent>
          <mc:Choice Requires="wps">
            <w:drawing>
              <wp:anchor distT="0" distB="0" distL="114300" distR="114300" simplePos="0" relativeHeight="251669504" behindDoc="0" locked="0" layoutInCell="1" allowOverlap="1" wp14:anchorId="2D5A74EB" wp14:editId="13BF1E60">
                <wp:simplePos x="0" y="0"/>
                <wp:positionH relativeFrom="column">
                  <wp:posOffset>3033395</wp:posOffset>
                </wp:positionH>
                <wp:positionV relativeFrom="paragraph">
                  <wp:posOffset>6350</wp:posOffset>
                </wp:positionV>
                <wp:extent cx="742950" cy="523875"/>
                <wp:effectExtent l="0" t="0" r="19050" b="314325"/>
                <wp:wrapNone/>
                <wp:docPr id="11" name="Callout: Line 11"/>
                <wp:cNvGraphicFramePr/>
                <a:graphic xmlns:a="http://schemas.openxmlformats.org/drawingml/2006/main">
                  <a:graphicData uri="http://schemas.microsoft.com/office/word/2010/wordprocessingShape">
                    <wps:wsp>
                      <wps:cNvSpPr/>
                      <wps:spPr>
                        <a:xfrm>
                          <a:off x="0" y="0"/>
                          <a:ext cx="742950" cy="523875"/>
                        </a:xfrm>
                        <a:prstGeom prst="borderCallout1">
                          <a:avLst>
                            <a:gd name="adj1" fmla="val 98447"/>
                            <a:gd name="adj2" fmla="val 46922"/>
                            <a:gd name="adj3" fmla="val 150227"/>
                            <a:gd name="adj4" fmla="val 46652"/>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46871F93" w14:textId="415C79CD" w:rsidR="005C0EA0" w:rsidRPr="005C0EA0" w:rsidRDefault="005C0EA0" w:rsidP="005C0EA0">
                            <w:pPr>
                              <w:rPr>
                                <w:color w:val="000000" w:themeColor="text1"/>
                              </w:rPr>
                            </w:pPr>
                            <w:r w:rsidRPr="005C0EA0">
                              <w:rPr>
                                <w:color w:val="000000" w:themeColor="text1"/>
                              </w:rPr>
                              <w:t>Webseite verziert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A74EB" id="Callout: Line 11" o:spid="_x0000_s1028" type="#_x0000_t47" style="position:absolute;margin-left:238.85pt;margin-top:.5pt;width:58.5pt;height:4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" adj="10077,32449,10135,21265" filled="f" strokecolor="#243f60 [1604]" strokeweight="1.5pt">
                <v:textbox>
                  <w:txbxContent>
                    <w:p w14:paraId="46871F93" w14:textId="415C79CD" w:rsidR="005C0EA0" w:rsidRPr="005C0EA0" w:rsidRDefault="005C0EA0" w:rsidP="005C0EA0">
                      <w:pPr>
                        <w:rPr>
                          <w:color w:val="000000" w:themeColor="text1"/>
                        </w:rPr>
                      </w:pPr>
                      <w:r w:rsidRPr="005C0EA0">
                        <w:rPr>
                          <w:color w:val="000000" w:themeColor="text1"/>
                        </w:rPr>
                        <w:t>Webseite verziert</w:t>
                      </w:r>
                    </w:p>
                  </w:txbxContent>
                </v:textbox>
                <o:callout v:ext="edit" minusy="t"/>
              </v:shape>
            </w:pict>
          </mc:Fallback>
        </mc:AlternateContent>
      </w:r>
      <w:r w:rsidRPr="00CE251D">
        <w:rPr>
          <w:noProof/>
        </w:rPr>
        <mc:AlternateContent>
          <mc:Choice Requires="wps">
            <w:drawing>
              <wp:anchor distT="0" distB="0" distL="114300" distR="114300" simplePos="0" relativeHeight="251665408" behindDoc="0" locked="0" layoutInCell="1" allowOverlap="1" wp14:anchorId="625B0BA3" wp14:editId="71369F55">
                <wp:simplePos x="0" y="0"/>
                <wp:positionH relativeFrom="column">
                  <wp:posOffset>2128520</wp:posOffset>
                </wp:positionH>
                <wp:positionV relativeFrom="paragraph">
                  <wp:posOffset>8255</wp:posOffset>
                </wp:positionV>
                <wp:extent cx="857250" cy="523875"/>
                <wp:effectExtent l="0" t="0" r="19050" b="314325"/>
                <wp:wrapNone/>
                <wp:docPr id="9" name="Callout: Line 9"/>
                <wp:cNvGraphicFramePr/>
                <a:graphic xmlns:a="http://schemas.openxmlformats.org/drawingml/2006/main">
                  <a:graphicData uri="http://schemas.microsoft.com/office/word/2010/wordprocessingShape">
                    <wps:wsp>
                      <wps:cNvSpPr/>
                      <wps:spPr>
                        <a:xfrm>
                          <a:off x="0" y="0"/>
                          <a:ext cx="857250" cy="523875"/>
                        </a:xfrm>
                        <a:prstGeom prst="borderCallout1">
                          <a:avLst>
                            <a:gd name="adj1" fmla="val 102083"/>
                            <a:gd name="adj2" fmla="val 85811"/>
                            <a:gd name="adj3" fmla="val 150227"/>
                            <a:gd name="adj4" fmla="val 85541"/>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792979A5" w14:textId="3F8701B5" w:rsidR="00DB213E" w:rsidRPr="00786527" w:rsidRDefault="00DB213E" w:rsidP="00DB213E">
                            <w:pPr>
                              <w:rPr>
                                <w:color w:val="000000" w:themeColor="text1"/>
                              </w:rPr>
                            </w:pPr>
                            <w:r w:rsidRPr="00786527">
                              <w:rPr>
                                <w:color w:val="000000" w:themeColor="text1"/>
                              </w:rPr>
                              <w:t xml:space="preserve">PHP </w:t>
                            </w:r>
                            <w:r w:rsidR="00A75CDD" w:rsidRPr="00786527">
                              <w:rPr>
                                <w:color w:val="000000" w:themeColor="text1"/>
                              </w:rPr>
                              <w:t>fertig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B0BA3" id="Callout: Line 9" o:spid="_x0000_s1029" type="#_x0000_t47" style="position:absolute;margin-left:167.6pt;margin-top:.65pt;width:67.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" adj="18477,32449,18535,22050" filled="f" strokecolor="#243f60 [1604]" strokeweight="1.5pt">
                <v:textbox>
                  <w:txbxContent>
                    <w:p w14:paraId="792979A5" w14:textId="3F8701B5" w:rsidR="00DB213E" w:rsidRPr="00786527" w:rsidRDefault="00DB213E" w:rsidP="00DB213E">
                      <w:pPr>
                        <w:rPr>
                          <w:color w:val="000000" w:themeColor="text1"/>
                        </w:rPr>
                      </w:pPr>
                      <w:r w:rsidRPr="00786527">
                        <w:rPr>
                          <w:color w:val="000000" w:themeColor="text1"/>
                        </w:rPr>
                        <w:t xml:space="preserve">PHP </w:t>
                      </w:r>
                      <w:r w:rsidR="00A75CDD" w:rsidRPr="00786527">
                        <w:rPr>
                          <w:color w:val="000000" w:themeColor="text1"/>
                        </w:rPr>
                        <w:t>fertig</w:t>
                      </w:r>
                    </w:p>
                  </w:txbxContent>
                </v:textbox>
                <o:callout v:ext="edit" minusy="t"/>
              </v:shape>
            </w:pict>
          </mc:Fallback>
        </mc:AlternateContent>
      </w:r>
      <w:r w:rsidRPr="00CE251D">
        <w:rPr>
          <w:noProof/>
        </w:rPr>
        <mc:AlternateContent>
          <mc:Choice Requires="wps">
            <w:drawing>
              <wp:anchor distT="0" distB="0" distL="114300" distR="114300" simplePos="0" relativeHeight="251667456" behindDoc="0" locked="0" layoutInCell="1" allowOverlap="1" wp14:anchorId="0FA5C982" wp14:editId="32C21C32">
                <wp:simplePos x="0" y="0"/>
                <wp:positionH relativeFrom="column">
                  <wp:posOffset>1223645</wp:posOffset>
                </wp:positionH>
                <wp:positionV relativeFrom="paragraph">
                  <wp:posOffset>8255</wp:posOffset>
                </wp:positionV>
                <wp:extent cx="857250" cy="523875"/>
                <wp:effectExtent l="0" t="0" r="19050" b="295275"/>
                <wp:wrapNone/>
                <wp:docPr id="10" name="Callout: Line 10"/>
                <wp:cNvGraphicFramePr/>
                <a:graphic xmlns:a="http://schemas.openxmlformats.org/drawingml/2006/main">
                  <a:graphicData uri="http://schemas.microsoft.com/office/word/2010/wordprocessingShape">
                    <wps:wsp>
                      <wps:cNvSpPr/>
                      <wps:spPr>
                        <a:xfrm>
                          <a:off x="0" y="0"/>
                          <a:ext cx="857250" cy="523875"/>
                        </a:xfrm>
                        <a:prstGeom prst="borderCallout1">
                          <a:avLst>
                            <a:gd name="adj1" fmla="val 98447"/>
                            <a:gd name="adj2" fmla="val 12478"/>
                            <a:gd name="adj3" fmla="val 146591"/>
                            <a:gd name="adj4" fmla="val 12208"/>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1A790511" w14:textId="421F60FB" w:rsidR="004C5E2C" w:rsidRPr="00D20533" w:rsidRDefault="00D20533" w:rsidP="004C5E2C">
                            <w:pPr>
                              <w:rPr>
                                <w:color w:val="000000" w:themeColor="text1"/>
                              </w:rPr>
                            </w:pPr>
                            <w:r w:rsidRPr="00D20533">
                              <w:rPr>
                                <w:color w:val="000000" w:themeColor="text1"/>
                              </w:rPr>
                              <w:t>Datenbank aufgesetzt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5C982" id="Callout: Line 10" o:spid="_x0000_s1030" type="#_x0000_t47" style="position:absolute;margin-left:96.35pt;margin-top:.65pt;width:67.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" adj="2637,31664,2695,21265" filled="f" strokecolor="#243f60 [1604]" strokeweight="1.5pt">
                <v:textbox>
                  <w:txbxContent>
                    <w:p w14:paraId="1A790511" w14:textId="421F60FB" w:rsidR="004C5E2C" w:rsidRPr="00D20533" w:rsidRDefault="00D20533" w:rsidP="004C5E2C">
                      <w:pPr>
                        <w:rPr>
                          <w:color w:val="000000" w:themeColor="text1"/>
                        </w:rPr>
                      </w:pPr>
                      <w:r w:rsidRPr="00D20533">
                        <w:rPr>
                          <w:color w:val="000000" w:themeColor="text1"/>
                        </w:rPr>
                        <w:t>Datenbank aufgesetzt</w:t>
                      </w:r>
                    </w:p>
                  </w:txbxContent>
                </v:textbox>
                <o:callout v:ext="edit" minusy="t"/>
              </v:shape>
            </w:pict>
          </mc:Fallback>
        </mc:AlternateContent>
      </w:r>
      <w:r w:rsidR="00786527" w:rsidRPr="00CE251D">
        <w:rPr>
          <w:noProof/>
        </w:rPr>
        <mc:AlternateContent>
          <mc:Choice Requires="wps">
            <w:drawing>
              <wp:anchor distT="0" distB="0" distL="114300" distR="114300" simplePos="0" relativeHeight="251661312" behindDoc="0" locked="0" layoutInCell="1" allowOverlap="1" wp14:anchorId="5CD03EFB" wp14:editId="1662F9F1">
                <wp:simplePos x="0" y="0"/>
                <wp:positionH relativeFrom="column">
                  <wp:posOffset>4445</wp:posOffset>
                </wp:positionH>
                <wp:positionV relativeFrom="paragraph">
                  <wp:posOffset>6350</wp:posOffset>
                </wp:positionV>
                <wp:extent cx="1171575" cy="523875"/>
                <wp:effectExtent l="0" t="0" r="28575" b="295275"/>
                <wp:wrapNone/>
                <wp:docPr id="5" name="Callout: Line 5"/>
                <wp:cNvGraphicFramePr/>
                <a:graphic xmlns:a="http://schemas.openxmlformats.org/drawingml/2006/main">
                  <a:graphicData uri="http://schemas.microsoft.com/office/word/2010/wordprocessingShape">
                    <wps:wsp>
                      <wps:cNvSpPr/>
                      <wps:spPr>
                        <a:xfrm>
                          <a:off x="0" y="0"/>
                          <a:ext cx="1171575" cy="523875"/>
                        </a:xfrm>
                        <a:prstGeom prst="borderCallout1">
                          <a:avLst>
                            <a:gd name="adj1" fmla="val 100265"/>
                            <a:gd name="adj2" fmla="val 52478"/>
                            <a:gd name="adj3" fmla="val 148409"/>
                            <a:gd name="adj4" fmla="val 52208"/>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5C13E12A" w14:textId="5358E5A0" w:rsidR="00850473" w:rsidRPr="00786527" w:rsidRDefault="000905F7" w:rsidP="000905F7">
                            <w:pPr>
                              <w:rPr>
                                <w:color w:val="000000" w:themeColor="text1"/>
                              </w:rPr>
                            </w:pPr>
                            <w:r w:rsidRPr="00786527">
                              <w:rPr>
                                <w:color w:val="000000" w:themeColor="text1"/>
                              </w:rPr>
                              <w:t>Planung abgeschlossen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03EFB" id="Callout: Line 5" o:spid="_x0000_s1031" type="#_x0000_t47" style="position:absolute;margin-left:.35pt;margin-top:.5pt;width:92.25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" adj="11277,32056,11335,21657" filled="f" strokecolor="#243f60 [1604]" strokeweight="1.5pt">
                <v:textbox>
                  <w:txbxContent>
                    <w:p w14:paraId="5C13E12A" w14:textId="5358E5A0" w:rsidR="00850473" w:rsidRPr="00786527" w:rsidRDefault="000905F7" w:rsidP="000905F7">
                      <w:pPr>
                        <w:rPr>
                          <w:color w:val="000000" w:themeColor="text1"/>
                        </w:rPr>
                      </w:pPr>
                      <w:r w:rsidRPr="00786527">
                        <w:rPr>
                          <w:color w:val="000000" w:themeColor="text1"/>
                        </w:rPr>
                        <w:t>Planung abgeschlossen</w:t>
                      </w:r>
                    </w:p>
                  </w:txbxContent>
                </v:textbox>
                <o:callout v:ext="edit" minusy="t"/>
              </v:shape>
            </w:pict>
          </mc:Fallback>
        </mc:AlternateContent>
      </w:r>
    </w:p>
    <w:p w14:paraId="1475A4B2" w14:textId="63043E58" w:rsidR="008D4704" w:rsidRPr="00CE251D" w:rsidRDefault="008D4704" w:rsidP="008D4704"/>
    <w:p w14:paraId="162EC4F8" w14:textId="58BCD5D1" w:rsidR="008D4704" w:rsidRPr="00CE251D" w:rsidRDefault="008D4704" w:rsidP="008D4704"/>
    <w:p w14:paraId="13346EA8" w14:textId="16C8224A" w:rsidR="008D4704" w:rsidRPr="00CE251D" w:rsidRDefault="008D4704" w:rsidP="008D4704"/>
    <w:p w14:paraId="596AB4F3" w14:textId="3841822B" w:rsidR="0000182A" w:rsidRPr="00CE251D" w:rsidRDefault="008D4704" w:rsidP="0000182A">
      <w:r w:rsidRPr="00CE251D">
        <w:rPr>
          <w:noProof/>
        </w:rPr>
        <mc:AlternateContent>
          <mc:Choice Requires="wps">
            <w:drawing>
              <wp:anchor distT="0" distB="0" distL="114300" distR="114300" simplePos="0" relativeHeight="251659264" behindDoc="0" locked="0" layoutInCell="1" allowOverlap="1" wp14:anchorId="0AA3D412" wp14:editId="15083837">
                <wp:simplePos x="0" y="0"/>
                <wp:positionH relativeFrom="margin">
                  <wp:align>left</wp:align>
                </wp:positionH>
                <wp:positionV relativeFrom="paragraph">
                  <wp:posOffset>95884</wp:posOffset>
                </wp:positionV>
                <wp:extent cx="5940000" cy="0"/>
                <wp:effectExtent l="0" t="95250" r="0" b="95250"/>
                <wp:wrapNone/>
                <wp:docPr id="2" name="Straight Arrow Connector 2"/>
                <wp:cNvGraphicFramePr/>
                <a:graphic xmlns:a="http://schemas.openxmlformats.org/drawingml/2006/main">
                  <a:graphicData uri="http://schemas.microsoft.com/office/word/2010/wordprocessingShape">
                    <wps:wsp>
                      <wps:cNvCnPr/>
                      <wps:spPr>
                        <a:xfrm flipV="1">
                          <a:off x="0" y="0"/>
                          <a:ext cx="594000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088DD7" id="_x0000_t32" coordsize="21600,21600" o:spt="32" o:oned="t" path="m,l21600,21600e" filled="f">
                <v:path arrowok="t" fillok="f" o:connecttype="none"/>
                <o:lock v:ext="edit" shapetype="t"/>
              </v:shapetype>
              <v:shape id="Straight Arrow Connector 2" o:spid="_x0000_s1026" type="#_x0000_t32" style="position:absolute;margin-left:0;margin-top:7.55pt;width:467.7pt;height:0;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" strokecolor="#4579b8 [3044]" strokeweight="2.25pt">
                <v:stroke endarrow="block"/>
                <w10:wrap anchorx="margin"/>
              </v:shape>
            </w:pict>
          </mc:Fallback>
        </mc:AlternateContent>
      </w:r>
    </w:p>
    <w:p w14:paraId="268B6A4E" w14:textId="1A5E3676" w:rsidR="009D5DB5" w:rsidRPr="00CE251D" w:rsidRDefault="004F502B" w:rsidP="000A3CB4">
      <w:pPr>
        <w:pStyle w:val="Heading1"/>
        <w:rPr>
          <w:lang w:val="de-CH"/>
        </w:rPr>
      </w:pPr>
      <w:bookmarkStart w:id="3" w:name="_Toc17971394"/>
      <w:r w:rsidRPr="00CE251D">
        <w:rPr>
          <w:lang w:val="de-CH"/>
        </w:rPr>
        <w:t>Technologie</w:t>
      </w:r>
      <w:bookmarkEnd w:id="3"/>
    </w:p>
    <w:p w14:paraId="0CAADC0C" w14:textId="125C6CC5" w:rsidR="00A50021" w:rsidRPr="00CE251D" w:rsidRDefault="00965506" w:rsidP="00F96029">
      <w:pPr>
        <w:pStyle w:val="Heading2"/>
        <w:rPr>
          <w:lang w:val="de-CH"/>
        </w:rPr>
      </w:pPr>
      <w:r w:rsidRPr="00CE251D">
        <w:rPr>
          <w:lang w:val="de-CH"/>
        </w:rPr>
        <w:t xml:space="preserve"> </w:t>
      </w:r>
      <w:bookmarkStart w:id="4" w:name="_Toc17971395"/>
      <w:r w:rsidRPr="00CE251D">
        <w:rPr>
          <w:lang w:val="de-CH"/>
        </w:rPr>
        <w:t>Projektmanagement Methode</w:t>
      </w:r>
      <w:bookmarkEnd w:id="4"/>
    </w:p>
    <w:p w14:paraId="7EC58958" w14:textId="433DE8C1" w:rsidR="00C25F1E" w:rsidRPr="00CE251D" w:rsidRDefault="00BD3893" w:rsidP="00C25F1E">
      <w:r w:rsidRPr="00CE251D">
        <w:t>Die</w:t>
      </w:r>
      <w:r w:rsidR="00247D45" w:rsidRPr="00CE251D">
        <w:t xml:space="preserve"> Kanban Projektmanagement Methode </w:t>
      </w:r>
      <w:r w:rsidRPr="00CE251D">
        <w:t>wird benutzt</w:t>
      </w:r>
      <w:r w:rsidR="00247D45" w:rsidRPr="00CE251D">
        <w:t xml:space="preserve">, weil </w:t>
      </w:r>
      <w:r w:rsidR="004A1AEA" w:rsidRPr="00CE251D">
        <w:t xml:space="preserve">man es auch mit einem kleineren Entwicklungsteam verwenden kann. </w:t>
      </w:r>
      <w:r w:rsidR="008B1DC5" w:rsidRPr="00CE251D">
        <w:t>Es ist ähnlich wie Scrum und</w:t>
      </w:r>
      <w:r w:rsidR="001E791B" w:rsidRPr="00CE251D">
        <w:t xml:space="preserve"> man kann immer gut sehen wie weit das Projekt schon ist, und wie weit es noch geht bis das Projekt fertig wird.</w:t>
      </w:r>
    </w:p>
    <w:p w14:paraId="7E9CE9B1" w14:textId="6FDE6F1C" w:rsidR="006920E4" w:rsidRPr="00CE251D" w:rsidRDefault="006920E4" w:rsidP="006920E4">
      <w:pPr>
        <w:pStyle w:val="Heading2"/>
        <w:rPr>
          <w:lang w:val="de-CH"/>
        </w:rPr>
      </w:pPr>
      <w:r w:rsidRPr="00CE251D">
        <w:rPr>
          <w:lang w:val="de-CH"/>
        </w:rPr>
        <w:t xml:space="preserve"> </w:t>
      </w:r>
      <w:bookmarkStart w:id="5" w:name="_Toc17971396"/>
      <w:r w:rsidRPr="00CE251D">
        <w:rPr>
          <w:lang w:val="de-CH"/>
        </w:rPr>
        <w:t>Seiten</w:t>
      </w:r>
      <w:r w:rsidR="00964785" w:rsidRPr="00CE251D">
        <w:rPr>
          <w:lang w:val="de-CH"/>
        </w:rPr>
        <w:t>aufbau</w:t>
      </w:r>
      <w:bookmarkEnd w:id="5"/>
    </w:p>
    <w:p w14:paraId="40837C56" w14:textId="2253E257" w:rsidR="009F48DD" w:rsidRPr="00CE251D" w:rsidRDefault="00964785" w:rsidP="009F48DD">
      <w:r w:rsidRPr="00CE251D">
        <w:t xml:space="preserve">Die Webseite wird mit HTML und CSS gemacht. Damit </w:t>
      </w:r>
      <w:r w:rsidR="00EB5B3A" w:rsidRPr="00CE251D">
        <w:t xml:space="preserve">das Entwicklungsprozess schneller und </w:t>
      </w:r>
      <w:r w:rsidR="003A145C" w:rsidRPr="00CE251D">
        <w:t xml:space="preserve">einfacher </w:t>
      </w:r>
      <w:r w:rsidR="00744F6F" w:rsidRPr="00CE251D">
        <w:t>l</w:t>
      </w:r>
      <w:r w:rsidR="004374D2" w:rsidRPr="00CE251D">
        <w:t>äuft</w:t>
      </w:r>
      <w:r w:rsidR="003A145C" w:rsidRPr="00CE251D">
        <w:t xml:space="preserve">, wird Sass verwendet </w:t>
      </w:r>
      <w:r w:rsidR="004374D2" w:rsidRPr="00CE251D">
        <w:t>um das Stylesheet</w:t>
      </w:r>
      <w:r w:rsidR="003A145C" w:rsidRPr="00CE251D">
        <w:t xml:space="preserve"> zu generieren. </w:t>
      </w:r>
      <w:r w:rsidR="004374D2" w:rsidRPr="00CE251D">
        <w:t>Sass hat viele nützliche Funktionen wie Nesting und Mixins</w:t>
      </w:r>
      <w:r w:rsidR="00213CE2" w:rsidRPr="00CE251D">
        <w:t xml:space="preserve">. </w:t>
      </w:r>
      <w:r w:rsidR="00F72852" w:rsidRPr="00CE251D">
        <w:t xml:space="preserve">Es wird </w:t>
      </w:r>
      <w:r w:rsidR="00554422" w:rsidRPr="00CE251D">
        <w:t>S</w:t>
      </w:r>
      <w:r w:rsidR="000C0BCE" w:rsidRPr="00CE251D">
        <w:t>ass</w:t>
      </w:r>
      <w:r w:rsidR="00F72852" w:rsidRPr="00CE251D">
        <w:t xml:space="preserve"> und nicht SCSS verwendet, damit das Code</w:t>
      </w:r>
      <w:r w:rsidR="00FC2CA8" w:rsidRPr="00CE251D">
        <w:t xml:space="preserve"> einfacher zu lesen ist</w:t>
      </w:r>
      <w:r w:rsidR="00554422" w:rsidRPr="00CE251D">
        <w:t>.</w:t>
      </w:r>
    </w:p>
    <w:p w14:paraId="1DCCC817" w14:textId="47A82FBF" w:rsidR="006920E4" w:rsidRPr="00CE251D" w:rsidRDefault="007C5244" w:rsidP="006920E4">
      <w:pPr>
        <w:pStyle w:val="Heading2"/>
        <w:rPr>
          <w:lang w:val="de-CH"/>
        </w:rPr>
      </w:pPr>
      <w:r w:rsidRPr="00CE251D">
        <w:rPr>
          <w:lang w:val="de-CH"/>
        </w:rPr>
        <w:t xml:space="preserve"> </w:t>
      </w:r>
      <w:bookmarkStart w:id="6" w:name="_Toc17971397"/>
      <w:r w:rsidRPr="00CE251D">
        <w:rPr>
          <w:lang w:val="de-CH"/>
        </w:rPr>
        <w:t>Dateneingabe</w:t>
      </w:r>
      <w:bookmarkEnd w:id="6"/>
    </w:p>
    <w:p w14:paraId="1A3C9AFD" w14:textId="457CA335" w:rsidR="00B50ADC" w:rsidRPr="00CE251D" w:rsidRDefault="00224B61" w:rsidP="00B50ADC">
      <w:r w:rsidRPr="00CE251D">
        <w:t xml:space="preserve">Um Informationen einzulesen, werden PHP und HTML Forms verwendet. </w:t>
      </w:r>
      <w:r w:rsidR="009D5B87" w:rsidRPr="00CE251D">
        <w:t>PHP wird auch für die Eingabevalidation benutzt, weil es Server-Seitig ist. Mit JavaScript als Eingabe könnte</w:t>
      </w:r>
      <w:r w:rsidR="001E6F81" w:rsidRPr="00CE251D">
        <w:t xml:space="preserve"> man die ganze Validierung überspringen. Damit die Seite sicher ist, wird PHP verwendet. In Zukunft wäre es möglich JavaScript </w:t>
      </w:r>
      <w:r w:rsidR="001E6F81" w:rsidRPr="00CE251D">
        <w:rPr>
          <w:i/>
        </w:rPr>
        <w:t xml:space="preserve">und </w:t>
      </w:r>
      <w:r w:rsidR="001E6F81" w:rsidRPr="00CE251D">
        <w:t>PHP Validierung</w:t>
      </w:r>
      <w:r w:rsidR="00DD6ED2" w:rsidRPr="00CE251D">
        <w:t xml:space="preserve"> zu benutzen, aber dies ist am Anfang nicht nötig.</w:t>
      </w:r>
    </w:p>
    <w:p w14:paraId="43D80557" w14:textId="598E0517" w:rsidR="007C5244" w:rsidRPr="00CE251D" w:rsidRDefault="007C5244" w:rsidP="007C5244">
      <w:pPr>
        <w:pStyle w:val="Heading2"/>
        <w:rPr>
          <w:lang w:val="de-CH"/>
        </w:rPr>
      </w:pPr>
      <w:r w:rsidRPr="00CE251D">
        <w:rPr>
          <w:lang w:val="de-CH"/>
        </w:rPr>
        <w:t xml:space="preserve"> </w:t>
      </w:r>
      <w:bookmarkStart w:id="7" w:name="_Toc17971398"/>
      <w:r w:rsidRPr="00CE251D">
        <w:rPr>
          <w:lang w:val="de-CH"/>
        </w:rPr>
        <w:t>SQL Server</w:t>
      </w:r>
      <w:bookmarkEnd w:id="7"/>
    </w:p>
    <w:p w14:paraId="38661F38" w14:textId="3CAF4752" w:rsidR="00DD6ED2" w:rsidRPr="00CE251D" w:rsidRDefault="005946F7" w:rsidP="00DD6ED2">
      <w:r w:rsidRPr="00CE251D">
        <w:t>Als Datenbank</w:t>
      </w:r>
      <w:r w:rsidR="00917A55" w:rsidRPr="00CE251D">
        <w:t xml:space="preserve"> wurde MySQL gewählt</w:t>
      </w:r>
      <w:r w:rsidR="00AB255D" w:rsidRPr="00CE251D">
        <w:t xml:space="preserve">, weil es gratis ist und trotzdem viel Funktionalität und </w:t>
      </w:r>
      <w:r w:rsidR="0031377B" w:rsidRPr="00CE251D">
        <w:t>Zuverlässigkeit</w:t>
      </w:r>
      <w:r w:rsidR="004A5301" w:rsidRPr="00CE251D">
        <w:t xml:space="preserve"> anbietet</w:t>
      </w:r>
      <w:r w:rsidR="0031377B" w:rsidRPr="00CE251D">
        <w:t>.</w:t>
      </w:r>
      <w:r w:rsidR="00F268D9" w:rsidRPr="00CE251D">
        <w:t xml:space="preserve"> </w:t>
      </w:r>
      <w:r w:rsidR="006D6365" w:rsidRPr="00CE251D">
        <w:t>Zudem ist es mit einem Apache Server i</w:t>
      </w:r>
      <w:r w:rsidR="001B09BB" w:rsidRPr="00CE251D">
        <w:t>m</w:t>
      </w:r>
      <w:r w:rsidR="006D6365" w:rsidRPr="00CE251D">
        <w:t xml:space="preserve"> XAMPP </w:t>
      </w:r>
      <w:r w:rsidR="005F2E18" w:rsidRPr="00CE251D">
        <w:t>Entwicklungsumgebung</w:t>
      </w:r>
      <w:r w:rsidR="00B71607" w:rsidRPr="00CE251D">
        <w:t xml:space="preserve"> installiert</w:t>
      </w:r>
      <w:r w:rsidR="005F2E18" w:rsidRPr="00CE251D">
        <w:t>.</w:t>
      </w:r>
      <w:r w:rsidR="00B612D9" w:rsidRPr="00CE251D">
        <w:t xml:space="preserve"> Es steht uns auch noch eine MySQL Server zur Verfügung, das im Internet </w:t>
      </w:r>
      <w:r w:rsidR="00D361E6" w:rsidRPr="00CE251D">
        <w:t>verfügbar</w:t>
      </w:r>
      <w:r w:rsidR="00B612D9" w:rsidRPr="00CE251D">
        <w:t xml:space="preserve"> ist.</w:t>
      </w:r>
    </w:p>
    <w:p w14:paraId="41047139" w14:textId="3D0D3809" w:rsidR="007C5244" w:rsidRPr="00CE251D" w:rsidRDefault="007C5244" w:rsidP="007C5244">
      <w:pPr>
        <w:pStyle w:val="Heading2"/>
        <w:rPr>
          <w:lang w:val="de-CH"/>
        </w:rPr>
      </w:pPr>
      <w:r w:rsidRPr="00CE251D">
        <w:rPr>
          <w:lang w:val="de-CH"/>
        </w:rPr>
        <w:lastRenderedPageBreak/>
        <w:t xml:space="preserve"> </w:t>
      </w:r>
      <w:bookmarkStart w:id="8" w:name="_Toc17971399"/>
      <w:r w:rsidRPr="00CE251D">
        <w:rPr>
          <w:lang w:val="de-CH"/>
        </w:rPr>
        <w:t>Webserver</w:t>
      </w:r>
      <w:bookmarkEnd w:id="8"/>
    </w:p>
    <w:p w14:paraId="3F2B95E6" w14:textId="151A0B17" w:rsidR="009F78E5" w:rsidRPr="00CE251D" w:rsidRDefault="007A7A71" w:rsidP="009F78E5">
      <w:r w:rsidRPr="00CE251D">
        <w:t xml:space="preserve">XAMPP hat auch </w:t>
      </w:r>
      <w:r w:rsidR="0009640C" w:rsidRPr="00CE251D">
        <w:t xml:space="preserve">Apache als eingebauter Web Server. Deshalb werden wir Apache als </w:t>
      </w:r>
      <w:r w:rsidR="00CF7946" w:rsidRPr="00CE251D">
        <w:t xml:space="preserve">HTML/PHP Server verwenden. </w:t>
      </w:r>
      <w:r w:rsidR="00152C53" w:rsidRPr="00CE251D">
        <w:t xml:space="preserve">Es steht uns auch noch eine Apache Server zur Verfügung, das im Internet </w:t>
      </w:r>
      <w:r w:rsidR="00D361E6" w:rsidRPr="00CE251D">
        <w:t>verfügbar</w:t>
      </w:r>
      <w:r w:rsidR="00B612D9" w:rsidRPr="00CE251D">
        <w:t xml:space="preserve"> ist.</w:t>
      </w:r>
    </w:p>
    <w:p w14:paraId="07E020FD" w14:textId="2B4FE4E4" w:rsidR="007C5244" w:rsidRPr="00CE251D" w:rsidRDefault="00C25F1E" w:rsidP="007C5244">
      <w:pPr>
        <w:pStyle w:val="Heading2"/>
        <w:rPr>
          <w:lang w:val="de-CH"/>
        </w:rPr>
      </w:pPr>
      <w:r w:rsidRPr="00CE251D">
        <w:rPr>
          <w:lang w:val="de-CH"/>
        </w:rPr>
        <w:t xml:space="preserve"> </w:t>
      </w:r>
      <w:bookmarkStart w:id="9" w:name="_Toc17971400"/>
      <w:r w:rsidRPr="00CE251D">
        <w:rPr>
          <w:lang w:val="de-CH"/>
        </w:rPr>
        <w:t>Artikel Markup</w:t>
      </w:r>
      <w:bookmarkEnd w:id="9"/>
    </w:p>
    <w:p w14:paraId="330CB8F9" w14:textId="5FB08DF4" w:rsidR="00D361E6" w:rsidRPr="00CE251D" w:rsidRDefault="00B07A23" w:rsidP="00D361E6">
      <w:r w:rsidRPr="00CE251D">
        <w:t xml:space="preserve">Um die Artikel </w:t>
      </w:r>
      <w:r w:rsidR="00A16665" w:rsidRPr="00CE251D">
        <w:t xml:space="preserve">zu formatieren, werden wir AsciiDoc benutzen. AsciiDoc kann auch als Text-Datei gelesen werden ohne Probleme, und es kann zu HTML5 konvertiert werden. Es </w:t>
      </w:r>
      <w:r w:rsidR="00F12011" w:rsidRPr="00CE251D">
        <w:t xml:space="preserve">hat eine gute Formatierung und ist sehr leserlich, egal ob es in Text oder HTML angezeigt wird. </w:t>
      </w:r>
      <w:r w:rsidR="00A749FC" w:rsidRPr="00CE251D">
        <w:t xml:space="preserve">Es wäre einfach zu benutzen, weil die </w:t>
      </w:r>
      <w:r w:rsidR="00655D50" w:rsidRPr="00CE251D">
        <w:t>User</w:t>
      </w:r>
      <w:r w:rsidR="00A749FC" w:rsidRPr="00CE251D">
        <w:t xml:space="preserve"> einfach AsciiDoc Syntax in einem Text-Box </w:t>
      </w:r>
      <w:r w:rsidR="00655D50" w:rsidRPr="00CE251D">
        <w:t>eingeben, dass auf dem</w:t>
      </w:r>
      <w:r w:rsidR="00F52577" w:rsidRPr="00CE251D">
        <w:t xml:space="preserve"> Server gespeichert wird.</w:t>
      </w:r>
    </w:p>
    <w:bookmarkStart w:id="10" w:name="_Toc17971401"/>
    <w:p w14:paraId="70F85D95" w14:textId="010BF1A3" w:rsidR="008C0DDB" w:rsidRPr="00CE251D" w:rsidRDefault="00E80A61" w:rsidP="008C0DDB">
      <w:pPr>
        <w:pStyle w:val="Heading1"/>
        <w:rPr>
          <w:lang w:val="de-CH"/>
        </w:rPr>
      </w:pPr>
      <w:r w:rsidRPr="00CE251D">
        <w:rPr>
          <w:noProof/>
          <w:lang w:val="de-CH"/>
        </w:rPr>
        <mc:AlternateContent>
          <mc:Choice Requires="wps">
            <w:drawing>
              <wp:anchor distT="0" distB="0" distL="114300" distR="114300" simplePos="0" relativeHeight="251703296" behindDoc="0" locked="0" layoutInCell="1" allowOverlap="1" wp14:anchorId="5A21A376" wp14:editId="3ABECE58">
                <wp:simplePos x="0" y="0"/>
                <wp:positionH relativeFrom="column">
                  <wp:posOffset>1585596</wp:posOffset>
                </wp:positionH>
                <wp:positionV relativeFrom="paragraph">
                  <wp:posOffset>467359</wp:posOffset>
                </wp:positionV>
                <wp:extent cx="2571750" cy="9525"/>
                <wp:effectExtent l="19050" t="19050" r="19050" b="28575"/>
                <wp:wrapNone/>
                <wp:docPr id="34" name="Straight Connector 34"/>
                <wp:cNvGraphicFramePr/>
                <a:graphic xmlns:a="http://schemas.openxmlformats.org/drawingml/2006/main">
                  <a:graphicData uri="http://schemas.microsoft.com/office/word/2010/wordprocessingShape">
                    <wps:wsp>
                      <wps:cNvCnPr/>
                      <wps:spPr>
                        <a:xfrm flipV="1">
                          <a:off x="0" y="0"/>
                          <a:ext cx="25717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202AD" id="Straight Connector 34"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36.8pt" to="327.3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" strokecolor="#4579b8 [3044]" strokeweight="2.25pt"/>
            </w:pict>
          </mc:Fallback>
        </mc:AlternateContent>
      </w:r>
      <w:r w:rsidRPr="00CE251D">
        <w:rPr>
          <w:noProof/>
          <w:lang w:val="de-CH"/>
        </w:rPr>
        <mc:AlternateContent>
          <mc:Choice Requires="wps">
            <w:drawing>
              <wp:anchor distT="0" distB="0" distL="114300" distR="114300" simplePos="0" relativeHeight="251702272" behindDoc="0" locked="0" layoutInCell="1" allowOverlap="1" wp14:anchorId="639691EB" wp14:editId="44FEDD7C">
                <wp:simplePos x="0" y="0"/>
                <wp:positionH relativeFrom="page">
                  <wp:posOffset>5057775</wp:posOffset>
                </wp:positionH>
                <wp:positionV relativeFrom="paragraph">
                  <wp:posOffset>476885</wp:posOffset>
                </wp:positionV>
                <wp:extent cx="0" cy="209550"/>
                <wp:effectExtent l="95250" t="0" r="57150" b="38100"/>
                <wp:wrapNone/>
                <wp:docPr id="33" name="Straight Arrow Connector 33"/>
                <wp:cNvGraphicFramePr/>
                <a:graphic xmlns:a="http://schemas.openxmlformats.org/drawingml/2006/main">
                  <a:graphicData uri="http://schemas.microsoft.com/office/word/2010/wordprocessingShape">
                    <wps:wsp>
                      <wps:cNvCnPr/>
                      <wps:spPr>
                        <a:xfrm>
                          <a:off x="0" y="0"/>
                          <a:ext cx="0" cy="2095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EFF709" id="_x0000_t32" coordsize="21600,21600" o:spt="32" o:oned="t" path="m,l21600,21600e" filled="f">
                <v:path arrowok="t" fillok="f" o:connecttype="none"/>
                <o:lock v:ext="edit" shapetype="t"/>
              </v:shapetype>
              <v:shape id="Straight Arrow Connector 33" o:spid="_x0000_s1026" type="#_x0000_t32" style="position:absolute;margin-left:398.25pt;margin-top:37.55pt;width:0;height:16.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" strokecolor="#4579b8 [3044]" strokeweight="2.25pt">
                <v:stroke endarrow="block"/>
                <w10:wrap anchorx="page"/>
              </v:shape>
            </w:pict>
          </mc:Fallback>
        </mc:AlternateContent>
      </w:r>
      <w:r w:rsidR="00B45C2B" w:rsidRPr="00CE251D">
        <w:rPr>
          <w:noProof/>
          <w:lang w:val="de-CH"/>
        </w:rPr>
        <mc:AlternateContent>
          <mc:Choice Requires="wps">
            <w:drawing>
              <wp:anchor distT="0" distB="0" distL="114300" distR="114300" simplePos="0" relativeHeight="251700224" behindDoc="0" locked="0" layoutInCell="1" allowOverlap="1" wp14:anchorId="1AEC0ECE" wp14:editId="29B44074">
                <wp:simplePos x="0" y="0"/>
                <wp:positionH relativeFrom="page">
                  <wp:posOffset>2487930</wp:posOffset>
                </wp:positionH>
                <wp:positionV relativeFrom="paragraph">
                  <wp:posOffset>476885</wp:posOffset>
                </wp:positionV>
                <wp:extent cx="0" cy="209550"/>
                <wp:effectExtent l="95250" t="0" r="57150" b="38100"/>
                <wp:wrapNone/>
                <wp:docPr id="32" name="Straight Arrow Connector 32"/>
                <wp:cNvGraphicFramePr/>
                <a:graphic xmlns:a="http://schemas.openxmlformats.org/drawingml/2006/main">
                  <a:graphicData uri="http://schemas.microsoft.com/office/word/2010/wordprocessingShape">
                    <wps:wsp>
                      <wps:cNvCnPr/>
                      <wps:spPr>
                        <a:xfrm>
                          <a:off x="0" y="0"/>
                          <a:ext cx="0" cy="2095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A1BD2" id="Straight Arrow Connector 32" o:spid="_x0000_s1026" type="#_x0000_t32" style="position:absolute;margin-left:195.9pt;margin-top:37.55pt;width:0;height:16.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" strokecolor="#4579b8 [3044]" strokeweight="2.25pt">
                <v:stroke endarrow="block"/>
                <w10:wrap anchorx="page"/>
              </v:shape>
            </w:pict>
          </mc:Fallback>
        </mc:AlternateContent>
      </w:r>
      <w:r w:rsidR="00BC4D58" w:rsidRPr="00CE251D">
        <w:rPr>
          <w:noProof/>
          <w:lang w:val="de-CH"/>
        </w:rPr>
        <mc:AlternateContent>
          <mc:Choice Requires="wps">
            <w:drawing>
              <wp:anchor distT="0" distB="0" distL="114300" distR="114300" simplePos="0" relativeHeight="251698176" behindDoc="0" locked="0" layoutInCell="1" allowOverlap="1" wp14:anchorId="5E82C9B4" wp14:editId="14AE0C92">
                <wp:simplePos x="0" y="0"/>
                <wp:positionH relativeFrom="page">
                  <wp:align>center</wp:align>
                </wp:positionH>
                <wp:positionV relativeFrom="paragraph">
                  <wp:posOffset>295910</wp:posOffset>
                </wp:positionV>
                <wp:extent cx="0" cy="390525"/>
                <wp:effectExtent l="95250" t="0" r="76200" b="47625"/>
                <wp:wrapNone/>
                <wp:docPr id="31" name="Straight Arrow Connector 31"/>
                <wp:cNvGraphicFramePr/>
                <a:graphic xmlns:a="http://schemas.openxmlformats.org/drawingml/2006/main">
                  <a:graphicData uri="http://schemas.microsoft.com/office/word/2010/wordprocessingShape">
                    <wps:wsp>
                      <wps:cNvCnPr/>
                      <wps:spPr>
                        <a:xfrm>
                          <a:off x="0" y="0"/>
                          <a:ext cx="0" cy="3905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1C0C2" id="Straight Arrow Connector 31" o:spid="_x0000_s1026" type="#_x0000_t32" style="position:absolute;margin-left:0;margin-top:23.3pt;width:0;height:30.75pt;z-index:2516981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" strokecolor="#4579b8 [3044]" strokeweight="2.25pt">
                <v:stroke endarrow="block"/>
                <w10:wrap anchorx="page"/>
              </v:shape>
            </w:pict>
          </mc:Fallback>
        </mc:AlternateContent>
      </w:r>
      <w:r w:rsidR="008C0DDB" w:rsidRPr="00CE251D">
        <w:rPr>
          <w:lang w:val="de-CH"/>
        </w:rPr>
        <w:t>Sitemap</w:t>
      </w:r>
      <w:bookmarkEnd w:id="10"/>
    </w:p>
    <w:p w14:paraId="480BF383" w14:textId="5B688DAC" w:rsidR="008C0DDB" w:rsidRPr="00CE251D" w:rsidRDefault="008C0DDB" w:rsidP="008C0DDB"/>
    <w:p w14:paraId="77DDF42D" w14:textId="01AC7E05" w:rsidR="008C0DDB" w:rsidRPr="00CE251D" w:rsidRDefault="006B4A93" w:rsidP="008C0DDB">
      <w:r w:rsidRPr="00CE251D">
        <w:rPr>
          <w:noProof/>
        </w:rPr>
        <mc:AlternateContent>
          <mc:Choice Requires="wps">
            <w:drawing>
              <wp:anchor distT="0" distB="0" distL="114300" distR="114300" simplePos="0" relativeHeight="251680768" behindDoc="0" locked="0" layoutInCell="1" allowOverlap="1" wp14:anchorId="5BD15E1A" wp14:editId="78320260">
                <wp:simplePos x="0" y="0"/>
                <wp:positionH relativeFrom="page">
                  <wp:posOffset>2076449</wp:posOffset>
                </wp:positionH>
                <wp:positionV relativeFrom="paragraph">
                  <wp:posOffset>9525</wp:posOffset>
                </wp:positionV>
                <wp:extent cx="828675" cy="4667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828675" cy="466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81527E1" w14:textId="6EB64AD7" w:rsidR="006B4A93" w:rsidRPr="00161B23" w:rsidRDefault="00BB342D" w:rsidP="006B4A93">
                            <w:pPr>
                              <w:jc w:val="center"/>
                              <w:rPr>
                                <w:color w:val="000000" w:themeColor="text1"/>
                                <w:lang w:val="en-US"/>
                              </w:rPr>
                            </w:pPr>
                            <w:r>
                              <w:rPr>
                                <w:color w:val="000000" w:themeColor="text1"/>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15E1A" id="Rectangle 16" o:spid="_x0000_s1032" style="position:absolute;margin-left:163.5pt;margin-top:.75pt;width:65.25pt;height:36.7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" filled="f" strokecolor="#243f60 [1604]" strokeweight="2pt">
                <v:textbox>
                  <w:txbxContent>
                    <w:p w14:paraId="581527E1" w14:textId="6EB64AD7" w:rsidR="006B4A93" w:rsidRPr="00161B23" w:rsidRDefault="00BB342D" w:rsidP="006B4A93">
                      <w:pPr>
                        <w:jc w:val="center"/>
                        <w:rPr>
                          <w:color w:val="000000" w:themeColor="text1"/>
                          <w:lang w:val="en-US"/>
                        </w:rPr>
                      </w:pPr>
                      <w:r>
                        <w:rPr>
                          <w:color w:val="000000" w:themeColor="text1"/>
                          <w:lang w:val="en-US"/>
                        </w:rPr>
                        <w:t>User</w:t>
                      </w:r>
                    </w:p>
                  </w:txbxContent>
                </v:textbox>
                <w10:wrap anchorx="page"/>
              </v:rect>
            </w:pict>
          </mc:Fallback>
        </mc:AlternateContent>
      </w:r>
      <w:r w:rsidRPr="00CE251D">
        <w:rPr>
          <w:noProof/>
        </w:rPr>
        <mc:AlternateContent>
          <mc:Choice Requires="wps">
            <w:drawing>
              <wp:anchor distT="0" distB="0" distL="114300" distR="114300" simplePos="0" relativeHeight="251678720" behindDoc="0" locked="0" layoutInCell="1" allowOverlap="1" wp14:anchorId="389C51DC" wp14:editId="0083BDE2">
                <wp:simplePos x="0" y="0"/>
                <wp:positionH relativeFrom="column">
                  <wp:posOffset>3738244</wp:posOffset>
                </wp:positionH>
                <wp:positionV relativeFrom="paragraph">
                  <wp:posOffset>9525</wp:posOffset>
                </wp:positionV>
                <wp:extent cx="828675" cy="4667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828675" cy="466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2008D6" w14:textId="331BA41F" w:rsidR="006B4A93" w:rsidRPr="00161B23" w:rsidRDefault="006B4A93" w:rsidP="006B4A93">
                            <w:pPr>
                              <w:jc w:val="center"/>
                              <w:rPr>
                                <w:color w:val="000000" w:themeColor="text1"/>
                                <w:lang w:val="en-US"/>
                              </w:rPr>
                            </w:pPr>
                            <w:r>
                              <w:rPr>
                                <w:color w:val="000000" w:themeColor="text1"/>
                                <w:lang w:val="en-US"/>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C51DC" id="Rectangle 15" o:spid="_x0000_s1033" style="position:absolute;margin-left:294.35pt;margin-top:.75pt;width:65.25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" filled="f" strokecolor="#243f60 [1604]" strokeweight="2pt">
                <v:textbox>
                  <w:txbxContent>
                    <w:p w14:paraId="532008D6" w14:textId="331BA41F" w:rsidR="006B4A93" w:rsidRPr="00161B23" w:rsidRDefault="006B4A93" w:rsidP="006B4A93">
                      <w:pPr>
                        <w:jc w:val="center"/>
                        <w:rPr>
                          <w:color w:val="000000" w:themeColor="text1"/>
                          <w:lang w:val="en-US"/>
                        </w:rPr>
                      </w:pPr>
                      <w:r>
                        <w:rPr>
                          <w:color w:val="000000" w:themeColor="text1"/>
                          <w:lang w:val="en-US"/>
                        </w:rPr>
                        <w:t>Search</w:t>
                      </w:r>
                    </w:p>
                  </w:txbxContent>
                </v:textbox>
              </v:rect>
            </w:pict>
          </mc:Fallback>
        </mc:AlternateContent>
      </w:r>
      <w:r w:rsidR="007028E2" w:rsidRPr="00CE251D">
        <w:rPr>
          <w:noProof/>
        </w:rPr>
        <mc:AlternateContent>
          <mc:Choice Requires="wps">
            <w:drawing>
              <wp:anchor distT="0" distB="0" distL="114300" distR="114300" simplePos="0" relativeHeight="251674624" behindDoc="0" locked="0" layoutInCell="1" allowOverlap="1" wp14:anchorId="162B1826" wp14:editId="591846CA">
                <wp:simplePos x="0" y="0"/>
                <wp:positionH relativeFrom="page">
                  <wp:posOffset>3381374</wp:posOffset>
                </wp:positionH>
                <wp:positionV relativeFrom="paragraph">
                  <wp:posOffset>9525</wp:posOffset>
                </wp:positionV>
                <wp:extent cx="828675" cy="4667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828675" cy="466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D002D9" w14:textId="1FAB664F" w:rsidR="00161B23" w:rsidRPr="00161B23" w:rsidRDefault="00161B23" w:rsidP="00161B23">
                            <w:pPr>
                              <w:jc w:val="center"/>
                              <w:rPr>
                                <w:color w:val="000000" w:themeColor="text1"/>
                                <w:lang w:val="en-US"/>
                              </w:rPr>
                            </w:pPr>
                            <w:r w:rsidRPr="00161B23">
                              <w:rPr>
                                <w:color w:val="000000" w:themeColor="text1"/>
                                <w:lang w:val="en-US"/>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B1826" id="Rectangle 4" o:spid="_x0000_s1034" style="position:absolute;margin-left:266.25pt;margin-top:.75pt;width:65.25pt;height:36.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" filled="f" strokecolor="#243f60 [1604]" strokeweight="2pt">
                <v:textbox>
                  <w:txbxContent>
                    <w:p w14:paraId="3CD002D9" w14:textId="1FAB664F" w:rsidR="00161B23" w:rsidRPr="00161B23" w:rsidRDefault="00161B23" w:rsidP="00161B23">
                      <w:pPr>
                        <w:jc w:val="center"/>
                        <w:rPr>
                          <w:color w:val="000000" w:themeColor="text1"/>
                          <w:lang w:val="en-US"/>
                        </w:rPr>
                      </w:pPr>
                      <w:r w:rsidRPr="00161B23">
                        <w:rPr>
                          <w:color w:val="000000" w:themeColor="text1"/>
                          <w:lang w:val="en-US"/>
                        </w:rPr>
                        <w:t>Main</w:t>
                      </w:r>
                    </w:p>
                  </w:txbxContent>
                </v:textbox>
                <w10:wrap anchorx="page"/>
              </v:rect>
            </w:pict>
          </mc:Fallback>
        </mc:AlternateContent>
      </w:r>
    </w:p>
    <w:p w14:paraId="62839414" w14:textId="7D815E6F" w:rsidR="008C0DDB" w:rsidRPr="00CE251D" w:rsidRDefault="004B3EC7" w:rsidP="00161B23">
      <w:pPr>
        <w:tabs>
          <w:tab w:val="left" w:pos="3450"/>
        </w:tabs>
      </w:pPr>
      <w:r w:rsidRPr="00CE251D">
        <w:rPr>
          <w:noProof/>
        </w:rPr>
        <mc:AlternateContent>
          <mc:Choice Requires="wps">
            <w:drawing>
              <wp:anchor distT="0" distB="0" distL="114300" distR="114300" simplePos="0" relativeHeight="251695104" behindDoc="0" locked="0" layoutInCell="1" allowOverlap="1" wp14:anchorId="71589941" wp14:editId="72838EDD">
                <wp:simplePos x="0" y="0"/>
                <wp:positionH relativeFrom="column">
                  <wp:posOffset>1147444</wp:posOffset>
                </wp:positionH>
                <wp:positionV relativeFrom="paragraph">
                  <wp:posOffset>58420</wp:posOffset>
                </wp:positionV>
                <wp:extent cx="45719" cy="1543050"/>
                <wp:effectExtent l="342900" t="95250" r="50165" b="19050"/>
                <wp:wrapNone/>
                <wp:docPr id="26" name="Connector: Elbow 26"/>
                <wp:cNvGraphicFramePr/>
                <a:graphic xmlns:a="http://schemas.openxmlformats.org/drawingml/2006/main">
                  <a:graphicData uri="http://schemas.microsoft.com/office/word/2010/wordprocessingShape">
                    <wps:wsp>
                      <wps:cNvCnPr/>
                      <wps:spPr>
                        <a:xfrm flipH="1" flipV="1">
                          <a:off x="0" y="0"/>
                          <a:ext cx="45719" cy="1543050"/>
                        </a:xfrm>
                        <a:prstGeom prst="bentConnector3">
                          <a:avLst>
                            <a:gd name="adj1" fmla="val 787047"/>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BC268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90.35pt;margin-top:4.6pt;width:3.6pt;height:121.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" adj="170002" strokecolor="#4579b8 [3044]" strokeweight="2.25pt">
                <v:stroke endarrow="block"/>
              </v:shape>
            </w:pict>
          </mc:Fallback>
        </mc:AlternateContent>
      </w:r>
      <w:r w:rsidR="004A0989" w:rsidRPr="00CE251D">
        <w:rPr>
          <w:noProof/>
        </w:rPr>
        <mc:AlternateContent>
          <mc:Choice Requires="wps">
            <w:drawing>
              <wp:anchor distT="0" distB="0" distL="114300" distR="114300" simplePos="0" relativeHeight="251689984" behindDoc="0" locked="0" layoutInCell="1" allowOverlap="1" wp14:anchorId="22CCFEB5" wp14:editId="13609C5D">
                <wp:simplePos x="0" y="0"/>
                <wp:positionH relativeFrom="column">
                  <wp:posOffset>2013585</wp:posOffset>
                </wp:positionH>
                <wp:positionV relativeFrom="paragraph">
                  <wp:posOffset>60325</wp:posOffset>
                </wp:positionV>
                <wp:extent cx="457200" cy="0"/>
                <wp:effectExtent l="0" t="95250" r="0" b="95250"/>
                <wp:wrapNone/>
                <wp:docPr id="23" name="Straight Arrow Connector 23"/>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A08E2" id="Straight Arrow Connector 23" o:spid="_x0000_s1026" type="#_x0000_t32" style="position:absolute;margin-left:158.55pt;margin-top:4.75pt;width:36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" strokecolor="#4579b8 [3044]" strokeweight="2.25pt">
                <v:stroke startarrow="block" endarrow="block"/>
              </v:shape>
            </w:pict>
          </mc:Fallback>
        </mc:AlternateContent>
      </w:r>
      <w:r w:rsidR="004A0989" w:rsidRPr="00CE251D">
        <w:rPr>
          <w:noProof/>
        </w:rPr>
        <mc:AlternateContent>
          <mc:Choice Requires="wps">
            <w:drawing>
              <wp:anchor distT="0" distB="0" distL="114300" distR="114300" simplePos="0" relativeHeight="251687936" behindDoc="0" locked="0" layoutInCell="1" allowOverlap="1" wp14:anchorId="25E3C1F0" wp14:editId="7C5B46B7">
                <wp:simplePos x="0" y="0"/>
                <wp:positionH relativeFrom="column">
                  <wp:posOffset>3309620</wp:posOffset>
                </wp:positionH>
                <wp:positionV relativeFrom="paragraph">
                  <wp:posOffset>69850</wp:posOffset>
                </wp:positionV>
                <wp:extent cx="428625" cy="0"/>
                <wp:effectExtent l="0" t="95250" r="0" b="95250"/>
                <wp:wrapNone/>
                <wp:docPr id="22" name="Straight Arrow Connector 22"/>
                <wp:cNvGraphicFramePr/>
                <a:graphic xmlns:a="http://schemas.openxmlformats.org/drawingml/2006/main">
                  <a:graphicData uri="http://schemas.microsoft.com/office/word/2010/wordprocessingShape">
                    <wps:wsp>
                      <wps:cNvCnPr/>
                      <wps:spPr>
                        <a:xfrm flipH="1" flipV="1">
                          <a:off x="0" y="0"/>
                          <a:ext cx="428625" cy="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46A27" id="Straight Arrow Connector 22" o:spid="_x0000_s1026" type="#_x0000_t32" style="position:absolute;margin-left:260.6pt;margin-top:5.5pt;width:33.75pt;height:0;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" strokecolor="#4579b8 [3044]" strokeweight="2.25pt">
                <v:stroke startarrow="block" endarrow="block"/>
              </v:shape>
            </w:pict>
          </mc:Fallback>
        </mc:AlternateContent>
      </w:r>
    </w:p>
    <w:p w14:paraId="36B262EB" w14:textId="3E0C0D7D" w:rsidR="008C0DDB" w:rsidRPr="00CE251D" w:rsidRDefault="00C969F0" w:rsidP="008C0DDB">
      <w:r w:rsidRPr="00CE251D">
        <w:rPr>
          <w:noProof/>
        </w:rPr>
        <mc:AlternateContent>
          <mc:Choice Requires="wps">
            <w:drawing>
              <wp:anchor distT="0" distB="0" distL="114300" distR="114300" simplePos="0" relativeHeight="251705344" behindDoc="0" locked="0" layoutInCell="1" allowOverlap="1" wp14:anchorId="2922AB9E" wp14:editId="46B72FF8">
                <wp:simplePos x="0" y="0"/>
                <wp:positionH relativeFrom="column">
                  <wp:posOffset>3319145</wp:posOffset>
                </wp:positionH>
                <wp:positionV relativeFrom="paragraph">
                  <wp:posOffset>125730</wp:posOffset>
                </wp:positionV>
                <wp:extent cx="419100" cy="295275"/>
                <wp:effectExtent l="19050" t="38100" r="38100" b="28575"/>
                <wp:wrapNone/>
                <wp:docPr id="42" name="Straight Arrow Connector 42"/>
                <wp:cNvGraphicFramePr/>
                <a:graphic xmlns:a="http://schemas.openxmlformats.org/drawingml/2006/main">
                  <a:graphicData uri="http://schemas.microsoft.com/office/word/2010/wordprocessingShape">
                    <wps:wsp>
                      <wps:cNvCnPr/>
                      <wps:spPr>
                        <a:xfrm flipV="1">
                          <a:off x="0" y="0"/>
                          <a:ext cx="419100" cy="2952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9EA9E" id="Straight Arrow Connector 42" o:spid="_x0000_s1026" type="#_x0000_t32" style="position:absolute;margin-left:261.35pt;margin-top:9.9pt;width:33pt;height:23.2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" strokecolor="#4579b8 [3044]" strokeweight="2.25pt">
                <v:stroke endarrow="block"/>
              </v:shape>
            </w:pict>
          </mc:Fallback>
        </mc:AlternateContent>
      </w:r>
      <w:r w:rsidR="00BC4D58" w:rsidRPr="00CE251D">
        <w:rPr>
          <w:noProof/>
        </w:rPr>
        <mc:AlternateContent>
          <mc:Choice Requires="wps">
            <w:drawing>
              <wp:anchor distT="0" distB="0" distL="114300" distR="114300" simplePos="0" relativeHeight="251685888" behindDoc="0" locked="0" layoutInCell="1" allowOverlap="1" wp14:anchorId="35661A33" wp14:editId="5D79A7DE">
                <wp:simplePos x="0" y="0"/>
                <wp:positionH relativeFrom="page">
                  <wp:align>center</wp:align>
                </wp:positionH>
                <wp:positionV relativeFrom="paragraph">
                  <wp:posOffset>135255</wp:posOffset>
                </wp:positionV>
                <wp:extent cx="0" cy="266700"/>
                <wp:effectExtent l="57150" t="38100" r="57150" b="38100"/>
                <wp:wrapNone/>
                <wp:docPr id="21" name="Straight Arrow Connector 21"/>
                <wp:cNvGraphicFramePr/>
                <a:graphic xmlns:a="http://schemas.openxmlformats.org/drawingml/2006/main">
                  <a:graphicData uri="http://schemas.microsoft.com/office/word/2010/wordprocessingShape">
                    <wps:wsp>
                      <wps:cNvCnPr/>
                      <wps:spPr>
                        <a:xfrm flipH="1">
                          <a:off x="0" y="0"/>
                          <a:ext cx="0" cy="26670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862A94" id="Straight Arrow Connector 21" o:spid="_x0000_s1026" type="#_x0000_t32" style="position:absolute;margin-left:0;margin-top:10.65pt;width:0;height:21pt;flip:x;z-index:2516858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" strokecolor="#4579b8 [3044]" strokeweight="2.25pt">
                <v:stroke startarrow="block" endarrow="block"/>
                <w10:wrap anchorx="page"/>
              </v:shape>
            </w:pict>
          </mc:Fallback>
        </mc:AlternateContent>
      </w:r>
      <w:r w:rsidR="006C38FF" w:rsidRPr="00CE251D">
        <w:rPr>
          <w:noProof/>
        </w:rPr>
        <mc:AlternateContent>
          <mc:Choice Requires="wps">
            <w:drawing>
              <wp:anchor distT="0" distB="0" distL="114300" distR="114300" simplePos="0" relativeHeight="251697152" behindDoc="0" locked="0" layoutInCell="1" allowOverlap="1" wp14:anchorId="525DB00A" wp14:editId="7DCA4E52">
                <wp:simplePos x="0" y="0"/>
                <wp:positionH relativeFrom="column">
                  <wp:posOffset>2014220</wp:posOffset>
                </wp:positionH>
                <wp:positionV relativeFrom="paragraph">
                  <wp:posOffset>116205</wp:posOffset>
                </wp:positionV>
                <wp:extent cx="457200" cy="304800"/>
                <wp:effectExtent l="38100" t="38100" r="19050" b="19050"/>
                <wp:wrapNone/>
                <wp:docPr id="30" name="Straight Arrow Connector 30"/>
                <wp:cNvGraphicFramePr/>
                <a:graphic xmlns:a="http://schemas.openxmlformats.org/drawingml/2006/main">
                  <a:graphicData uri="http://schemas.microsoft.com/office/word/2010/wordprocessingShape">
                    <wps:wsp>
                      <wps:cNvCnPr/>
                      <wps:spPr>
                        <a:xfrm flipH="1" flipV="1">
                          <a:off x="0" y="0"/>
                          <a:ext cx="457200" cy="3048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19D13" id="Straight Arrow Connector 30" o:spid="_x0000_s1026" type="#_x0000_t32" style="position:absolute;margin-left:158.6pt;margin-top:9.15pt;width:36pt;height:24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" strokecolor="#4579b8 [3044]" strokeweight="2.25pt">
                <v:stroke endarrow="block"/>
              </v:shape>
            </w:pict>
          </mc:Fallback>
        </mc:AlternateContent>
      </w:r>
      <w:r w:rsidR="000B6B98" w:rsidRPr="00CE251D">
        <w:rPr>
          <w:noProof/>
        </w:rPr>
        <mc:AlternateContent>
          <mc:Choice Requires="wps">
            <w:drawing>
              <wp:anchor distT="0" distB="0" distL="114300" distR="114300" simplePos="0" relativeHeight="251696128" behindDoc="0" locked="0" layoutInCell="1" allowOverlap="1" wp14:anchorId="6E6F58B3" wp14:editId="1A1F68CC">
                <wp:simplePos x="0" y="0"/>
                <wp:positionH relativeFrom="column">
                  <wp:posOffset>3319145</wp:posOffset>
                </wp:positionH>
                <wp:positionV relativeFrom="paragraph">
                  <wp:posOffset>144780</wp:posOffset>
                </wp:positionV>
                <wp:extent cx="838200" cy="523875"/>
                <wp:effectExtent l="38100" t="38100" r="57150" b="104775"/>
                <wp:wrapNone/>
                <wp:docPr id="29" name="Connector: Elbow 29"/>
                <wp:cNvGraphicFramePr/>
                <a:graphic xmlns:a="http://schemas.openxmlformats.org/drawingml/2006/main">
                  <a:graphicData uri="http://schemas.microsoft.com/office/word/2010/wordprocessingShape">
                    <wps:wsp>
                      <wps:cNvCnPr/>
                      <wps:spPr>
                        <a:xfrm flipH="1">
                          <a:off x="0" y="0"/>
                          <a:ext cx="838200" cy="523875"/>
                        </a:xfrm>
                        <a:prstGeom prst="bentConnector3">
                          <a:avLst>
                            <a:gd name="adj1" fmla="val 0"/>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0B3B1" id="Connector: Elbow 29" o:spid="_x0000_s1026" type="#_x0000_t34" style="position:absolute;margin-left:261.35pt;margin-top:11.4pt;width:66pt;height:41.2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" adj="0" strokecolor="#4579b8 [3044]" strokeweight="2.25pt">
                <v:stroke startarrow="block" endarrow="block"/>
              </v:shape>
            </w:pict>
          </mc:Fallback>
        </mc:AlternateContent>
      </w:r>
      <w:r w:rsidR="00CB00B9" w:rsidRPr="00CE251D">
        <w:rPr>
          <w:noProof/>
        </w:rPr>
        <mc:AlternateContent>
          <mc:Choice Requires="wps">
            <w:drawing>
              <wp:anchor distT="0" distB="0" distL="114300" distR="114300" simplePos="0" relativeHeight="251684864" behindDoc="0" locked="0" layoutInCell="1" allowOverlap="1" wp14:anchorId="1FB61DC6" wp14:editId="42041155">
                <wp:simplePos x="0" y="0"/>
                <wp:positionH relativeFrom="column">
                  <wp:posOffset>1595120</wp:posOffset>
                </wp:positionH>
                <wp:positionV relativeFrom="paragraph">
                  <wp:posOffset>125730</wp:posOffset>
                </wp:positionV>
                <wp:extent cx="0" cy="295275"/>
                <wp:effectExtent l="57150" t="38100" r="57150" b="9525"/>
                <wp:wrapNone/>
                <wp:docPr id="20" name="Straight Arrow Connector 20"/>
                <wp:cNvGraphicFramePr/>
                <a:graphic xmlns:a="http://schemas.openxmlformats.org/drawingml/2006/main">
                  <a:graphicData uri="http://schemas.microsoft.com/office/word/2010/wordprocessingShape">
                    <wps:wsp>
                      <wps:cNvCnPr/>
                      <wps:spPr>
                        <a:xfrm flipV="1">
                          <a:off x="0" y="0"/>
                          <a:ext cx="0" cy="2952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96110" id="Straight Arrow Connector 20" o:spid="_x0000_s1026" type="#_x0000_t32" style="position:absolute;margin-left:125.6pt;margin-top:9.9pt;width:0;height:23.2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" strokecolor="#4579b8 [3044]" strokeweight="2.25pt">
                <v:stroke endarrow="block"/>
              </v:shape>
            </w:pict>
          </mc:Fallback>
        </mc:AlternateContent>
      </w:r>
    </w:p>
    <w:p w14:paraId="5D4F6CC2" w14:textId="58E0AAFA" w:rsidR="008C0DDB" w:rsidRPr="00CE251D" w:rsidRDefault="008C0DDB" w:rsidP="008C0DDB"/>
    <w:p w14:paraId="2E116A7A" w14:textId="5FB050B0" w:rsidR="008C0DDB" w:rsidRPr="00CE251D" w:rsidRDefault="006B4A93" w:rsidP="008C0DDB">
      <w:r w:rsidRPr="00CE251D">
        <w:rPr>
          <w:noProof/>
        </w:rPr>
        <mc:AlternateContent>
          <mc:Choice Requires="wps">
            <w:drawing>
              <wp:anchor distT="0" distB="0" distL="114300" distR="114300" simplePos="0" relativeHeight="251681792" behindDoc="0" locked="0" layoutInCell="1" allowOverlap="1" wp14:anchorId="3CB100C1" wp14:editId="478B8A4B">
                <wp:simplePos x="0" y="0"/>
                <wp:positionH relativeFrom="page">
                  <wp:posOffset>2076449</wp:posOffset>
                </wp:positionH>
                <wp:positionV relativeFrom="paragraph">
                  <wp:posOffset>80010</wp:posOffset>
                </wp:positionV>
                <wp:extent cx="828675" cy="4667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828675" cy="466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4FFDFAB" w14:textId="773EDFF0" w:rsidR="006B4A93" w:rsidRPr="00161B23" w:rsidRDefault="00BB342D" w:rsidP="006B4A93">
                            <w:pPr>
                              <w:jc w:val="center"/>
                              <w:rPr>
                                <w:color w:val="000000" w:themeColor="text1"/>
                                <w:lang w:val="en-US"/>
                              </w:rPr>
                            </w:pPr>
                            <w:r>
                              <w:rPr>
                                <w:color w:val="000000" w:themeColor="text1"/>
                                <w:lang w:val="en-US"/>
                              </w:rPr>
                              <w:t>Forum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100C1" id="Rectangle 17" o:spid="_x0000_s1035" style="position:absolute;margin-left:163.5pt;margin-top:6.3pt;width:65.25pt;height:36.7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" filled="f" strokecolor="#243f60 [1604]" strokeweight="2pt">
                <v:textbox>
                  <w:txbxContent>
                    <w:p w14:paraId="44FFDFAB" w14:textId="773EDFF0" w:rsidR="006B4A93" w:rsidRPr="00161B23" w:rsidRDefault="00BB342D" w:rsidP="006B4A93">
                      <w:pPr>
                        <w:jc w:val="center"/>
                        <w:rPr>
                          <w:color w:val="000000" w:themeColor="text1"/>
                          <w:lang w:val="en-US"/>
                        </w:rPr>
                      </w:pPr>
                      <w:r>
                        <w:rPr>
                          <w:color w:val="000000" w:themeColor="text1"/>
                          <w:lang w:val="en-US"/>
                        </w:rPr>
                        <w:t>Forum</w:t>
                      </w:r>
                    </w:p>
                  </w:txbxContent>
                </v:textbox>
                <w10:wrap anchorx="page"/>
              </v:rect>
            </w:pict>
          </mc:Fallback>
        </mc:AlternateContent>
      </w:r>
      <w:r w:rsidR="007028E2" w:rsidRPr="00CE251D">
        <w:rPr>
          <w:noProof/>
        </w:rPr>
        <mc:AlternateContent>
          <mc:Choice Requires="wps">
            <w:drawing>
              <wp:anchor distT="0" distB="0" distL="114300" distR="114300" simplePos="0" relativeHeight="251676672" behindDoc="0" locked="0" layoutInCell="1" allowOverlap="1" wp14:anchorId="24E41CCF" wp14:editId="3119BEB3">
                <wp:simplePos x="0" y="0"/>
                <wp:positionH relativeFrom="page">
                  <wp:posOffset>3381374</wp:posOffset>
                </wp:positionH>
                <wp:positionV relativeFrom="paragraph">
                  <wp:posOffset>80010</wp:posOffset>
                </wp:positionV>
                <wp:extent cx="828675" cy="466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828675" cy="466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E1BB0D" w14:textId="5BC05697" w:rsidR="006B4A93" w:rsidRPr="00161B23" w:rsidRDefault="006B4A93" w:rsidP="006B4A93">
                            <w:pPr>
                              <w:jc w:val="center"/>
                              <w:rPr>
                                <w:color w:val="000000" w:themeColor="text1"/>
                                <w:lang w:val="en-US"/>
                              </w:rPr>
                            </w:pPr>
                            <w:r>
                              <w:rPr>
                                <w:color w:val="000000" w:themeColor="text1"/>
                                <w:lang w:val="en-US"/>
                              </w:rPr>
                              <w:t>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41CCF" id="Rectangle 8" o:spid="_x0000_s1036" style="position:absolute;margin-left:266.25pt;margin-top:6.3pt;width:65.25pt;height:36.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" filled="f" strokecolor="#243f60 [1604]" strokeweight="2pt">
                <v:textbox>
                  <w:txbxContent>
                    <w:p w14:paraId="25E1BB0D" w14:textId="5BC05697" w:rsidR="006B4A93" w:rsidRPr="00161B23" w:rsidRDefault="006B4A93" w:rsidP="006B4A93">
                      <w:pPr>
                        <w:jc w:val="center"/>
                        <w:rPr>
                          <w:color w:val="000000" w:themeColor="text1"/>
                          <w:lang w:val="en-US"/>
                        </w:rPr>
                      </w:pPr>
                      <w:r>
                        <w:rPr>
                          <w:color w:val="000000" w:themeColor="text1"/>
                          <w:lang w:val="en-US"/>
                        </w:rPr>
                        <w:t>Article</w:t>
                      </w:r>
                    </w:p>
                  </w:txbxContent>
                </v:textbox>
                <w10:wrap anchorx="page"/>
              </v:rect>
            </w:pict>
          </mc:Fallback>
        </mc:AlternateContent>
      </w:r>
    </w:p>
    <w:p w14:paraId="2E996A62" w14:textId="1A5B3286" w:rsidR="008C0DDB" w:rsidRPr="00CE251D" w:rsidRDefault="00824977" w:rsidP="008C0DDB">
      <w:r w:rsidRPr="00CE251D">
        <w:rPr>
          <w:noProof/>
        </w:rPr>
        <mc:AlternateContent>
          <mc:Choice Requires="wps">
            <w:drawing>
              <wp:anchor distT="0" distB="0" distL="114300" distR="114300" simplePos="0" relativeHeight="251692032" behindDoc="0" locked="0" layoutInCell="1" allowOverlap="1" wp14:anchorId="2BBE163D" wp14:editId="43B5A42E">
                <wp:simplePos x="0" y="0"/>
                <wp:positionH relativeFrom="column">
                  <wp:posOffset>2014220</wp:posOffset>
                </wp:positionH>
                <wp:positionV relativeFrom="paragraph">
                  <wp:posOffset>147320</wp:posOffset>
                </wp:positionV>
                <wp:extent cx="457200" cy="0"/>
                <wp:effectExtent l="0" t="95250" r="0" b="95250"/>
                <wp:wrapNone/>
                <wp:docPr id="24" name="Straight Arrow Connector 2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47069" id="Straight Arrow Connector 24" o:spid="_x0000_s1026" type="#_x0000_t32" style="position:absolute;margin-left:158.6pt;margin-top:11.6pt;width:36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" strokecolor="#4579b8 [3044]" strokeweight="2.25pt">
                <v:stroke startarrow="block" endarrow="block"/>
              </v:shape>
            </w:pict>
          </mc:Fallback>
        </mc:AlternateContent>
      </w:r>
    </w:p>
    <w:p w14:paraId="76CC6684" w14:textId="3B67CA6F" w:rsidR="008C0DDB" w:rsidRPr="00CE251D" w:rsidRDefault="008C0DDB" w:rsidP="008C0DDB"/>
    <w:p w14:paraId="1CB1C00E" w14:textId="36045E76" w:rsidR="008C0DDB" w:rsidRPr="00CE251D" w:rsidRDefault="00824977" w:rsidP="008C0DDB">
      <w:r w:rsidRPr="00CE251D">
        <w:rPr>
          <w:noProof/>
        </w:rPr>
        <mc:AlternateContent>
          <mc:Choice Requires="wps">
            <w:drawing>
              <wp:anchor distT="0" distB="0" distL="114300" distR="114300" simplePos="0" relativeHeight="251694080" behindDoc="0" locked="0" layoutInCell="1" allowOverlap="1" wp14:anchorId="7B664160" wp14:editId="2A02A301">
                <wp:simplePos x="0" y="0"/>
                <wp:positionH relativeFrom="column">
                  <wp:posOffset>1594485</wp:posOffset>
                </wp:positionH>
                <wp:positionV relativeFrom="paragraph">
                  <wp:posOffset>44450</wp:posOffset>
                </wp:positionV>
                <wp:extent cx="0" cy="304800"/>
                <wp:effectExtent l="95250" t="38100" r="57150" b="38100"/>
                <wp:wrapNone/>
                <wp:docPr id="25" name="Straight Arrow Connector 25"/>
                <wp:cNvGraphicFramePr/>
                <a:graphic xmlns:a="http://schemas.openxmlformats.org/drawingml/2006/main">
                  <a:graphicData uri="http://schemas.microsoft.com/office/word/2010/wordprocessingShape">
                    <wps:wsp>
                      <wps:cNvCnPr/>
                      <wps:spPr>
                        <a:xfrm>
                          <a:off x="0" y="0"/>
                          <a:ext cx="0" cy="30480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6B4ED" id="Straight Arrow Connector 25" o:spid="_x0000_s1026" type="#_x0000_t32" style="position:absolute;margin-left:125.55pt;margin-top:3.5pt;width:0;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" strokecolor="#4579b8 [3044]" strokeweight="2.25pt">
                <v:stroke startarrow="block" endarrow="block"/>
              </v:shape>
            </w:pict>
          </mc:Fallback>
        </mc:AlternateContent>
      </w:r>
    </w:p>
    <w:p w14:paraId="53A9FEE1" w14:textId="5A2FF182" w:rsidR="00BB342D" w:rsidRPr="00CE251D" w:rsidRDefault="00BB342D" w:rsidP="008C0DDB"/>
    <w:p w14:paraId="1ADC548C" w14:textId="3DD8A9B0" w:rsidR="00BB342D" w:rsidRPr="00CE251D" w:rsidRDefault="00BB342D" w:rsidP="008C0DDB">
      <w:r w:rsidRPr="00CE251D">
        <w:rPr>
          <w:noProof/>
        </w:rPr>
        <mc:AlternateContent>
          <mc:Choice Requires="wps">
            <w:drawing>
              <wp:anchor distT="0" distB="0" distL="114300" distR="114300" simplePos="0" relativeHeight="251683840" behindDoc="0" locked="0" layoutInCell="1" allowOverlap="1" wp14:anchorId="429EBA16" wp14:editId="648AC545">
                <wp:simplePos x="0" y="0"/>
                <wp:positionH relativeFrom="page">
                  <wp:posOffset>2085974</wp:posOffset>
                </wp:positionH>
                <wp:positionV relativeFrom="paragraph">
                  <wp:posOffset>8255</wp:posOffset>
                </wp:positionV>
                <wp:extent cx="828675" cy="4667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828675" cy="466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2AFC25" w14:textId="626FE506" w:rsidR="00BB342D" w:rsidRPr="00161B23" w:rsidRDefault="006D6504" w:rsidP="00BB342D">
                            <w:pPr>
                              <w:jc w:val="center"/>
                              <w:rPr>
                                <w:color w:val="000000" w:themeColor="text1"/>
                                <w:lang w:val="en-US"/>
                              </w:rPr>
                            </w:pPr>
                            <w:r>
                              <w:rPr>
                                <w:color w:val="000000" w:themeColor="text1"/>
                                <w:lang w:val="en-US"/>
                              </w:rPr>
                              <w:t>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EBA16" id="Rectangle 18" o:spid="_x0000_s1037" style="position:absolute;margin-left:164.25pt;margin-top:.65pt;width:65.25pt;height:36.7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" filled="f" strokecolor="#243f60 [1604]" strokeweight="2pt">
                <v:textbox>
                  <w:txbxContent>
                    <w:p w14:paraId="022AFC25" w14:textId="626FE506" w:rsidR="00BB342D" w:rsidRPr="00161B23" w:rsidRDefault="006D6504" w:rsidP="00BB342D">
                      <w:pPr>
                        <w:jc w:val="center"/>
                        <w:rPr>
                          <w:color w:val="000000" w:themeColor="text1"/>
                          <w:lang w:val="en-US"/>
                        </w:rPr>
                      </w:pPr>
                      <w:r>
                        <w:rPr>
                          <w:color w:val="000000" w:themeColor="text1"/>
                          <w:lang w:val="en-US"/>
                        </w:rPr>
                        <w:t>Comments</w:t>
                      </w:r>
                    </w:p>
                  </w:txbxContent>
                </v:textbox>
                <w10:wrap anchorx="page"/>
              </v:rect>
            </w:pict>
          </mc:Fallback>
        </mc:AlternateContent>
      </w:r>
    </w:p>
    <w:p w14:paraId="5B22BED9" w14:textId="1992691E" w:rsidR="00BB342D" w:rsidRPr="00CE251D" w:rsidRDefault="00BB342D" w:rsidP="008C0DDB"/>
    <w:p w14:paraId="4F67CD2E" w14:textId="2403FD0B" w:rsidR="00CD2089" w:rsidRPr="00CE251D" w:rsidRDefault="001C106A" w:rsidP="009D5DB5">
      <w:pPr>
        <w:pStyle w:val="Heading1"/>
        <w:rPr>
          <w:lang w:val="de-CH"/>
        </w:rPr>
      </w:pPr>
      <w:bookmarkStart w:id="11" w:name="_Toc17971402"/>
      <w:r w:rsidRPr="00CE251D">
        <w:rPr>
          <w:lang w:val="de-CH"/>
        </w:rPr>
        <w:t>Mockup</w:t>
      </w:r>
      <w:bookmarkEnd w:id="11"/>
    </w:p>
    <w:p w14:paraId="41730A58" w14:textId="3FD14A49" w:rsidR="001C106A" w:rsidRPr="00CE251D" w:rsidRDefault="000A7933" w:rsidP="00640257">
      <w:pPr>
        <w:pStyle w:val="Heading2"/>
        <w:rPr>
          <w:lang w:val="de-CH"/>
        </w:rPr>
      </w:pPr>
      <w:r w:rsidRPr="00CE251D">
        <w:rPr>
          <w:lang w:val="de-CH"/>
        </w:rPr>
        <w:t xml:space="preserve"> </w:t>
      </w:r>
      <w:bookmarkStart w:id="12" w:name="_Toc17971403"/>
      <w:r w:rsidRPr="00CE251D">
        <w:rPr>
          <w:lang w:val="de-CH"/>
        </w:rPr>
        <w:t>Haupts</w:t>
      </w:r>
      <w:r w:rsidR="00455BA4" w:rsidRPr="00CE251D">
        <w:rPr>
          <w:lang w:val="de-CH"/>
        </w:rPr>
        <w:t>eite</w:t>
      </w:r>
      <w:bookmarkEnd w:id="12"/>
    </w:p>
    <w:p w14:paraId="6E7176BE" w14:textId="686191E9" w:rsidR="00FD3E05" w:rsidRPr="00CE251D" w:rsidRDefault="00FD3E05" w:rsidP="00FD3E05">
      <w:r w:rsidRPr="00CE251D">
        <w:rPr>
          <w:noProof/>
        </w:rPr>
        <w:drawing>
          <wp:inline distT="0" distB="0" distL="0" distR="0" wp14:anchorId="3F937E0D" wp14:editId="05E234B3">
            <wp:extent cx="5400000" cy="3865811"/>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00" cy="3865811"/>
                    </a:xfrm>
                    <a:prstGeom prst="rect">
                      <a:avLst/>
                    </a:prstGeom>
                    <a:noFill/>
                    <a:ln>
                      <a:noFill/>
                    </a:ln>
                  </pic:spPr>
                </pic:pic>
              </a:graphicData>
            </a:graphic>
          </wp:inline>
        </w:drawing>
      </w:r>
    </w:p>
    <w:p w14:paraId="02277F20" w14:textId="72FA2CBB" w:rsidR="004B3339" w:rsidRPr="00CE251D" w:rsidRDefault="00455BA4" w:rsidP="00455BA4">
      <w:pPr>
        <w:pStyle w:val="Heading2"/>
        <w:rPr>
          <w:lang w:val="de-CH"/>
        </w:rPr>
      </w:pPr>
      <w:r w:rsidRPr="00CE251D">
        <w:rPr>
          <w:lang w:val="de-CH"/>
        </w:rPr>
        <w:lastRenderedPageBreak/>
        <w:t xml:space="preserve"> </w:t>
      </w:r>
      <w:bookmarkStart w:id="13" w:name="_Toc17971404"/>
      <w:r w:rsidR="00ED603B" w:rsidRPr="00CE251D">
        <w:rPr>
          <w:lang w:val="de-CH"/>
        </w:rPr>
        <w:t>Benutzer</w:t>
      </w:r>
      <w:r w:rsidR="000A7933" w:rsidRPr="00CE251D">
        <w:rPr>
          <w:lang w:val="de-CH"/>
        </w:rPr>
        <w:t>s</w:t>
      </w:r>
      <w:r w:rsidRPr="00CE251D">
        <w:rPr>
          <w:lang w:val="de-CH"/>
        </w:rPr>
        <w:t>eite</w:t>
      </w:r>
      <w:bookmarkEnd w:id="13"/>
    </w:p>
    <w:p w14:paraId="52EB3AB2" w14:textId="4727FFDD" w:rsidR="00455BA4" w:rsidRPr="00CE251D" w:rsidRDefault="00455BA4" w:rsidP="00455BA4">
      <w:r w:rsidRPr="00CE251D">
        <w:rPr>
          <w:noProof/>
        </w:rPr>
        <w:drawing>
          <wp:inline distT="0" distB="0" distL="0" distR="0" wp14:anchorId="45BF4701" wp14:editId="56182A5F">
            <wp:extent cx="5400000" cy="3865810"/>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00" cy="3865810"/>
                    </a:xfrm>
                    <a:prstGeom prst="rect">
                      <a:avLst/>
                    </a:prstGeom>
                    <a:noFill/>
                    <a:ln>
                      <a:noFill/>
                    </a:ln>
                  </pic:spPr>
                </pic:pic>
              </a:graphicData>
            </a:graphic>
          </wp:inline>
        </w:drawing>
      </w:r>
    </w:p>
    <w:p w14:paraId="444808F2" w14:textId="122696BC" w:rsidR="00ED603B" w:rsidRPr="00CE251D" w:rsidRDefault="00DD2BC4" w:rsidP="00ED603B">
      <w:pPr>
        <w:pStyle w:val="Heading2"/>
        <w:rPr>
          <w:lang w:val="de-CH"/>
        </w:rPr>
      </w:pPr>
      <w:r w:rsidRPr="00CE251D">
        <w:rPr>
          <w:lang w:val="de-CH"/>
        </w:rPr>
        <w:t xml:space="preserve"> </w:t>
      </w:r>
      <w:bookmarkStart w:id="14" w:name="_Toc17971405"/>
      <w:r w:rsidR="00ED603B" w:rsidRPr="00CE251D">
        <w:rPr>
          <w:lang w:val="de-CH"/>
        </w:rPr>
        <w:t>Artike</w:t>
      </w:r>
      <w:r w:rsidR="000A7933" w:rsidRPr="00CE251D">
        <w:rPr>
          <w:lang w:val="de-CH"/>
        </w:rPr>
        <w:t>lseite</w:t>
      </w:r>
      <w:bookmarkEnd w:id="14"/>
    </w:p>
    <w:p w14:paraId="6D716D35" w14:textId="355E9EC2" w:rsidR="000A7933" w:rsidRPr="00CE251D" w:rsidRDefault="000A7933" w:rsidP="000A7933">
      <w:r w:rsidRPr="00CE251D">
        <w:rPr>
          <w:noProof/>
        </w:rPr>
        <w:drawing>
          <wp:inline distT="0" distB="0" distL="0" distR="0" wp14:anchorId="17C9D55D" wp14:editId="5237083E">
            <wp:extent cx="5400000" cy="3865811"/>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00" cy="3865811"/>
                    </a:xfrm>
                    <a:prstGeom prst="rect">
                      <a:avLst/>
                    </a:prstGeom>
                    <a:noFill/>
                    <a:ln>
                      <a:noFill/>
                    </a:ln>
                  </pic:spPr>
                </pic:pic>
              </a:graphicData>
            </a:graphic>
          </wp:inline>
        </w:drawing>
      </w:r>
    </w:p>
    <w:p w14:paraId="27569097" w14:textId="244407B8" w:rsidR="00ED603B" w:rsidRPr="00CE251D" w:rsidRDefault="00ED603B" w:rsidP="00ED603B"/>
    <w:p w14:paraId="60E8E579" w14:textId="61B845AC" w:rsidR="000A7933" w:rsidRPr="00CE251D" w:rsidRDefault="000A7933" w:rsidP="00ED603B"/>
    <w:p w14:paraId="7555B4D8" w14:textId="7407A8BE" w:rsidR="000A7933" w:rsidRPr="00CE251D" w:rsidRDefault="000A7933" w:rsidP="00ED603B"/>
    <w:p w14:paraId="64E17EFA" w14:textId="21254899" w:rsidR="000A7933" w:rsidRPr="00CE251D" w:rsidRDefault="000A7933" w:rsidP="000A7933">
      <w:pPr>
        <w:pStyle w:val="Heading2"/>
        <w:rPr>
          <w:lang w:val="de-CH"/>
        </w:rPr>
      </w:pPr>
      <w:r w:rsidRPr="00CE251D">
        <w:rPr>
          <w:lang w:val="de-CH"/>
        </w:rPr>
        <w:lastRenderedPageBreak/>
        <w:t xml:space="preserve"> </w:t>
      </w:r>
      <w:bookmarkStart w:id="15" w:name="_Toc17971406"/>
      <w:r w:rsidR="00EA612F" w:rsidRPr="00CE251D">
        <w:rPr>
          <w:lang w:val="de-CH"/>
        </w:rPr>
        <w:t>Forum Seite</w:t>
      </w:r>
      <w:bookmarkEnd w:id="15"/>
    </w:p>
    <w:p w14:paraId="5FD8F84E" w14:textId="27882CFC" w:rsidR="00EA612F" w:rsidRPr="00CE251D" w:rsidRDefault="00EA612F" w:rsidP="00EA612F">
      <w:r w:rsidRPr="00CE251D">
        <w:rPr>
          <w:noProof/>
        </w:rPr>
        <w:drawing>
          <wp:inline distT="0" distB="0" distL="0" distR="0" wp14:anchorId="50AF29DA" wp14:editId="583FED87">
            <wp:extent cx="5400000" cy="387447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00" cy="3874478"/>
                    </a:xfrm>
                    <a:prstGeom prst="rect">
                      <a:avLst/>
                    </a:prstGeom>
                    <a:noFill/>
                    <a:ln>
                      <a:noFill/>
                    </a:ln>
                  </pic:spPr>
                </pic:pic>
              </a:graphicData>
            </a:graphic>
          </wp:inline>
        </w:drawing>
      </w:r>
    </w:p>
    <w:p w14:paraId="2E328A54" w14:textId="4F84ED0A" w:rsidR="00EA612F" w:rsidRPr="00CE251D" w:rsidRDefault="00EA612F" w:rsidP="00EA612F">
      <w:pPr>
        <w:pStyle w:val="Heading2"/>
        <w:rPr>
          <w:lang w:val="de-CH"/>
        </w:rPr>
      </w:pPr>
      <w:r w:rsidRPr="00CE251D">
        <w:rPr>
          <w:lang w:val="de-CH"/>
        </w:rPr>
        <w:t xml:space="preserve"> </w:t>
      </w:r>
      <w:bookmarkStart w:id="16" w:name="_Toc17971407"/>
      <w:r w:rsidRPr="00CE251D">
        <w:rPr>
          <w:lang w:val="de-CH"/>
        </w:rPr>
        <w:t>Kommentarseite</w:t>
      </w:r>
      <w:bookmarkEnd w:id="16"/>
    </w:p>
    <w:p w14:paraId="398675EB" w14:textId="49C0038A" w:rsidR="00EA612F" w:rsidRPr="00CE251D" w:rsidRDefault="00EA612F" w:rsidP="00EA612F">
      <w:r w:rsidRPr="00CE251D">
        <w:rPr>
          <w:noProof/>
        </w:rPr>
        <w:drawing>
          <wp:inline distT="0" distB="0" distL="0" distR="0" wp14:anchorId="43B00554" wp14:editId="141A2311">
            <wp:extent cx="5400000" cy="387447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00" cy="3874478"/>
                    </a:xfrm>
                    <a:prstGeom prst="rect">
                      <a:avLst/>
                    </a:prstGeom>
                    <a:noFill/>
                    <a:ln>
                      <a:noFill/>
                    </a:ln>
                  </pic:spPr>
                </pic:pic>
              </a:graphicData>
            </a:graphic>
          </wp:inline>
        </w:drawing>
      </w:r>
    </w:p>
    <w:p w14:paraId="6654A018" w14:textId="4E6CE584" w:rsidR="00EA612F" w:rsidRPr="00CE251D" w:rsidRDefault="00EA612F" w:rsidP="00EA612F"/>
    <w:p w14:paraId="42ADE91F" w14:textId="24D520E1" w:rsidR="00EA612F" w:rsidRPr="00CE251D" w:rsidRDefault="00EA612F" w:rsidP="00EA612F"/>
    <w:p w14:paraId="1F5B30AE" w14:textId="08674DFE" w:rsidR="00EA612F" w:rsidRPr="00CE251D" w:rsidRDefault="00EA612F" w:rsidP="00EA612F"/>
    <w:p w14:paraId="7E27C763" w14:textId="7919C596" w:rsidR="00EA612F" w:rsidRPr="00CE251D" w:rsidRDefault="00EA612F" w:rsidP="00EA612F">
      <w:pPr>
        <w:pStyle w:val="Heading2"/>
        <w:rPr>
          <w:lang w:val="de-CH"/>
        </w:rPr>
      </w:pPr>
      <w:r w:rsidRPr="00CE251D">
        <w:rPr>
          <w:lang w:val="de-CH"/>
        </w:rPr>
        <w:lastRenderedPageBreak/>
        <w:t xml:space="preserve"> </w:t>
      </w:r>
      <w:bookmarkStart w:id="17" w:name="_Toc17971408"/>
      <w:r w:rsidR="00D61B1D" w:rsidRPr="00CE251D">
        <w:rPr>
          <w:lang w:val="de-CH"/>
        </w:rPr>
        <w:t>Suchresultate</w:t>
      </w:r>
      <w:bookmarkEnd w:id="17"/>
    </w:p>
    <w:p w14:paraId="6CBDF7D6" w14:textId="71898447" w:rsidR="00D61B1D" w:rsidRPr="00CE251D" w:rsidRDefault="005E16A2" w:rsidP="00D61B1D">
      <w:r w:rsidRPr="00CE251D">
        <w:rPr>
          <w:noProof/>
        </w:rPr>
        <w:drawing>
          <wp:inline distT="0" distB="0" distL="0" distR="0" wp14:anchorId="3AC692EB" wp14:editId="18E14BFF">
            <wp:extent cx="5400000" cy="389051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00" cy="3890516"/>
                    </a:xfrm>
                    <a:prstGeom prst="rect">
                      <a:avLst/>
                    </a:prstGeom>
                    <a:noFill/>
                    <a:ln>
                      <a:noFill/>
                    </a:ln>
                  </pic:spPr>
                </pic:pic>
              </a:graphicData>
            </a:graphic>
          </wp:inline>
        </w:drawing>
      </w:r>
    </w:p>
    <w:p w14:paraId="06CA0FD5" w14:textId="323C3414" w:rsidR="00B82F44" w:rsidRPr="00CE251D" w:rsidRDefault="00B82F44" w:rsidP="00B82F44">
      <w:pPr>
        <w:pStyle w:val="Heading1"/>
        <w:rPr>
          <w:lang w:val="de-CH"/>
        </w:rPr>
      </w:pPr>
      <w:r w:rsidRPr="00CE251D">
        <w:rPr>
          <w:lang w:val="de-CH"/>
        </w:rPr>
        <w:t>Vertrauenswürdigkeit</w:t>
      </w:r>
    </w:p>
    <w:p w14:paraId="4AA6B0E4" w14:textId="217D44E3" w:rsidR="004C3CFB" w:rsidRPr="00CE251D" w:rsidRDefault="004C3CFB" w:rsidP="004C3CFB">
      <w:pPr>
        <w:pStyle w:val="Heading2"/>
        <w:rPr>
          <w:lang w:val="de-CH"/>
        </w:rPr>
      </w:pPr>
      <w:r w:rsidRPr="00CE251D">
        <w:rPr>
          <w:lang w:val="de-CH"/>
        </w:rPr>
        <w:t xml:space="preserve"> </w:t>
      </w:r>
      <w:r w:rsidR="00CC0E71" w:rsidRPr="00CE251D">
        <w:rPr>
          <w:lang w:val="de-CH"/>
        </w:rPr>
        <w:t>TS-Level erhöhen</w:t>
      </w:r>
    </w:p>
    <w:p w14:paraId="5DC889E9" w14:textId="489BC010" w:rsidR="003F6E2F" w:rsidRPr="00CE251D" w:rsidRDefault="003F6E2F" w:rsidP="003F6E2F">
      <w:pPr>
        <w:pStyle w:val="Heading3"/>
        <w:rPr>
          <w:lang w:val="de-CH"/>
        </w:rPr>
      </w:pPr>
      <w:r w:rsidRPr="00CE251D">
        <w:rPr>
          <w:lang w:val="de-CH"/>
        </w:rPr>
        <w:t>Upvotes</w:t>
      </w:r>
    </w:p>
    <w:p w14:paraId="3CDCDFB1" w14:textId="44C61967" w:rsidR="0054644F" w:rsidRPr="00CE251D" w:rsidRDefault="00CE021E" w:rsidP="007E0944">
      <w:r w:rsidRPr="00CE251D">
        <w:rPr>
          <w:noProof/>
        </w:rPr>
        <w:drawing>
          <wp:anchor distT="0" distB="0" distL="114300" distR="114300" simplePos="0" relativeHeight="251706368" behindDoc="0" locked="0" layoutInCell="1" allowOverlap="1" wp14:anchorId="65FF9963" wp14:editId="4156B831">
            <wp:simplePos x="0" y="0"/>
            <wp:positionH relativeFrom="page">
              <wp:align>center</wp:align>
            </wp:positionH>
            <wp:positionV relativeFrom="paragraph">
              <wp:posOffset>1231265</wp:posOffset>
            </wp:positionV>
            <wp:extent cx="2425825" cy="1047804"/>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5825" cy="1047804"/>
                    </a:xfrm>
                    <a:prstGeom prst="rect">
                      <a:avLst/>
                    </a:prstGeom>
                  </pic:spPr>
                </pic:pic>
              </a:graphicData>
            </a:graphic>
          </wp:anchor>
        </w:drawing>
      </w:r>
      <w:r w:rsidR="007E0944" w:rsidRPr="00CE251D">
        <w:t>Auf der Webseite sollte jede Person</w:t>
      </w:r>
      <w:r w:rsidR="00E14DA3" w:rsidRPr="00CE251D">
        <w:t xml:space="preserve"> eine </w:t>
      </w:r>
      <w:r w:rsidR="00BC1D66">
        <w:t>“</w:t>
      </w:r>
      <w:r w:rsidR="00E14DA3" w:rsidRPr="00CE251D">
        <w:t>Trust Score</w:t>
      </w:r>
      <w:r w:rsidR="00BC1D66">
        <w:t>”</w:t>
      </w:r>
      <w:r w:rsidR="00E14DA3" w:rsidRPr="00CE251D">
        <w:t xml:space="preserve"> (TS) erhalten. </w:t>
      </w:r>
      <w:r w:rsidR="00D04927" w:rsidRPr="00CE251D">
        <w:t xml:space="preserve">Das TS ist eine Bewertung </w:t>
      </w:r>
      <w:r w:rsidR="00F61490" w:rsidRPr="00CE251D">
        <w:t>zwischen</w:t>
      </w:r>
      <w:r w:rsidR="00D04927" w:rsidRPr="00CE251D">
        <w:t xml:space="preserve"> 1-10</w:t>
      </w:r>
      <w:r w:rsidR="00F61490" w:rsidRPr="00CE251D">
        <w:t>, die jede Benutzer der Seite hat.</w:t>
      </w:r>
      <w:r w:rsidR="00EB7C1E" w:rsidRPr="00CE251D">
        <w:t xml:space="preserve"> Als man zum ersten </w:t>
      </w:r>
      <w:r w:rsidR="000F624B" w:rsidRPr="00CE251D">
        <w:t>Mal</w:t>
      </w:r>
      <w:r w:rsidR="00EB7C1E" w:rsidRPr="00CE251D">
        <w:t xml:space="preserve"> ein Account erstellt, hat man eine TS von 5. </w:t>
      </w:r>
      <w:r w:rsidR="00DA3240" w:rsidRPr="00CE251D">
        <w:t xml:space="preserve">Wenn man </w:t>
      </w:r>
      <w:r w:rsidR="000F624B" w:rsidRPr="00CE251D">
        <w:t xml:space="preserve">gute Posts auf den Foren erstellt, bekommt man </w:t>
      </w:r>
      <w:r w:rsidR="00BC1D66">
        <w:t>“</w:t>
      </w:r>
      <w:r w:rsidR="000F624B" w:rsidRPr="00CE251D">
        <w:t>Upvotes</w:t>
      </w:r>
      <w:r w:rsidR="00BC1D66">
        <w:t>”</w:t>
      </w:r>
      <w:r w:rsidR="00B7328A" w:rsidRPr="00CE251D">
        <w:t xml:space="preserve">. </w:t>
      </w:r>
      <w:r w:rsidR="001452E9" w:rsidRPr="00CE251D">
        <w:t xml:space="preserve">Mit den Upvotes kann man sein TS erhöhen. </w:t>
      </w:r>
      <w:r w:rsidR="00B7328A" w:rsidRPr="00CE251D">
        <w:t xml:space="preserve">Man kann maximal 4 </w:t>
      </w:r>
      <w:r w:rsidR="00A4252C" w:rsidRPr="00CE251D">
        <w:t>TS Level bekommen pro Post</w:t>
      </w:r>
      <w:r w:rsidR="00DD18B2" w:rsidRPr="00CE251D">
        <w:t xml:space="preserve">. </w:t>
      </w:r>
      <w:r w:rsidR="001E3DC0" w:rsidRPr="00CE251D">
        <w:t>U</w:t>
      </w:r>
      <w:r w:rsidR="001E3DC0" w:rsidRPr="00CE251D">
        <w:rPr>
          <w:vertAlign w:val="subscript"/>
        </w:rPr>
        <w:t>0</w:t>
      </w:r>
      <w:r w:rsidR="001E3DC0" w:rsidRPr="00CE251D">
        <w:t xml:space="preserve"> Ist die maximale Menge an Upvotes die jemals</w:t>
      </w:r>
      <w:r w:rsidR="00D040EE" w:rsidRPr="00CE251D">
        <w:t xml:space="preserve"> bekommen worden sind. Am Anfang wird u</w:t>
      </w:r>
      <w:r w:rsidR="00D040EE" w:rsidRPr="00CE251D">
        <w:rPr>
          <w:vertAlign w:val="subscript"/>
        </w:rPr>
        <w:t>0</w:t>
      </w:r>
      <w:r w:rsidR="00D040EE" w:rsidRPr="00CE251D">
        <w:t xml:space="preserve"> auf 100 gesetzt. </w:t>
      </w:r>
      <w:r w:rsidR="00BA773D" w:rsidRPr="00CE251D">
        <w:t>Wenn ein Benutzer mehr als U</w:t>
      </w:r>
      <w:r w:rsidR="00BA773D" w:rsidRPr="00CE251D">
        <w:rPr>
          <w:vertAlign w:val="subscript"/>
        </w:rPr>
        <w:t>0</w:t>
      </w:r>
      <w:r w:rsidR="00BA773D" w:rsidRPr="00CE251D">
        <w:t xml:space="preserve"> Upvotes krieg</w:t>
      </w:r>
      <w:r w:rsidR="002B456B" w:rsidRPr="00CE251D">
        <w:t>t</w:t>
      </w:r>
      <w:r w:rsidR="00BA773D" w:rsidRPr="00CE251D">
        <w:t>,</w:t>
      </w:r>
      <w:r w:rsidR="00BA4D37" w:rsidRPr="00CE251D">
        <w:t xml:space="preserve"> wird ihr TS Level um 4 erhöht und U</w:t>
      </w:r>
      <w:r w:rsidR="00BA4D37" w:rsidRPr="00CE251D">
        <w:rPr>
          <w:vertAlign w:val="subscript"/>
        </w:rPr>
        <w:t>0</w:t>
      </w:r>
      <w:r w:rsidR="00BA4D37" w:rsidRPr="00CE251D">
        <w:t xml:space="preserve"> wird auf </w:t>
      </w:r>
      <w:r w:rsidR="00BB3C57" w:rsidRPr="00CE251D">
        <w:t xml:space="preserve">die Anzahl </w:t>
      </w:r>
      <w:r w:rsidR="00A06F20" w:rsidRPr="00CE251D">
        <w:t xml:space="preserve">ihrer Upvotes gesetzt. </w:t>
      </w:r>
      <w:r w:rsidR="00443BA3" w:rsidRPr="00CE251D">
        <w:t xml:space="preserve">Die Formel zur Berechnung </w:t>
      </w:r>
      <w:r w:rsidR="0054644F" w:rsidRPr="00CE251D">
        <w:t>vom TS Boost lautet:</w:t>
      </w:r>
    </w:p>
    <w:p w14:paraId="45F5AD8C" w14:textId="58190894" w:rsidR="002B2DB0" w:rsidRPr="00CE251D" w:rsidRDefault="002B2DB0" w:rsidP="007E0944">
      <w:r w:rsidRPr="00CE251D">
        <w:tab/>
      </w:r>
    </w:p>
    <w:p w14:paraId="42C3C355" w14:textId="667437CE" w:rsidR="002B2DB0" w:rsidRPr="00CE251D" w:rsidRDefault="002B2DB0" w:rsidP="007E0944">
      <w:r w:rsidRPr="00CE251D">
        <w:tab/>
      </w:r>
      <w:r w:rsidRPr="00CE251D">
        <w:tab/>
        <w:t xml:space="preserve">u </w:t>
      </w:r>
      <w:r w:rsidR="003F6343" w:rsidRPr="00CE251D">
        <w:t xml:space="preserve">  </w:t>
      </w:r>
      <w:r w:rsidRPr="00CE251D">
        <w:t>= Upvotes die auf einem Post erhalten wurde.</w:t>
      </w:r>
    </w:p>
    <w:p w14:paraId="0630A3A2" w14:textId="782E8E7D" w:rsidR="003F6343" w:rsidRPr="00CA410D" w:rsidRDefault="003F6343" w:rsidP="007E0944">
      <w:pPr>
        <w:rPr>
          <w:lang w:val="en-US"/>
        </w:rPr>
      </w:pPr>
      <w:r w:rsidRPr="00CE251D">
        <w:tab/>
      </w:r>
      <w:r w:rsidRPr="00CE251D">
        <w:tab/>
      </w:r>
      <w:proofErr w:type="gramStart"/>
      <w:r w:rsidR="00BA2C41" w:rsidRPr="00CA410D">
        <w:rPr>
          <w:lang w:val="en-US"/>
        </w:rPr>
        <w:t>m  =</w:t>
      </w:r>
      <w:proofErr w:type="gramEnd"/>
      <w:r w:rsidR="00BA2C41" w:rsidRPr="00CA410D">
        <w:rPr>
          <w:lang w:val="en-US"/>
        </w:rPr>
        <w:t xml:space="preserve"> </w:t>
      </w:r>
      <w:proofErr w:type="spellStart"/>
      <w:r w:rsidR="00BA2C41" w:rsidRPr="00CA410D">
        <w:rPr>
          <w:lang w:val="en-US"/>
        </w:rPr>
        <w:t>Maximales</w:t>
      </w:r>
      <w:proofErr w:type="spellEnd"/>
      <w:r w:rsidR="00BA2C41" w:rsidRPr="00CA410D">
        <w:rPr>
          <w:lang w:val="en-US"/>
        </w:rPr>
        <w:t xml:space="preserve"> TS </w:t>
      </w:r>
      <w:r w:rsidR="004B0BDF" w:rsidRPr="00CA410D">
        <w:rPr>
          <w:lang w:val="en-US"/>
        </w:rPr>
        <w:t>B</w:t>
      </w:r>
      <w:r w:rsidR="00BA2C41" w:rsidRPr="00CA410D">
        <w:rPr>
          <w:lang w:val="en-US"/>
        </w:rPr>
        <w:t>oost</w:t>
      </w:r>
    </w:p>
    <w:p w14:paraId="2CD67AE0" w14:textId="369546CA" w:rsidR="002B2DB0" w:rsidRPr="00CA410D" w:rsidRDefault="00CE021E" w:rsidP="007E0944">
      <w:pPr>
        <w:rPr>
          <w:lang w:val="en-US"/>
        </w:rPr>
      </w:pPr>
      <w:r w:rsidRPr="00CA410D">
        <w:rPr>
          <w:lang w:val="en-US"/>
        </w:rPr>
        <w:tab/>
      </w:r>
      <w:r w:rsidRPr="00CA410D">
        <w:rPr>
          <w:lang w:val="en-US"/>
        </w:rPr>
        <w:tab/>
        <w:t xml:space="preserve">T   = </w:t>
      </w:r>
      <w:r w:rsidR="007E36F3" w:rsidRPr="00CA410D">
        <w:rPr>
          <w:lang w:val="en-US"/>
        </w:rPr>
        <w:t>Trust Score</w:t>
      </w:r>
    </w:p>
    <w:p w14:paraId="6DB3E209" w14:textId="28F35B0C" w:rsidR="002B2DB0" w:rsidRPr="00CA410D" w:rsidRDefault="002B2DB0" w:rsidP="007E0944">
      <w:pPr>
        <w:rPr>
          <w:lang w:val="en-US"/>
        </w:rPr>
      </w:pPr>
    </w:p>
    <w:p w14:paraId="03ED2A55" w14:textId="17C97E04" w:rsidR="004C3CFB" w:rsidRPr="00CA410D" w:rsidRDefault="004C3CFB" w:rsidP="007E0944">
      <w:pPr>
        <w:rPr>
          <w:lang w:val="en-US"/>
        </w:rPr>
      </w:pPr>
    </w:p>
    <w:p w14:paraId="27F40FA2" w14:textId="59088BD2" w:rsidR="007E36F3" w:rsidRPr="00CA410D" w:rsidRDefault="007E36F3" w:rsidP="007E0944">
      <w:pPr>
        <w:rPr>
          <w:lang w:val="en-US"/>
        </w:rPr>
      </w:pPr>
    </w:p>
    <w:p w14:paraId="37E8EC8D" w14:textId="7DC7C153" w:rsidR="007E36F3" w:rsidRPr="00CA410D" w:rsidRDefault="007E36F3" w:rsidP="007E0944">
      <w:pPr>
        <w:rPr>
          <w:lang w:val="en-US"/>
        </w:rPr>
      </w:pPr>
    </w:p>
    <w:p w14:paraId="735080C4" w14:textId="77777777" w:rsidR="007E36F3" w:rsidRPr="00CA410D" w:rsidRDefault="007E36F3" w:rsidP="007E0944">
      <w:pPr>
        <w:rPr>
          <w:lang w:val="en-US"/>
        </w:rPr>
      </w:pPr>
    </w:p>
    <w:p w14:paraId="2CD91905" w14:textId="287AA3DD" w:rsidR="007E0944" w:rsidRPr="00CE251D" w:rsidRDefault="00443BA3" w:rsidP="007E0944">
      <w:r w:rsidRPr="00CE251D">
        <w:t>Die Untenstehende Grafik zeigt das Verhältnis von Upvotes zu TS Level</w:t>
      </w:r>
      <w:r w:rsidR="00BA2C41" w:rsidRPr="00CE251D">
        <w:t xml:space="preserve"> boost</w:t>
      </w:r>
      <w:r w:rsidR="00152A68" w:rsidRPr="00CE251D">
        <w:t>, mit einem U</w:t>
      </w:r>
      <w:r w:rsidR="00152A68" w:rsidRPr="00CE251D">
        <w:rPr>
          <w:vertAlign w:val="subscript"/>
        </w:rPr>
        <w:t xml:space="preserve">0 </w:t>
      </w:r>
      <w:r w:rsidR="00152A68" w:rsidRPr="00CE251D">
        <w:t>von 100:</w:t>
      </w:r>
    </w:p>
    <w:p w14:paraId="14826358" w14:textId="4954149B" w:rsidR="007E0944" w:rsidRPr="00CE251D" w:rsidRDefault="007E0944" w:rsidP="007E0944"/>
    <w:p w14:paraId="048D754B" w14:textId="6A688046" w:rsidR="00B230C0" w:rsidRPr="00CE251D" w:rsidRDefault="0076190A" w:rsidP="00B230C0">
      <w:r w:rsidRPr="00CE251D">
        <w:rPr>
          <w:noProof/>
        </w:rPr>
        <w:drawing>
          <wp:inline distT="0" distB="0" distL="0" distR="0" wp14:anchorId="77FA238B" wp14:editId="1F3ED6B2">
            <wp:extent cx="5939790" cy="3041650"/>
            <wp:effectExtent l="0" t="0" r="381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3041650"/>
                    </a:xfrm>
                    <a:prstGeom prst="rect">
                      <a:avLst/>
                    </a:prstGeom>
                  </pic:spPr>
                </pic:pic>
              </a:graphicData>
            </a:graphic>
          </wp:inline>
        </w:drawing>
      </w:r>
    </w:p>
    <w:p w14:paraId="460DFBAF" w14:textId="77777777" w:rsidR="003F6E2F" w:rsidRPr="00CE251D" w:rsidRDefault="003F6E2F" w:rsidP="00B230C0"/>
    <w:p w14:paraId="662F4BF0" w14:textId="4487236F" w:rsidR="00751FB3" w:rsidRPr="00CE251D" w:rsidRDefault="00257F64" w:rsidP="003F6E2F">
      <w:pPr>
        <w:pStyle w:val="Heading3"/>
        <w:rPr>
          <w:lang w:val="de-CH"/>
        </w:rPr>
      </w:pPr>
      <w:r w:rsidRPr="00CE251D">
        <w:rPr>
          <w:lang w:val="de-CH"/>
        </w:rPr>
        <w:t>Artikel schreiben/editieren</w:t>
      </w:r>
    </w:p>
    <w:p w14:paraId="69A1B3C0" w14:textId="0471DC53" w:rsidR="00257F64" w:rsidRPr="00CE251D" w:rsidRDefault="00257F64" w:rsidP="00257F64">
      <w:r w:rsidRPr="00CE251D">
        <w:t xml:space="preserve">Wenn ein Benutzer eine nützliche Änderung oder </w:t>
      </w:r>
      <w:r w:rsidR="00D949B1" w:rsidRPr="00CE251D">
        <w:t>ein nützlicher Artikel</w:t>
      </w:r>
      <w:r w:rsidRPr="00CE251D">
        <w:t xml:space="preserve"> schreibt bekommen sie</w:t>
      </w:r>
      <w:r w:rsidR="00D949B1" w:rsidRPr="00CE251D">
        <w:t xml:space="preserve"> auch ein TS-Level Bonus. </w:t>
      </w:r>
      <w:r w:rsidR="003274E0" w:rsidRPr="00CE251D">
        <w:t xml:space="preserve">Ein Artikel wird als </w:t>
      </w:r>
      <w:r w:rsidR="00BC1D66">
        <w:t>“</w:t>
      </w:r>
      <w:r w:rsidR="003274E0" w:rsidRPr="00CE251D">
        <w:t>nützlich</w:t>
      </w:r>
      <w:r w:rsidR="00BC1D66">
        <w:t>”</w:t>
      </w:r>
      <w:r w:rsidR="003274E0" w:rsidRPr="00CE251D">
        <w:t xml:space="preserve"> bewertet</w:t>
      </w:r>
      <w:r w:rsidR="006279DD" w:rsidRPr="00CE251D">
        <w:t xml:space="preserve"> indem die Benutzer auf der Seite auf </w:t>
      </w:r>
      <w:r w:rsidR="004E6DE4" w:rsidRPr="00CE251D">
        <w:t xml:space="preserve">dem </w:t>
      </w:r>
      <w:r w:rsidR="00BC1D66">
        <w:t>“</w:t>
      </w:r>
      <w:r w:rsidR="004E6DE4" w:rsidRPr="00CE251D">
        <w:t xml:space="preserve">This was </w:t>
      </w:r>
      <w:proofErr w:type="spellStart"/>
      <w:r w:rsidR="004E6DE4" w:rsidRPr="00CE251D">
        <w:t>helpful</w:t>
      </w:r>
      <w:proofErr w:type="spellEnd"/>
      <w:r w:rsidR="00BC1D66">
        <w:t>”</w:t>
      </w:r>
      <w:r w:rsidR="004E6DE4" w:rsidRPr="00CE251D">
        <w:t xml:space="preserve"> Knopf drücken. </w:t>
      </w:r>
      <w:r w:rsidR="004B0BDF" w:rsidRPr="00CE251D">
        <w:t xml:space="preserve">Um den TS Boost zu </w:t>
      </w:r>
      <w:r w:rsidR="009D6E98" w:rsidRPr="00CE251D">
        <w:t xml:space="preserve">berechnen, braucht man </w:t>
      </w:r>
      <w:r w:rsidR="004372AE" w:rsidRPr="00CE251D">
        <w:t xml:space="preserve">die </w:t>
      </w:r>
      <w:r w:rsidR="009D6E98" w:rsidRPr="00CE251D">
        <w:t xml:space="preserve">maximale Menge an </w:t>
      </w:r>
      <w:r w:rsidR="00BC1D66">
        <w:t>“</w:t>
      </w:r>
      <w:proofErr w:type="spellStart"/>
      <w:r w:rsidR="009D6E98" w:rsidRPr="00CE251D">
        <w:t>Helpful</w:t>
      </w:r>
      <w:proofErr w:type="spellEnd"/>
      <w:r w:rsidR="00BC1D66">
        <w:t>”</w:t>
      </w:r>
      <w:r w:rsidR="009D6E98" w:rsidRPr="00CE251D">
        <w:t xml:space="preserve"> Ratings, die bekommen worden sind. Das nennt man H</w:t>
      </w:r>
      <w:r w:rsidR="009D6E98" w:rsidRPr="00CE251D">
        <w:rPr>
          <w:vertAlign w:val="subscript"/>
        </w:rPr>
        <w:t>0</w:t>
      </w:r>
      <w:r w:rsidR="009D6E98" w:rsidRPr="00CE251D">
        <w:t>.</w:t>
      </w:r>
      <w:r w:rsidR="0078570A" w:rsidRPr="00CE251D">
        <w:t xml:space="preserve"> Wenn das Artikel ein Viertel von </w:t>
      </w:r>
      <w:r w:rsidR="00A75BE4" w:rsidRPr="00CE251D">
        <w:t>H</w:t>
      </w:r>
      <w:r w:rsidR="00A75BE4" w:rsidRPr="00CE251D">
        <w:rPr>
          <w:vertAlign w:val="subscript"/>
        </w:rPr>
        <w:t>0</w:t>
      </w:r>
      <w:r w:rsidR="00A75BE4" w:rsidRPr="00CE251D">
        <w:t xml:space="preserve"> </w:t>
      </w:r>
      <w:r w:rsidR="0080746D" w:rsidRPr="00CE251D">
        <w:t xml:space="preserve">bekommt, kriegt der Benutzer </w:t>
      </w:r>
      <w:r w:rsidR="003321C0" w:rsidRPr="00CE251D">
        <w:t>1</w:t>
      </w:r>
      <w:r w:rsidR="0080746D" w:rsidRPr="00CE251D">
        <w:t xml:space="preserve"> TS Punkt. </w:t>
      </w:r>
      <w:r w:rsidR="00586651" w:rsidRPr="00CE251D">
        <w:t xml:space="preserve">Wenn es die </w:t>
      </w:r>
      <w:r w:rsidR="003D662F" w:rsidRPr="00CE251D">
        <w:t>Hälfte</w:t>
      </w:r>
      <w:r w:rsidR="00586651" w:rsidRPr="00CE251D">
        <w:t xml:space="preserve"> von H</w:t>
      </w:r>
      <w:r w:rsidR="00586651" w:rsidRPr="00CE251D">
        <w:rPr>
          <w:vertAlign w:val="subscript"/>
        </w:rPr>
        <w:t>0</w:t>
      </w:r>
      <w:r w:rsidR="00586651" w:rsidRPr="00CE251D">
        <w:t xml:space="preserve"> schafft, bekommt der Benutzer </w:t>
      </w:r>
      <w:r w:rsidR="003321C0" w:rsidRPr="00CE251D">
        <w:t>noch 1</w:t>
      </w:r>
      <w:r w:rsidR="00586651" w:rsidRPr="00CE251D">
        <w:t xml:space="preserve"> TS Punkt mehr.</w:t>
      </w:r>
      <w:r w:rsidR="00FA6544" w:rsidRPr="00CE251D">
        <w:t xml:space="preserve"> </w:t>
      </w:r>
    </w:p>
    <w:p w14:paraId="61CDE6A1" w14:textId="28533FBD" w:rsidR="00FA6544" w:rsidRPr="00CE251D" w:rsidRDefault="00FA6544" w:rsidP="00257F64">
      <w:r w:rsidRPr="00CE251D">
        <w:t xml:space="preserve">Wenn ein Benutzer ein Artikel ändert, </w:t>
      </w:r>
      <w:r w:rsidR="00CA2942" w:rsidRPr="00CE251D">
        <w:t xml:space="preserve">bekommen die Themamoderatoren </w:t>
      </w:r>
      <w:r w:rsidR="00D449F1" w:rsidRPr="00CE251D">
        <w:t xml:space="preserve">eine Notifikation über. Wenn die Änderung übernommen wird, bekommt der </w:t>
      </w:r>
      <w:r w:rsidR="001B0FD0" w:rsidRPr="00CE251D">
        <w:t>Benutzer,</w:t>
      </w:r>
      <w:r w:rsidR="00D449F1" w:rsidRPr="00CE251D">
        <w:t xml:space="preserve"> der </w:t>
      </w:r>
      <w:r w:rsidR="001919A8" w:rsidRPr="00CE251D">
        <w:t>die Änderung gemacht hat 0.25 TS-Punkte über</w:t>
      </w:r>
      <w:r w:rsidR="001B0FD0" w:rsidRPr="00CE251D">
        <w:t>.</w:t>
      </w:r>
    </w:p>
    <w:p w14:paraId="6E24C980" w14:textId="1CC0F367" w:rsidR="00751FB3" w:rsidRPr="00CE251D" w:rsidRDefault="00751FB3" w:rsidP="00751FB3">
      <w:pPr>
        <w:pStyle w:val="Heading2"/>
        <w:rPr>
          <w:lang w:val="de-CH"/>
        </w:rPr>
      </w:pPr>
      <w:r w:rsidRPr="00CE251D">
        <w:rPr>
          <w:lang w:val="de-CH"/>
        </w:rPr>
        <w:t xml:space="preserve"> </w:t>
      </w:r>
      <w:r w:rsidR="00CC0E71" w:rsidRPr="00CE251D">
        <w:rPr>
          <w:lang w:val="de-CH"/>
        </w:rPr>
        <w:t xml:space="preserve">TS-Level </w:t>
      </w:r>
      <w:r w:rsidR="003F6E2F" w:rsidRPr="00CE251D">
        <w:rPr>
          <w:lang w:val="de-CH"/>
        </w:rPr>
        <w:t>reduzieren</w:t>
      </w:r>
    </w:p>
    <w:p w14:paraId="314683AC" w14:textId="54DF1F7F" w:rsidR="001B0FD0" w:rsidRPr="00CE251D" w:rsidRDefault="001B0FD0" w:rsidP="001B0FD0">
      <w:pPr>
        <w:pStyle w:val="Heading3"/>
        <w:rPr>
          <w:lang w:val="de-CH"/>
        </w:rPr>
      </w:pPr>
      <w:r w:rsidRPr="00CE251D">
        <w:rPr>
          <w:lang w:val="de-CH"/>
        </w:rPr>
        <w:t>Artikel editieren</w:t>
      </w:r>
    </w:p>
    <w:p w14:paraId="0EC81F5C" w14:textId="6064187C" w:rsidR="003D662F" w:rsidRPr="00CE251D" w:rsidRDefault="000B53A0" w:rsidP="003D662F">
      <w:r w:rsidRPr="00CE251D">
        <w:t>Änderungen auf Artikel</w:t>
      </w:r>
      <w:r w:rsidR="00F53B69" w:rsidRPr="00CE251D">
        <w:t xml:space="preserve"> sollten keine </w:t>
      </w:r>
      <w:r w:rsidR="008E0933" w:rsidRPr="00CE251D">
        <w:t xml:space="preserve">Reduktion der TS ergeben, ausser wenn ein Moderator entscheidet, dass diese Änderung </w:t>
      </w:r>
      <w:r w:rsidR="00D268A9" w:rsidRPr="00CE251D">
        <w:t>maliziös war. Wenn die Änderun</w:t>
      </w:r>
      <w:r w:rsidR="00592E77" w:rsidRPr="00CE251D">
        <w:t xml:space="preserve">g </w:t>
      </w:r>
      <w:r w:rsidR="0073340E" w:rsidRPr="00CE251D">
        <w:t>gegen die Guidelines</w:t>
      </w:r>
      <w:r w:rsidR="003E0CA9" w:rsidRPr="00CE251D">
        <w:t xml:space="preserve"> stösst, oder nur gemacht worden war, um das Artikel </w:t>
      </w:r>
      <w:r w:rsidR="00D6043A" w:rsidRPr="00CE251D">
        <w:t>falsch zu machen, kann ein Moderator entscheiden zwischen einer Reduktion von 0.25, 0.5 oder 0.75.</w:t>
      </w:r>
      <w:r w:rsidR="0073340E" w:rsidRPr="00CE251D">
        <w:t xml:space="preserve"> Diese Reduktion wird dann sofort </w:t>
      </w:r>
      <w:r w:rsidR="007B30C4" w:rsidRPr="00CE251D">
        <w:t xml:space="preserve">auf dem Konto vom </w:t>
      </w:r>
      <w:r w:rsidR="00BC1D66">
        <w:t>“</w:t>
      </w:r>
      <w:r w:rsidR="007B30C4" w:rsidRPr="00CE251D">
        <w:t>Angreifer</w:t>
      </w:r>
      <w:r w:rsidR="00BC1D66">
        <w:t>”</w:t>
      </w:r>
      <w:r w:rsidR="007B30C4" w:rsidRPr="00CE251D">
        <w:t xml:space="preserve"> umgesetzt.</w:t>
      </w:r>
    </w:p>
    <w:p w14:paraId="798B93D4" w14:textId="6B28F7AE" w:rsidR="007B30C4" w:rsidRPr="00CE251D" w:rsidRDefault="0099064E" w:rsidP="0058535C">
      <w:pPr>
        <w:pStyle w:val="Heading3"/>
        <w:rPr>
          <w:lang w:val="de-CH"/>
        </w:rPr>
      </w:pPr>
      <w:r w:rsidRPr="00CE251D">
        <w:rPr>
          <w:lang w:val="de-CH"/>
        </w:rPr>
        <w:t>Offensive Posts erstellen</w:t>
      </w:r>
    </w:p>
    <w:p w14:paraId="011A95B5" w14:textId="1EE3059E" w:rsidR="002215E1" w:rsidRPr="00CE251D" w:rsidRDefault="00CF0B51" w:rsidP="00444030">
      <w:r w:rsidRPr="00CE251D">
        <w:t xml:space="preserve">Es </w:t>
      </w:r>
      <w:r w:rsidR="00402091" w:rsidRPr="00CE251D">
        <w:t>gibt</w:t>
      </w:r>
      <w:r w:rsidRPr="00CE251D">
        <w:t xml:space="preserve"> einfache Community Guideline</w:t>
      </w:r>
      <w:r w:rsidR="00402091" w:rsidRPr="00CE251D">
        <w:t>s</w:t>
      </w:r>
      <w:r w:rsidRPr="00CE251D">
        <w:t xml:space="preserve">, damit keine </w:t>
      </w:r>
      <w:r w:rsidR="001E20E9" w:rsidRPr="00CE251D">
        <w:t xml:space="preserve">Offensive Sachen auf der Seite </w:t>
      </w:r>
      <w:r w:rsidR="0061228C" w:rsidRPr="00CE251D">
        <w:t xml:space="preserve">verteilt werden. Es </w:t>
      </w:r>
      <w:r w:rsidR="00402091" w:rsidRPr="00CE251D">
        <w:t xml:space="preserve">dürfen keine Rassistische, </w:t>
      </w:r>
      <w:r w:rsidR="00440ED4" w:rsidRPr="00CE251D">
        <w:t>Sexistische oder Pornografischen Posts erstellt werden.</w:t>
      </w:r>
      <w:r w:rsidR="007867C5" w:rsidRPr="00CE251D">
        <w:t xml:space="preserve"> Sachen wie </w:t>
      </w:r>
      <w:r w:rsidR="00BC1D66">
        <w:t>“</w:t>
      </w:r>
      <w:r w:rsidR="007867C5" w:rsidRPr="00CE251D">
        <w:t>dunkle Humor</w:t>
      </w:r>
      <w:r w:rsidR="00BC1D66">
        <w:t>”</w:t>
      </w:r>
      <w:r w:rsidR="007867C5" w:rsidRPr="00CE251D">
        <w:t xml:space="preserve"> sind aber noch erlaubt.</w:t>
      </w:r>
      <w:r w:rsidR="00003ED0" w:rsidRPr="00CE251D">
        <w:t xml:space="preserve"> Wenn ein Benutzer ein Post erstellt die gegen diese Guidelines stösst, können sie bis zu </w:t>
      </w:r>
      <w:r w:rsidR="00B66D62" w:rsidRPr="00CE251D">
        <w:t>2 TS Punkte Abzug bekommen von den Moderatoren.</w:t>
      </w:r>
    </w:p>
    <w:p w14:paraId="7D24A65E" w14:textId="77777777" w:rsidR="00F20271" w:rsidRPr="00CE251D" w:rsidRDefault="00F20271" w:rsidP="00444030"/>
    <w:p w14:paraId="1576B918" w14:textId="1CFC5162" w:rsidR="00F20271" w:rsidRPr="00CE251D" w:rsidRDefault="00F20271" w:rsidP="00F20271">
      <w:pPr>
        <w:pStyle w:val="Heading2"/>
        <w:rPr>
          <w:lang w:val="de-CH"/>
        </w:rPr>
      </w:pPr>
      <w:r w:rsidRPr="00CE251D">
        <w:rPr>
          <w:lang w:val="de-CH"/>
        </w:rPr>
        <w:lastRenderedPageBreak/>
        <w:t xml:space="preserve"> Konstante Erhöhung</w:t>
      </w:r>
    </w:p>
    <w:p w14:paraId="47AE5286" w14:textId="4CA425D5" w:rsidR="00F20271" w:rsidRPr="00CE251D" w:rsidRDefault="00F20271" w:rsidP="00F20271">
      <w:r w:rsidRPr="00CE251D">
        <w:t>Wenn jemand eine TS</w:t>
      </w:r>
      <w:r w:rsidR="00593C54" w:rsidRPr="00CE251D">
        <w:t xml:space="preserve"> unter 5 hat, wird es jeden Tag um 0.25 erhöht. Wenn sie wieder etwas </w:t>
      </w:r>
      <w:r w:rsidR="0027589A" w:rsidRPr="00CE251D">
        <w:t xml:space="preserve">Schlimmes machen und unter ein TS von 5 sind, wird es nur jeden zweiten Tag um 0.25 erhöht. Dieses Zeitlimitierte Bann wird </w:t>
      </w:r>
      <w:r w:rsidR="00C50933" w:rsidRPr="00CE251D">
        <w:t>jedes Mal verdoppelt.</w:t>
      </w:r>
    </w:p>
    <w:p w14:paraId="2255AA55" w14:textId="25ADC52E" w:rsidR="00384466" w:rsidRPr="00CE251D" w:rsidRDefault="00081840" w:rsidP="00384466">
      <w:pPr>
        <w:pStyle w:val="Heading1"/>
        <w:rPr>
          <w:lang w:val="de-CH"/>
        </w:rPr>
      </w:pPr>
      <w:r w:rsidRPr="00CE251D">
        <w:rPr>
          <w:lang w:val="de-CH"/>
        </w:rPr>
        <w:t>Beschreibung</w:t>
      </w:r>
    </w:p>
    <w:p w14:paraId="16723BEC" w14:textId="4AC07D52" w:rsidR="00E466A5" w:rsidRPr="00CE251D" w:rsidRDefault="00E466A5" w:rsidP="00E466A5">
      <w:pPr>
        <w:pStyle w:val="Heading2"/>
        <w:rPr>
          <w:lang w:val="de-CH"/>
        </w:rPr>
      </w:pPr>
      <w:r w:rsidRPr="00CE251D">
        <w:rPr>
          <w:lang w:val="de-CH"/>
        </w:rPr>
        <w:t xml:space="preserve"> Hauptseite</w:t>
      </w:r>
    </w:p>
    <w:p w14:paraId="5594941F" w14:textId="4B186608" w:rsidR="00E466A5" w:rsidRPr="00CE251D" w:rsidRDefault="00E466A5" w:rsidP="00E466A5">
      <w:r w:rsidRPr="00CE251D">
        <w:t xml:space="preserve">Auf der Hauptseite wird kurz erklärt, wie die Webseite funktioniert und </w:t>
      </w:r>
      <w:r w:rsidR="0062547C" w:rsidRPr="00CE251D">
        <w:t>eine kleine Tour gegeben. Es wird auch eine „</w:t>
      </w:r>
      <w:proofErr w:type="spellStart"/>
      <w:r w:rsidR="0062547C" w:rsidRPr="00CE251D">
        <w:t>Featured</w:t>
      </w:r>
      <w:proofErr w:type="spellEnd"/>
      <w:r w:rsidR="0062547C" w:rsidRPr="00CE251D">
        <w:t xml:space="preserve"> Language“ Haben. Dies ist eine </w:t>
      </w:r>
      <w:r w:rsidR="0005425D" w:rsidRPr="00CE251D">
        <w:t>Sprache,</w:t>
      </w:r>
      <w:r w:rsidR="0062547C" w:rsidRPr="00CE251D">
        <w:t xml:space="preserve"> die </w:t>
      </w:r>
      <w:r w:rsidR="0005425D" w:rsidRPr="00CE251D">
        <w:t>jede Woche ausgewählt wird, weil es interessant ist oder neu hinzugefügt worden ist</w:t>
      </w:r>
      <w:r w:rsidR="0062547C" w:rsidRPr="00CE251D">
        <w:t xml:space="preserve">. Zur </w:t>
      </w:r>
      <w:proofErr w:type="spellStart"/>
      <w:r w:rsidR="00AF7B97" w:rsidRPr="00CE251D">
        <w:t>Featured</w:t>
      </w:r>
      <w:proofErr w:type="spellEnd"/>
      <w:r w:rsidR="00AF7B97" w:rsidRPr="00CE251D">
        <w:t xml:space="preserve"> Language gibt es </w:t>
      </w:r>
      <w:r w:rsidR="0005425D" w:rsidRPr="00CE251D">
        <w:t>eine kleine Text</w:t>
      </w:r>
      <w:r w:rsidR="00AF7B97" w:rsidRPr="00CE251D">
        <w:t xml:space="preserve"> und ein Link </w:t>
      </w:r>
      <w:r w:rsidR="0005425D" w:rsidRPr="00CE251D">
        <w:t>zu dem Artikel</w:t>
      </w:r>
      <w:r w:rsidR="00AF7B97" w:rsidRPr="00CE251D">
        <w:t>.</w:t>
      </w:r>
    </w:p>
    <w:p w14:paraId="09B3383C" w14:textId="23BF5A18" w:rsidR="00081840" w:rsidRPr="00CE251D" w:rsidRDefault="000A0E98" w:rsidP="000A0E98">
      <w:pPr>
        <w:pStyle w:val="Heading2"/>
        <w:rPr>
          <w:lang w:val="de-CH"/>
        </w:rPr>
      </w:pPr>
      <w:r w:rsidRPr="00CE251D">
        <w:rPr>
          <w:lang w:val="de-CH"/>
        </w:rPr>
        <w:t xml:space="preserve"> </w:t>
      </w:r>
      <w:r w:rsidR="00296A72" w:rsidRPr="00CE251D">
        <w:rPr>
          <w:lang w:val="de-CH"/>
        </w:rPr>
        <w:t>Artikel</w:t>
      </w:r>
    </w:p>
    <w:p w14:paraId="7EEFFE1E" w14:textId="266F5947" w:rsidR="00296A72" w:rsidRPr="00CE251D" w:rsidRDefault="00B02EE5" w:rsidP="00296A72">
      <w:r w:rsidRPr="00CE251D">
        <w:t>Um ein Artikel zu erstellen braucht ein Benutzer eine Mindest-TS von</w:t>
      </w:r>
      <w:r w:rsidR="0065554C" w:rsidRPr="00CE251D">
        <w:t xml:space="preserve"> 6</w:t>
      </w:r>
      <w:r w:rsidR="0098255A" w:rsidRPr="00CE251D">
        <w:t>.</w:t>
      </w:r>
      <w:r w:rsidR="003571A5" w:rsidRPr="00CE251D">
        <w:t xml:space="preserve"> Wenn ein Benutzer eine TS von weniger als 2 hat, darf keine Artikel lesen.</w:t>
      </w:r>
      <w:r w:rsidR="0098255A" w:rsidRPr="00CE251D">
        <w:t xml:space="preserve"> </w:t>
      </w:r>
      <w:r w:rsidR="00EA546D" w:rsidRPr="00CE251D">
        <w:t xml:space="preserve">Die Artikel können </w:t>
      </w:r>
      <w:r w:rsidR="00635C31" w:rsidRPr="00CE251D">
        <w:t xml:space="preserve">nur erstellt werden, wenn sie nicht schon existieren. </w:t>
      </w:r>
      <w:r w:rsidR="00716A30" w:rsidRPr="00CE251D">
        <w:t>Wer ein Artikel erstellt wird zum Moderator dieser Seite.</w:t>
      </w:r>
      <w:r w:rsidR="00E50C4F" w:rsidRPr="00CE251D">
        <w:t xml:space="preserve"> Moderator können alle Änderungen des Artikels übersehen und </w:t>
      </w:r>
      <w:r w:rsidR="005109A5" w:rsidRPr="00CE251D">
        <w:t xml:space="preserve">rückgängig machen, wenn sie nicht stimmt oder nicht mit den Guidelines übereinstimmt. </w:t>
      </w:r>
      <w:r w:rsidR="0018029A" w:rsidRPr="00CE251D">
        <w:t xml:space="preserve">Der Moderator darf auch andere </w:t>
      </w:r>
      <w:r w:rsidR="00DF301E" w:rsidRPr="00CE251D">
        <w:t xml:space="preserve">als Moderator einsetzen. Wenn man zum Moderator </w:t>
      </w:r>
      <w:r w:rsidR="005415E8" w:rsidRPr="00CE251D">
        <w:t>aufgesetzt worden ist, bekommt man +1 TS-Punkte</w:t>
      </w:r>
    </w:p>
    <w:p w14:paraId="5E570A7D" w14:textId="4FB9D8E7" w:rsidR="005F5516" w:rsidRPr="00CE251D" w:rsidRDefault="005F5516" w:rsidP="00296A72">
      <w:r w:rsidRPr="00CE251D">
        <w:t>Artikel werden in AsciiDoc geschrieben</w:t>
      </w:r>
      <w:r w:rsidR="00210D04" w:rsidRPr="00CE251D">
        <w:t xml:space="preserve">. Alle </w:t>
      </w:r>
      <w:r w:rsidR="006103DA" w:rsidRPr="00CE251D">
        <w:t>Änderungen</w:t>
      </w:r>
      <w:r w:rsidR="00210D04" w:rsidRPr="00CE251D">
        <w:t xml:space="preserve"> </w:t>
      </w:r>
      <w:r w:rsidR="006103DA" w:rsidRPr="00CE251D">
        <w:t xml:space="preserve">werden als eigenes AsciiDoc Text </w:t>
      </w:r>
      <w:r w:rsidR="00B220B7" w:rsidRPr="00CE251D">
        <w:t>in der Datenbank</w:t>
      </w:r>
      <w:r w:rsidR="006103DA" w:rsidRPr="00CE251D">
        <w:t xml:space="preserve"> gespeichert.</w:t>
      </w:r>
    </w:p>
    <w:p w14:paraId="27C2EF89" w14:textId="7C6C1788" w:rsidR="00AB2449" w:rsidRPr="00CE251D" w:rsidRDefault="00AB2449" w:rsidP="00296A72"/>
    <w:p w14:paraId="59CFC885" w14:textId="6AE7DAAE" w:rsidR="00AB2449" w:rsidRPr="00CE251D" w:rsidRDefault="00AB2449" w:rsidP="00AB2449">
      <w:pPr>
        <w:pStyle w:val="Heading2"/>
        <w:rPr>
          <w:lang w:val="de-CH"/>
        </w:rPr>
      </w:pPr>
      <w:r w:rsidRPr="00CE251D">
        <w:rPr>
          <w:lang w:val="de-CH"/>
        </w:rPr>
        <w:t xml:space="preserve"> Forum</w:t>
      </w:r>
    </w:p>
    <w:p w14:paraId="5BBD2FAF" w14:textId="00213F59" w:rsidR="00AB2449" w:rsidRPr="00CE251D" w:rsidRDefault="00AB2449" w:rsidP="00AB2449">
      <w:r w:rsidRPr="00CE251D">
        <w:t xml:space="preserve">Um Posts im Forum zu machen und lesen muss man mindestens 5 TS-Punkte haben. </w:t>
      </w:r>
      <w:r w:rsidR="00852B4A" w:rsidRPr="00CE251D">
        <w:t>Wenn man eine TS von 4 hat darf man keine Posts machen</w:t>
      </w:r>
      <w:r w:rsidR="00DC21CB" w:rsidRPr="00CE251D">
        <w:t xml:space="preserve">, aber man darf sie immer noch lesen. </w:t>
      </w:r>
      <w:r w:rsidR="003571A5" w:rsidRPr="00CE251D">
        <w:t xml:space="preserve">Unter einer TS Level von 3 darf man nicht einmal Posts lesen. </w:t>
      </w:r>
      <w:r w:rsidR="00FB318E" w:rsidRPr="00CE251D">
        <w:t>Das Thema auf den Foren ist nur auf die Programmiersprache limitiert, sonst ist alles</w:t>
      </w:r>
      <w:r w:rsidR="00612662" w:rsidRPr="00CE251D">
        <w:t xml:space="preserve"> erlaubt. Man kann nach Hilfe fragen und auch Witze posten. </w:t>
      </w:r>
      <w:r w:rsidR="00E466A5" w:rsidRPr="00CE251D">
        <w:t>Man kann auch einfach etwas zeigen, dass man gemacht hat.</w:t>
      </w:r>
    </w:p>
    <w:p w14:paraId="5CA72952" w14:textId="020F173A" w:rsidR="00E466A5" w:rsidRPr="00CE251D" w:rsidRDefault="00E466A5" w:rsidP="00E466A5">
      <w:pPr>
        <w:pStyle w:val="Heading2"/>
        <w:rPr>
          <w:lang w:val="de-CH"/>
        </w:rPr>
      </w:pPr>
      <w:r w:rsidRPr="00CE251D">
        <w:rPr>
          <w:lang w:val="de-CH"/>
        </w:rPr>
        <w:t xml:space="preserve"> Suche</w:t>
      </w:r>
    </w:p>
    <w:p w14:paraId="17FAC924" w14:textId="1E88AA7B" w:rsidR="0005425D" w:rsidRPr="00CE251D" w:rsidRDefault="0005425D" w:rsidP="0005425D">
      <w:r w:rsidRPr="00CE251D">
        <w:t xml:space="preserve">Um Sprachen zu finden und erstellen kann man die Such-Funktion verwenden. Wenn man eine Sprache eingibt, wird es </w:t>
      </w:r>
      <w:r w:rsidR="00D12788" w:rsidRPr="00CE251D">
        <w:t xml:space="preserve">in der Datenbank gesucht. Danach gibt die Suche eine Liste von Resultaten zurück. Wenn die Seite nicht existiert wird es eine Option geben, </w:t>
      </w:r>
      <w:r w:rsidR="00F53DF8" w:rsidRPr="00CE251D">
        <w:t>ein neuer Artikel</w:t>
      </w:r>
      <w:r w:rsidR="005243C1" w:rsidRPr="00CE251D">
        <w:t xml:space="preserve"> zu erstellen, solange man eine genug hohe TS hat.</w:t>
      </w:r>
    </w:p>
    <w:p w14:paraId="54DC3322" w14:textId="6E844F4A" w:rsidR="00F53DF8" w:rsidRPr="00CE251D" w:rsidRDefault="00F53DF8" w:rsidP="00F53DF8">
      <w:pPr>
        <w:pStyle w:val="Heading2"/>
        <w:rPr>
          <w:lang w:val="de-CH"/>
        </w:rPr>
      </w:pPr>
      <w:r w:rsidRPr="00CE251D">
        <w:rPr>
          <w:lang w:val="de-CH"/>
        </w:rPr>
        <w:t xml:space="preserve"> User Seite</w:t>
      </w:r>
    </w:p>
    <w:p w14:paraId="64E2CC2E" w14:textId="2BCA83AE" w:rsidR="00F53DF8" w:rsidRPr="00CE251D" w:rsidRDefault="00F53DF8" w:rsidP="00F53DF8">
      <w:r w:rsidRPr="00CE251D">
        <w:t>Jeder Benutzer hat eine Seite für sich selber, wo einige Daten zum Konto</w:t>
      </w:r>
      <w:r w:rsidR="00F22E34" w:rsidRPr="00CE251D">
        <w:t xml:space="preserve"> angezeigt werden. Die User dürfen auch eine kleine Beschreibung über sich selber schreiben, wenn sie wollen. </w:t>
      </w:r>
      <w:r w:rsidR="00690B2E" w:rsidRPr="00CE251D">
        <w:t>Wenn man auf seine</w:t>
      </w:r>
    </w:p>
    <w:p w14:paraId="48916AD6" w14:textId="09ED0FE4" w:rsidR="00D8665E" w:rsidRPr="00CE251D" w:rsidRDefault="00690B2E" w:rsidP="00F53DF8">
      <w:r w:rsidRPr="00CE251D">
        <w:t>Eigene User Seite ist, und man eingeloggt ist, kann man auch von hier aus, sein Passwort ändern.</w:t>
      </w:r>
      <w:r w:rsidR="00A15CDD" w:rsidRPr="00CE251D">
        <w:t xml:space="preserve"> Sonst sollte die Webseite eher Thema-orientiert sein und nicht</w:t>
      </w:r>
      <w:r w:rsidR="00E938D4" w:rsidRPr="00CE251D">
        <w:t xml:space="preserve"> Personen-orientiert.</w:t>
      </w:r>
    </w:p>
    <w:p w14:paraId="668752F3" w14:textId="70862C29" w:rsidR="007F0E3E" w:rsidRPr="00CE251D" w:rsidRDefault="007F0E3E" w:rsidP="00F53DF8"/>
    <w:p w14:paraId="665912B5" w14:textId="022FA6AA" w:rsidR="007F0E3E" w:rsidRPr="00CE251D" w:rsidRDefault="007F0E3E" w:rsidP="00F53DF8"/>
    <w:p w14:paraId="7919735D" w14:textId="606BAC0C" w:rsidR="007F0E3E" w:rsidRPr="00CE251D" w:rsidRDefault="007F0E3E" w:rsidP="00F53DF8"/>
    <w:p w14:paraId="1DB44378" w14:textId="278D16C8" w:rsidR="007F0E3E" w:rsidRPr="00CE251D" w:rsidRDefault="007F0E3E" w:rsidP="00F53DF8"/>
    <w:p w14:paraId="6AAFB55E" w14:textId="71CDD89F" w:rsidR="007F0E3E" w:rsidRPr="00CE251D" w:rsidRDefault="007F0E3E" w:rsidP="00F53DF8"/>
    <w:p w14:paraId="00FC472C" w14:textId="69431CC0" w:rsidR="007F0E3E" w:rsidRPr="00CE251D" w:rsidRDefault="007F0E3E" w:rsidP="00F53DF8"/>
    <w:p w14:paraId="4EB2F3AD" w14:textId="423B17CD" w:rsidR="007F0E3E" w:rsidRPr="00CE251D" w:rsidRDefault="007F0E3E" w:rsidP="00F53DF8"/>
    <w:p w14:paraId="0B118063" w14:textId="69E65F50" w:rsidR="00084A52" w:rsidRPr="00CE251D" w:rsidRDefault="006765B6" w:rsidP="00CC2E69">
      <w:pPr>
        <w:pStyle w:val="Heading1"/>
        <w:rPr>
          <w:lang w:val="de-CH"/>
        </w:rPr>
      </w:pPr>
      <w:r w:rsidRPr="00CE251D">
        <w:rPr>
          <w:lang w:val="de-CH"/>
        </w:rPr>
        <w:lastRenderedPageBreak/>
        <w:t>Namenskonvention</w:t>
      </w:r>
    </w:p>
    <w:p w14:paraId="22BDDDED" w14:textId="7E12C1D2" w:rsidR="008378C7" w:rsidRPr="00CE251D" w:rsidRDefault="006765B6" w:rsidP="008378C7">
      <w:pPr>
        <w:pStyle w:val="Bullet1-Standard"/>
      </w:pPr>
      <w:r w:rsidRPr="00CE251D">
        <w:t>Tabellen:</w:t>
      </w:r>
      <w:r w:rsidR="008378C7" w:rsidRPr="00CE251D">
        <w:t xml:space="preserve"> </w:t>
      </w:r>
      <w:r w:rsidR="00BC1D66">
        <w:t>“</w:t>
      </w:r>
      <w:r w:rsidR="008378C7" w:rsidRPr="00CE251D">
        <w:t>Tabellen</w:t>
      </w:r>
      <w:r w:rsidR="00BF0674" w:rsidRPr="00CE251D">
        <w:t>N</w:t>
      </w:r>
      <w:r w:rsidR="008378C7" w:rsidRPr="00CE251D">
        <w:t>ame</w:t>
      </w:r>
      <w:r w:rsidR="00BC1D66">
        <w:t>”</w:t>
      </w:r>
      <w:r w:rsidR="00475146" w:rsidRPr="00CE251D">
        <w:t xml:space="preserve"> (</w:t>
      </w:r>
      <w:r w:rsidR="00BF0674" w:rsidRPr="00CE251D">
        <w:t>Pascal-Case</w:t>
      </w:r>
      <w:r w:rsidR="00475146" w:rsidRPr="00CE251D">
        <w:t>)</w:t>
      </w:r>
    </w:p>
    <w:p w14:paraId="17AE979D" w14:textId="650F19F8" w:rsidR="00475146" w:rsidRPr="00CE251D" w:rsidRDefault="00475146" w:rsidP="008378C7">
      <w:pPr>
        <w:pStyle w:val="Bullet1-Standard"/>
      </w:pPr>
      <w:r w:rsidRPr="00CE251D">
        <w:t xml:space="preserve">Spalten: </w:t>
      </w:r>
      <w:r w:rsidR="00BC1D66">
        <w:t>“</w:t>
      </w:r>
      <w:r w:rsidRPr="00CE251D">
        <w:t>spalten</w:t>
      </w:r>
      <w:r w:rsidR="005E1EF2" w:rsidRPr="00CE251D">
        <w:t>N</w:t>
      </w:r>
      <w:r w:rsidRPr="00CE251D">
        <w:t>ame</w:t>
      </w:r>
      <w:r w:rsidR="00BC1D66">
        <w:t>”</w:t>
      </w:r>
      <w:r w:rsidRPr="00CE251D">
        <w:t xml:space="preserve"> (</w:t>
      </w:r>
      <w:r w:rsidR="005E1EF2" w:rsidRPr="00CE251D">
        <w:t>Camel-Case</w:t>
      </w:r>
      <w:r w:rsidRPr="00CE251D">
        <w:t>)</w:t>
      </w:r>
    </w:p>
    <w:p w14:paraId="312CCCFC" w14:textId="1064E03F" w:rsidR="00004B53" w:rsidRPr="00CE251D" w:rsidRDefault="00004B53" w:rsidP="008378C7">
      <w:pPr>
        <w:pStyle w:val="Bullet1-Standard"/>
      </w:pPr>
      <w:r w:rsidRPr="00CE251D">
        <w:t xml:space="preserve">Primärschlüssel: </w:t>
      </w:r>
      <w:r w:rsidR="00BC1D66">
        <w:t>“</w:t>
      </w:r>
      <w:r w:rsidR="00487A49" w:rsidRPr="00CE251D">
        <w:t>ID_</w:t>
      </w:r>
      <w:r w:rsidR="00C1243B" w:rsidRPr="00CE251D">
        <w:t>TabellenName</w:t>
      </w:r>
      <w:r w:rsidR="00BC1D66">
        <w:t>”</w:t>
      </w:r>
    </w:p>
    <w:p w14:paraId="1B1289DE" w14:textId="351D096E" w:rsidR="00F4638B" w:rsidRPr="00CE251D" w:rsidRDefault="00004B53" w:rsidP="00F4638B">
      <w:pPr>
        <w:pStyle w:val="Bullet1-Standard"/>
      </w:pPr>
      <w:r w:rsidRPr="00CE251D">
        <w:t>Frem</w:t>
      </w:r>
      <w:r w:rsidR="000E0E56" w:rsidRPr="00CE251D">
        <w:t xml:space="preserve">dschlüssel: </w:t>
      </w:r>
      <w:r w:rsidR="00BC1D66">
        <w:t>“</w:t>
      </w:r>
      <w:r w:rsidR="005B7D67" w:rsidRPr="00CE251D">
        <w:t>s</w:t>
      </w:r>
      <w:r w:rsidR="00487A49" w:rsidRPr="00CE251D">
        <w:t>palten</w:t>
      </w:r>
      <w:r w:rsidR="005E1EF2" w:rsidRPr="00CE251D">
        <w:t>N</w:t>
      </w:r>
      <w:r w:rsidR="00487A49" w:rsidRPr="00CE251D">
        <w:t>ame_</w:t>
      </w:r>
      <w:r w:rsidR="00437418" w:rsidRPr="00CE251D">
        <w:t>FremdTabelle_</w:t>
      </w:r>
      <w:r w:rsidR="00487A49" w:rsidRPr="00CE251D">
        <w:t>ID</w:t>
      </w:r>
      <w:r w:rsidR="00BC1D66">
        <w:t>”</w:t>
      </w:r>
    </w:p>
    <w:p w14:paraId="78CE6FA3" w14:textId="1ABD5060" w:rsidR="00F4638B" w:rsidRPr="00CE251D" w:rsidRDefault="00F4638B" w:rsidP="00F4638B">
      <w:pPr>
        <w:pStyle w:val="Heading1"/>
        <w:rPr>
          <w:lang w:val="de-CH"/>
        </w:rPr>
      </w:pPr>
      <w:r w:rsidRPr="00CE251D">
        <w:rPr>
          <w:lang w:val="de-CH"/>
        </w:rPr>
        <w:t>Ordnerstruktur</w:t>
      </w:r>
    </w:p>
    <w:p w14:paraId="6BC12500" w14:textId="5CBD8EB9" w:rsidR="00694FA4" w:rsidRPr="00CE251D" w:rsidRDefault="00D04CC9" w:rsidP="00694FA4">
      <w:r w:rsidRPr="00CE251D">
        <w:rPr>
          <w:noProof/>
        </w:rPr>
        <w:drawing>
          <wp:inline distT="0" distB="0" distL="0" distR="0" wp14:anchorId="502D1A20" wp14:editId="4881EB55">
            <wp:extent cx="2298700" cy="4295775"/>
            <wp:effectExtent l="0" t="0" r="635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8700" cy="4295775"/>
                    </a:xfrm>
                    <a:prstGeom prst="rect">
                      <a:avLst/>
                    </a:prstGeom>
                    <a:noFill/>
                    <a:ln>
                      <a:noFill/>
                    </a:ln>
                  </pic:spPr>
                </pic:pic>
              </a:graphicData>
            </a:graphic>
          </wp:inline>
        </w:drawing>
      </w:r>
    </w:p>
    <w:p w14:paraId="079AA76E" w14:textId="2D00044E" w:rsidR="00AF332D" w:rsidRPr="00CE251D" w:rsidRDefault="00CE251D" w:rsidP="00CE251D">
      <w:pPr>
        <w:pStyle w:val="Heading1"/>
        <w:rPr>
          <w:lang w:val="de-CH"/>
        </w:rPr>
      </w:pPr>
      <w:r w:rsidRPr="00CE251D">
        <w:rPr>
          <w:lang w:val="de-CH"/>
        </w:rPr>
        <w:t xml:space="preserve">  </w:t>
      </w:r>
      <w:r w:rsidR="00CC2E69" w:rsidRPr="00CE251D">
        <w:rPr>
          <w:lang w:val="de-CH"/>
        </w:rPr>
        <w:t>Eingabevalidierung</w:t>
      </w:r>
    </w:p>
    <w:p w14:paraId="7D588FAD" w14:textId="3BACB529" w:rsidR="00A56B03" w:rsidRPr="00CE251D" w:rsidRDefault="00FA61DA" w:rsidP="00AF332D">
      <w:r w:rsidRPr="00CE251D">
        <w:t xml:space="preserve">Es sollte </w:t>
      </w:r>
      <w:r w:rsidR="007256BD" w:rsidRPr="00CE251D">
        <w:t>überall Server-Seitige Validierung stattfinden.</w:t>
      </w:r>
      <w:r w:rsidR="002E22FD">
        <w:t xml:space="preserve"> Die meisten</w:t>
      </w:r>
      <w:r w:rsidR="007256BD" w:rsidRPr="00CE251D">
        <w:t xml:space="preserve"> </w:t>
      </w:r>
      <w:r w:rsidR="004A1D66" w:rsidRPr="00CE251D">
        <w:t>E</w:t>
      </w:r>
      <w:r w:rsidR="007256BD" w:rsidRPr="00CE251D">
        <w:t>ingabefeld</w:t>
      </w:r>
      <w:r w:rsidR="002E22FD">
        <w:t>er</w:t>
      </w:r>
      <w:r w:rsidR="004A1D66" w:rsidRPr="00CE251D">
        <w:t xml:space="preserve"> sollte</w:t>
      </w:r>
      <w:r w:rsidR="002E22FD">
        <w:t>n</w:t>
      </w:r>
      <w:r w:rsidR="00D717B2" w:rsidRPr="00CE251D">
        <w:t>, im Minimum,</w:t>
      </w:r>
      <w:r w:rsidR="004A1D66" w:rsidRPr="00CE251D">
        <w:t xml:space="preserve"> </w:t>
      </w:r>
      <w:r w:rsidR="00DF14C3" w:rsidRPr="00CE251D">
        <w:t xml:space="preserve">gegen ein passendes </w:t>
      </w:r>
      <w:r w:rsidR="00D717B2" w:rsidRPr="00CE251D">
        <w:t>Reg-Ex überprüft werden.</w:t>
      </w:r>
      <w:r w:rsidR="002E22FD">
        <w:rPr>
          <w:lang w:val="de-DE"/>
        </w:rPr>
        <w:t xml:space="preserve"> Es dürfen auch keine SQL-Injektionen möglich sein. Deshalb werden „Prepared Statements“ für die Datenbank Eintragung verwendet.</w:t>
      </w:r>
    </w:p>
    <w:p w14:paraId="3CBE4192" w14:textId="17D7C2B3" w:rsidR="00A56B03" w:rsidRDefault="003319C5" w:rsidP="004D21AE">
      <w:pPr>
        <w:pStyle w:val="Heading2"/>
        <w:rPr>
          <w:lang w:val="de-CH"/>
        </w:rPr>
      </w:pPr>
      <w:r>
        <w:rPr>
          <w:lang w:val="de-CH"/>
        </w:rPr>
        <w:t>E-Mail</w:t>
      </w:r>
    </w:p>
    <w:p w14:paraId="17967151" w14:textId="5152BD1B" w:rsidR="003319C5" w:rsidRDefault="003319C5" w:rsidP="003319C5">
      <w:r>
        <w:t>Alle E-Mail-Adressen werden gegen dieses Reg-Ex geprüft:</w:t>
      </w:r>
    </w:p>
    <w:p w14:paraId="333A4BB0" w14:textId="46E77C6F" w:rsidR="008211EB" w:rsidRPr="003319C5" w:rsidRDefault="00EE5628" w:rsidP="008211EB">
      <w:pPr>
        <w:pStyle w:val="code"/>
      </w:pPr>
      <w:r w:rsidRPr="00EE5628">
        <w:t>[a-z0-9!#$%&amp;'*+/=?^_`{|}~-]+(?:\.[a-z0-9!#$%&amp;'*+/=?^_`{|}~-]+)*@(?:[a-z0-9](?:[a-z0-9-]*[a-z0-9])?\.)+[a-z0-9](?:[a-z0-9-]*[a-z0-9])?</w:t>
      </w:r>
    </w:p>
    <w:p w14:paraId="6E0A0792" w14:textId="77777777" w:rsidR="008211EB" w:rsidRDefault="008211EB"/>
    <w:p w14:paraId="67A4A2E8" w14:textId="16F59E87" w:rsidR="006A66F0" w:rsidRDefault="006A66F0">
      <w:r>
        <w:t>Damit sollten alle Eingelesenen E-Mail-Adressen an RFC-2822 halten</w:t>
      </w:r>
      <w:r w:rsidR="00690FE0">
        <w:t xml:space="preserve"> und </w:t>
      </w:r>
      <w:r w:rsidR="002070D4">
        <w:t xml:space="preserve">es sollte </w:t>
      </w:r>
      <w:r w:rsidR="00F4476F">
        <w:t>keine ungültigen Adressen</w:t>
      </w:r>
      <w:r w:rsidR="002070D4">
        <w:t xml:space="preserve"> gespeichert werden.</w:t>
      </w:r>
      <w:r w:rsidR="00714203">
        <w:t xml:space="preserve"> Mailadressen dürfen maximal 50 Charakter lang sein.</w:t>
      </w:r>
    </w:p>
    <w:p w14:paraId="6F660C6C" w14:textId="1CF6B6CD" w:rsidR="00F4476F" w:rsidRDefault="008F5CA1" w:rsidP="00F4476F">
      <w:pPr>
        <w:pStyle w:val="Heading2"/>
      </w:pPr>
      <w:r>
        <w:lastRenderedPageBreak/>
        <w:t>Benutzernamen</w:t>
      </w:r>
    </w:p>
    <w:p w14:paraId="3FCFA1A0" w14:textId="2B6A40C0" w:rsidR="008F5CA1" w:rsidRDefault="00F7247A" w:rsidP="008F5CA1">
      <w:pPr>
        <w:rPr>
          <w:lang w:val="de-DE"/>
        </w:rPr>
      </w:pPr>
      <w:r>
        <w:rPr>
          <w:lang w:val="de-DE"/>
        </w:rPr>
        <w:t xml:space="preserve">Alle ASCII </w:t>
      </w:r>
      <w:r w:rsidR="00DB3826">
        <w:rPr>
          <w:lang w:val="de-DE"/>
        </w:rPr>
        <w:t>Charakter</w:t>
      </w:r>
      <w:r>
        <w:rPr>
          <w:lang w:val="de-DE"/>
        </w:rPr>
        <w:t xml:space="preserve"> sind für Benutzernamen erlaubt</w:t>
      </w:r>
      <w:r w:rsidR="00633670">
        <w:rPr>
          <w:lang w:val="de-DE"/>
        </w:rPr>
        <w:t>.</w:t>
      </w:r>
      <w:r w:rsidR="00BC1D66">
        <w:rPr>
          <w:lang w:val="de-DE"/>
        </w:rPr>
        <w:t xml:space="preserve"> </w:t>
      </w:r>
      <w:r w:rsidR="00B4563E">
        <w:rPr>
          <w:lang w:val="de-DE"/>
        </w:rPr>
        <w:t xml:space="preserve">Alle Benutzernamen müssen auch einzigartig sein. Es dürfen keine zwei Benutzernamen gleich sein. </w:t>
      </w:r>
      <w:r w:rsidR="002B2A22">
        <w:rPr>
          <w:lang w:val="de-DE"/>
        </w:rPr>
        <w:t xml:space="preserve">Benutzernamen werden eine maximale Länge von </w:t>
      </w:r>
      <w:r w:rsidR="00F06CCB">
        <w:rPr>
          <w:lang w:val="de-DE"/>
        </w:rPr>
        <w:t>50 Charakter haben.</w:t>
      </w:r>
    </w:p>
    <w:p w14:paraId="728BF3BA" w14:textId="7E122951" w:rsidR="00B4563E" w:rsidRDefault="00B4563E" w:rsidP="008F5CA1">
      <w:pPr>
        <w:rPr>
          <w:lang w:val="de-DE"/>
        </w:rPr>
      </w:pPr>
    </w:p>
    <w:p w14:paraId="19C80748" w14:textId="43921246" w:rsidR="00B4563E" w:rsidRDefault="00B4563E" w:rsidP="00B4563E">
      <w:pPr>
        <w:pStyle w:val="Heading2"/>
      </w:pPr>
      <w:r>
        <w:t>Passwörter</w:t>
      </w:r>
    </w:p>
    <w:p w14:paraId="55D3F2E0" w14:textId="6832AADA" w:rsidR="00B4563E" w:rsidRDefault="00B4563E" w:rsidP="00B4563E">
      <w:pPr>
        <w:rPr>
          <w:lang w:val="de-DE"/>
        </w:rPr>
      </w:pPr>
      <w:r>
        <w:rPr>
          <w:lang w:val="de-DE"/>
        </w:rPr>
        <w:t xml:space="preserve">Passwörter dürfen aus alle ASCII Charakter gemacht werden. </w:t>
      </w:r>
      <w:r w:rsidR="00E33F84">
        <w:rPr>
          <w:lang w:val="de-DE"/>
        </w:rPr>
        <w:t>Es gibt keine Anforderungen für die Passwörter, die erfüllt werden müssen</w:t>
      </w:r>
      <w:r w:rsidR="00DD29BD">
        <w:rPr>
          <w:lang w:val="de-DE"/>
        </w:rPr>
        <w:t>, aber sie müssen mindestens 10 Zeichen lang sein</w:t>
      </w:r>
      <w:r w:rsidR="00E4007D">
        <w:rPr>
          <w:lang w:val="de-DE"/>
        </w:rPr>
        <w:t>.</w:t>
      </w:r>
    </w:p>
    <w:p w14:paraId="0C2FADDE" w14:textId="1C2DD9AB" w:rsidR="00AE455E" w:rsidRDefault="00AE455E" w:rsidP="00B4563E">
      <w:pPr>
        <w:rPr>
          <w:lang w:val="de-DE"/>
        </w:rPr>
      </w:pPr>
    </w:p>
    <w:p w14:paraId="26043B8E" w14:textId="1F2630A2" w:rsidR="00AE455E" w:rsidRDefault="001E0DDB" w:rsidP="00AE455E">
      <w:pPr>
        <w:pStyle w:val="Heading2"/>
      </w:pPr>
      <w:r>
        <w:t>Suchanfragen</w:t>
      </w:r>
    </w:p>
    <w:p w14:paraId="17248947" w14:textId="50D32E71" w:rsidR="001E0DDB" w:rsidRDefault="008068EE" w:rsidP="001E0DDB">
      <w:pPr>
        <w:rPr>
          <w:lang w:val="de-DE"/>
        </w:rPr>
      </w:pPr>
      <w:r>
        <w:rPr>
          <w:lang w:val="de-DE"/>
        </w:rPr>
        <w:t xml:space="preserve">Suchanfragen, wie Benutzernamen sollten nicht limitiert sein. Alles was </w:t>
      </w:r>
      <w:r w:rsidR="00EB6EAC">
        <w:rPr>
          <w:lang w:val="de-DE"/>
        </w:rPr>
        <w:t>im ASCII Zeichensatz existiert darf verwendet werden. Solange die Kontrollzeichen (0x00 – 0x1F) mit anderen Zeichen ersetzt werden oder nicht erlaubt sind.</w:t>
      </w:r>
    </w:p>
    <w:p w14:paraId="62920A7F" w14:textId="17A98687" w:rsidR="00EB6EAC" w:rsidRDefault="00EB6EAC" w:rsidP="001E0DDB">
      <w:pPr>
        <w:rPr>
          <w:lang w:val="de-DE"/>
        </w:rPr>
      </w:pPr>
    </w:p>
    <w:p w14:paraId="0F3CCE73" w14:textId="3B4239C7" w:rsidR="00EB6EAC" w:rsidRPr="00CE251D" w:rsidRDefault="00EB6EAC" w:rsidP="00EB6EAC">
      <w:pPr>
        <w:pStyle w:val="Heading1"/>
        <w:rPr>
          <w:lang w:val="de-CH"/>
        </w:rPr>
      </w:pPr>
      <w:r>
        <w:rPr>
          <w:lang w:val="de-CH"/>
        </w:rPr>
        <w:t xml:space="preserve"> </w:t>
      </w:r>
      <w:r w:rsidRPr="00CE251D">
        <w:rPr>
          <w:lang w:val="de-CH"/>
        </w:rPr>
        <w:t>Mögliche Zukünftigen Features</w:t>
      </w:r>
    </w:p>
    <w:p w14:paraId="2AC8C661" w14:textId="77777777" w:rsidR="00EB6EAC" w:rsidRPr="00CE251D" w:rsidRDefault="00EB6EAC" w:rsidP="00EB6EAC">
      <w:r w:rsidRPr="00CE251D">
        <w:t>Hier sind alle Features, die auch hinzugefügt werden könnte, wenn es am Schluss noch Zeit hat. Zuerst muss die Erste Version abgeschlossen und getestet sein. Erst danach wäre es möglich diese Ideen zu implementieren.</w:t>
      </w:r>
    </w:p>
    <w:p w14:paraId="736F3E58" w14:textId="77777777" w:rsidR="00EB6EAC" w:rsidRPr="00CE251D" w:rsidRDefault="00EB6EAC" w:rsidP="00EB6EAC">
      <w:pPr>
        <w:pStyle w:val="Heading2"/>
        <w:rPr>
          <w:lang w:val="de-CH"/>
        </w:rPr>
      </w:pPr>
      <w:r w:rsidRPr="00CE251D">
        <w:rPr>
          <w:lang w:val="de-CH"/>
        </w:rPr>
        <w:t xml:space="preserve"> Challenges</w:t>
      </w:r>
    </w:p>
    <w:p w14:paraId="0DB79E46" w14:textId="77777777" w:rsidR="00EB6EAC" w:rsidRPr="00CE251D" w:rsidRDefault="00EB6EAC" w:rsidP="00EB6EAC">
      <w:r w:rsidRPr="00CE251D">
        <w:t xml:space="preserve">Es könnte neben dem Forum ein „Challenges“ Tab geben, damit man kleine Aufgaben stellen konnte, die mit einer spezifischen Sprache gelöst werden muss. Damit wäre es möglich eine Sprache schneller zu lernen, da man auch übt die Sprache zu verwenden anstatt nur Theorie zu lesen. Es sollte auch möglich sein die Lösung in einem online Editor einzugeben und testen. </w:t>
      </w:r>
    </w:p>
    <w:p w14:paraId="583F90E9" w14:textId="77777777" w:rsidR="00EB6EAC" w:rsidRPr="00CE251D" w:rsidRDefault="00EB6EAC" w:rsidP="00EB6EAC">
      <w:pPr>
        <w:pStyle w:val="Heading2"/>
        <w:rPr>
          <w:lang w:val="de-CH"/>
        </w:rPr>
      </w:pPr>
      <w:r w:rsidRPr="00CE251D">
        <w:rPr>
          <w:lang w:val="de-CH"/>
        </w:rPr>
        <w:t xml:space="preserve"> Besseres Artikel Editor</w:t>
      </w:r>
    </w:p>
    <w:p w14:paraId="19A71E4D" w14:textId="77777777" w:rsidR="00EB6EAC" w:rsidRPr="00CE251D" w:rsidRDefault="00EB6EAC" w:rsidP="00EB6EAC">
      <w:r w:rsidRPr="00CE251D">
        <w:t>Es wäre gut, wenn der Artikel Bearbeitung und Erstellung mehr Formateinstellungen und Optionen hätte. Zuerst wäre der Editor einfach eine TextBox indem man AsciiDoc Syntax verwenden kann. Es wäre gut, wenn mehr Formatierung möglich ist. Daraus würden auch schönere Artikel entstehen.</w:t>
      </w:r>
    </w:p>
    <w:p w14:paraId="5D9A9B18" w14:textId="50A989FA" w:rsidR="00EB6EAC" w:rsidRDefault="00EB6EAC" w:rsidP="001E0DDB"/>
    <w:p w14:paraId="131F2F5D" w14:textId="4C82DBF2" w:rsidR="00CF6A5C" w:rsidRDefault="00CA410D" w:rsidP="006F2629">
      <w:pPr>
        <w:pStyle w:val="Heading2"/>
      </w:pPr>
      <w:r>
        <w:t>Soziale Aspekte</w:t>
      </w:r>
    </w:p>
    <w:p w14:paraId="65BA3954" w14:textId="08424E31" w:rsidR="006F2629" w:rsidRDefault="006F2629" w:rsidP="006F2629">
      <w:pPr>
        <w:rPr>
          <w:lang w:val="de-DE"/>
        </w:rPr>
      </w:pPr>
      <w:r>
        <w:rPr>
          <w:lang w:val="de-DE"/>
        </w:rPr>
        <w:t xml:space="preserve">Es könnte auch möglich sein das Plattform wie soziale Medien zu verwenden. Benutzer könnten </w:t>
      </w:r>
      <w:r w:rsidR="003A342F">
        <w:rPr>
          <w:lang w:val="de-DE"/>
        </w:rPr>
        <w:t xml:space="preserve">andere Benutzer verfolgen. </w:t>
      </w:r>
      <w:r w:rsidR="00601B8C">
        <w:rPr>
          <w:lang w:val="de-DE"/>
        </w:rPr>
        <w:t>Wenn ein Benutzer viele Folger hat, werden sie auch mehr vertrauenswürdig.</w:t>
      </w:r>
    </w:p>
    <w:p w14:paraId="72BE6ADD" w14:textId="1AAD345C" w:rsidR="000F19DC" w:rsidRDefault="00CF57DF" w:rsidP="000F19DC">
      <w:pPr>
        <w:pStyle w:val="Heading2"/>
      </w:pPr>
      <w:r>
        <w:t>Forum Tags</w:t>
      </w:r>
    </w:p>
    <w:p w14:paraId="01BE719C" w14:textId="3D39D1D9" w:rsidR="00CF57DF" w:rsidRPr="00CF57DF" w:rsidRDefault="00CF57DF" w:rsidP="00CF57DF">
      <w:pPr>
        <w:rPr>
          <w:lang w:val="de-DE"/>
        </w:rPr>
      </w:pPr>
      <w:r>
        <w:rPr>
          <w:lang w:val="de-DE"/>
        </w:rPr>
        <w:t xml:space="preserve">Die Benutzer sollten in Zukunft auch ihre Posts einen Tag geben. Es gäbe </w:t>
      </w:r>
      <w:r w:rsidR="004B5026">
        <w:rPr>
          <w:lang w:val="de-DE"/>
        </w:rPr>
        <w:t>5</w:t>
      </w:r>
      <w:r>
        <w:rPr>
          <w:lang w:val="de-DE"/>
        </w:rPr>
        <w:t xml:space="preserve"> </w:t>
      </w:r>
      <w:r w:rsidR="00A434B9">
        <w:rPr>
          <w:lang w:val="de-DE"/>
        </w:rPr>
        <w:t xml:space="preserve">vorher bestimmte Tags zur Auswahl: </w:t>
      </w:r>
      <w:proofErr w:type="spellStart"/>
      <w:r w:rsidR="00D52EEA">
        <w:rPr>
          <w:lang w:val="de-DE"/>
        </w:rPr>
        <w:t>help</w:t>
      </w:r>
      <w:proofErr w:type="spellEnd"/>
      <w:r w:rsidR="00D52EEA">
        <w:rPr>
          <w:lang w:val="de-DE"/>
        </w:rPr>
        <w:t xml:space="preserve">, </w:t>
      </w:r>
      <w:proofErr w:type="spellStart"/>
      <w:r w:rsidR="00D52EEA">
        <w:rPr>
          <w:lang w:val="de-DE"/>
        </w:rPr>
        <w:t>joke</w:t>
      </w:r>
      <w:proofErr w:type="spellEnd"/>
      <w:r w:rsidR="00D52EEA">
        <w:rPr>
          <w:lang w:val="de-DE"/>
        </w:rPr>
        <w:t xml:space="preserve">, </w:t>
      </w:r>
      <w:proofErr w:type="spellStart"/>
      <w:r w:rsidR="00D52EEA">
        <w:rPr>
          <w:lang w:val="de-DE"/>
        </w:rPr>
        <w:t>meta</w:t>
      </w:r>
      <w:proofErr w:type="spellEnd"/>
      <w:r w:rsidR="00D52EEA">
        <w:rPr>
          <w:lang w:val="de-DE"/>
        </w:rPr>
        <w:t xml:space="preserve">, </w:t>
      </w:r>
      <w:proofErr w:type="spellStart"/>
      <w:r w:rsidR="005A0D4A">
        <w:rPr>
          <w:lang w:val="de-DE"/>
        </w:rPr>
        <w:t>challenge</w:t>
      </w:r>
      <w:proofErr w:type="spellEnd"/>
      <w:r w:rsidR="005A0D4A">
        <w:rPr>
          <w:lang w:val="de-DE"/>
        </w:rPr>
        <w:t xml:space="preserve"> und </w:t>
      </w:r>
      <w:proofErr w:type="spellStart"/>
      <w:r w:rsidR="005A0D4A">
        <w:rPr>
          <w:lang w:val="de-DE"/>
        </w:rPr>
        <w:t>general</w:t>
      </w:r>
      <w:proofErr w:type="spellEnd"/>
      <w:r w:rsidR="005A0D4A">
        <w:rPr>
          <w:lang w:val="de-DE"/>
        </w:rPr>
        <w:t xml:space="preserve">. </w:t>
      </w:r>
      <w:r w:rsidR="00C90CF2">
        <w:rPr>
          <w:lang w:val="de-DE"/>
        </w:rPr>
        <w:t>Dann könnte man nach den Tags sort</w:t>
      </w:r>
      <w:bookmarkStart w:id="18" w:name="_GoBack"/>
      <w:bookmarkEnd w:id="18"/>
      <w:r w:rsidR="00C90CF2">
        <w:rPr>
          <w:lang w:val="de-DE"/>
        </w:rPr>
        <w:t>ieren. Wenn man alle Challenges sehen will, kann man nach „</w:t>
      </w:r>
      <w:proofErr w:type="spellStart"/>
      <w:r w:rsidR="00C90CF2">
        <w:rPr>
          <w:lang w:val="de-DE"/>
        </w:rPr>
        <w:t>challenge</w:t>
      </w:r>
      <w:proofErr w:type="spellEnd"/>
      <w:r w:rsidR="00C90CF2">
        <w:rPr>
          <w:lang w:val="de-DE"/>
        </w:rPr>
        <w:t>“ sortieren.</w:t>
      </w:r>
    </w:p>
    <w:p w14:paraId="0985CDCD" w14:textId="0EF85369" w:rsidR="00AF332D" w:rsidRPr="00CE251D" w:rsidRDefault="00AF332D">
      <w:pPr>
        <w:rPr>
          <w:b/>
          <w:color w:val="000000"/>
          <w:sz w:val="28"/>
        </w:rPr>
      </w:pPr>
      <w:r w:rsidRPr="00CE251D">
        <w:br w:type="page"/>
      </w:r>
    </w:p>
    <w:p w14:paraId="24DD655B" w14:textId="1A2D4861" w:rsidR="00E938D4" w:rsidRPr="00CE251D" w:rsidRDefault="008211EB" w:rsidP="00E938D4">
      <w:pPr>
        <w:pStyle w:val="Heading1"/>
        <w:rPr>
          <w:lang w:val="de-CH"/>
        </w:rPr>
      </w:pPr>
      <w:r>
        <w:rPr>
          <w:lang w:val="de-CH"/>
        </w:rPr>
        <w:lastRenderedPageBreak/>
        <w:t xml:space="preserve"> </w:t>
      </w:r>
      <w:r w:rsidR="001E4D07" w:rsidRPr="00CE251D">
        <w:rPr>
          <w:lang w:val="de-CH"/>
        </w:rPr>
        <w:t>Datenbank</w:t>
      </w:r>
    </w:p>
    <w:p w14:paraId="3EC05BAE" w14:textId="7D9B80C9" w:rsidR="001E4D07" w:rsidRPr="00CE251D" w:rsidRDefault="006A66CD" w:rsidP="006A66CD">
      <w:pPr>
        <w:pStyle w:val="Heading2"/>
        <w:rPr>
          <w:lang w:val="de-CH"/>
        </w:rPr>
      </w:pPr>
      <w:r w:rsidRPr="00CE251D">
        <w:rPr>
          <w:lang w:val="de-CH"/>
        </w:rPr>
        <w:t xml:space="preserve"> Entity Relationship Model</w:t>
      </w:r>
    </w:p>
    <w:p w14:paraId="51A8A358" w14:textId="02F85222" w:rsidR="006A66CD" w:rsidRPr="00CE251D" w:rsidRDefault="006D6398" w:rsidP="006A66CD">
      <w:r>
        <w:rPr>
          <w:noProof/>
        </w:rPr>
        <w:drawing>
          <wp:inline distT="0" distB="0" distL="0" distR="0" wp14:anchorId="078E8549" wp14:editId="795305A5">
            <wp:extent cx="5400000" cy="3744462"/>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00" cy="3744462"/>
                    </a:xfrm>
                    <a:prstGeom prst="rect">
                      <a:avLst/>
                    </a:prstGeom>
                    <a:noFill/>
                    <a:ln>
                      <a:noFill/>
                    </a:ln>
                  </pic:spPr>
                </pic:pic>
              </a:graphicData>
            </a:graphic>
          </wp:inline>
        </w:drawing>
      </w:r>
    </w:p>
    <w:p w14:paraId="47146840" w14:textId="5CA3FE5E" w:rsidR="009905FF" w:rsidRPr="00CE251D" w:rsidRDefault="009E2627" w:rsidP="009905FF">
      <w:pPr>
        <w:pStyle w:val="Heading2"/>
        <w:rPr>
          <w:lang w:val="de-CH"/>
        </w:rPr>
      </w:pPr>
      <w:r w:rsidRPr="00CE251D">
        <w:rPr>
          <w:lang w:val="de-CH"/>
        </w:rPr>
        <w:t xml:space="preserve"> Entity Relationship Diagram</w:t>
      </w:r>
    </w:p>
    <w:p w14:paraId="1A62461A" w14:textId="31336AB8" w:rsidR="009E2627" w:rsidRPr="00CE251D" w:rsidRDefault="00C07442" w:rsidP="009E2627">
      <w:r>
        <w:rPr>
          <w:noProof/>
        </w:rPr>
        <w:drawing>
          <wp:inline distT="0" distB="0" distL="0" distR="0" wp14:anchorId="1315A54D" wp14:editId="605F8DC3">
            <wp:extent cx="5400000" cy="35884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00" cy="3588443"/>
                    </a:xfrm>
                    <a:prstGeom prst="rect">
                      <a:avLst/>
                    </a:prstGeom>
                    <a:noFill/>
                    <a:ln>
                      <a:noFill/>
                    </a:ln>
                  </pic:spPr>
                </pic:pic>
              </a:graphicData>
            </a:graphic>
          </wp:inline>
        </w:drawing>
      </w:r>
    </w:p>
    <w:p w14:paraId="6DAFC9D7" w14:textId="12046472" w:rsidR="000E2120" w:rsidRPr="00CE251D" w:rsidRDefault="000E2120" w:rsidP="000E2120"/>
    <w:sectPr w:rsidR="000E2120" w:rsidRPr="00CE251D" w:rsidSect="00CD2089">
      <w:headerReference w:type="default" r:id="rId26"/>
      <w:footerReference w:type="default" r:id="rId27"/>
      <w:pgSz w:w="11906" w:h="16838"/>
      <w:pgMar w:top="1361" w:right="1134" w:bottom="1438" w:left="1418" w:header="72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92B57" w14:textId="77777777" w:rsidR="003C6F45" w:rsidRDefault="003C6F45">
      <w:r>
        <w:separator/>
      </w:r>
    </w:p>
    <w:p w14:paraId="2B006FA4" w14:textId="77777777" w:rsidR="003C6F45" w:rsidRDefault="003C6F45"/>
  </w:endnote>
  <w:endnote w:type="continuationSeparator" w:id="0">
    <w:p w14:paraId="678D4FD3" w14:textId="77777777" w:rsidR="003C6F45" w:rsidRDefault="003C6F45">
      <w:r>
        <w:continuationSeparator/>
      </w:r>
    </w:p>
    <w:p w14:paraId="333C34EF" w14:textId="77777777" w:rsidR="003C6F45" w:rsidRDefault="003C6F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TSyntax Regular">
    <w:altName w:val="Calibri"/>
    <w:charset w:val="00"/>
    <w:family w:val="swiss"/>
    <w:pitch w:val="variable"/>
    <w:sig w:usb0="80000027" w:usb1="00000040" w:usb2="00000000" w:usb3="00000000" w:csb0="00000001"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TSyntax">
    <w:altName w:val="Calibri"/>
    <w:charset w:val="00"/>
    <w:family w:val="swiss"/>
    <w:pitch w:val="variable"/>
    <w:sig w:usb0="80000027"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EE021" w14:textId="77777777" w:rsidR="00CD2089" w:rsidRDefault="00CD2089">
    <w:pPr>
      <w:tabs>
        <w:tab w:val="center" w:pos="4536"/>
      </w:tabs>
    </w:pPr>
    <w:r>
      <w:t>© CREALOGIX AG</w:t>
    </w:r>
    <w:r>
      <w:tab/>
    </w:r>
    <w:r>
      <w:tab/>
      <w:t xml:space="preserve">Seite </w:t>
    </w:r>
    <w:r w:rsidR="00122707">
      <w:fldChar w:fldCharType="begin"/>
    </w:r>
    <w:r w:rsidR="00122707">
      <w:instrText xml:space="preserve"> PAGE  \* MERGEFORMAT </w:instrText>
    </w:r>
    <w:r w:rsidR="00122707">
      <w:fldChar w:fldCharType="separate"/>
    </w:r>
    <w:r w:rsidR="00DB4DB0">
      <w:rPr>
        <w:noProof/>
      </w:rPr>
      <w:t>2</w:t>
    </w:r>
    <w:r w:rsidR="00122707">
      <w:rPr>
        <w:noProof/>
      </w:rPr>
      <w:fldChar w:fldCharType="end"/>
    </w:r>
    <w:r>
      <w:t xml:space="preserve"> von </w:t>
    </w:r>
    <w:r w:rsidR="0041283D">
      <w:rPr>
        <w:noProof/>
      </w:rPr>
      <w:fldChar w:fldCharType="begin"/>
    </w:r>
    <w:r w:rsidR="0041283D">
      <w:rPr>
        <w:noProof/>
      </w:rPr>
      <w:instrText xml:space="preserve"> NUMPAGES  \* MERGEFORMAT </w:instrText>
    </w:r>
    <w:r w:rsidR="0041283D">
      <w:rPr>
        <w:noProof/>
      </w:rPr>
      <w:fldChar w:fldCharType="separate"/>
    </w:r>
    <w:r w:rsidR="002F680F">
      <w:rPr>
        <w:noProof/>
      </w:rPr>
      <w:t>3</w:t>
    </w:r>
    <w:r w:rsidR="0041283D">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C563E" w14:textId="77777777" w:rsidR="00CD2089" w:rsidRPr="002F680F" w:rsidRDefault="007873D2" w:rsidP="006D354A">
    <w:pPr>
      <w:tabs>
        <w:tab w:val="right" w:pos="2330"/>
        <w:tab w:val="left" w:pos="2841"/>
      </w:tabs>
      <w:rPr>
        <w:sz w:val="20"/>
      </w:rPr>
    </w:pPr>
    <w:r>
      <w:rPr>
        <w:sz w:val="20"/>
      </w:rPr>
      <w:tab/>
    </w:r>
    <w:r w:rsidRPr="002F680F">
      <w:rPr>
        <w:sz w:val="20"/>
      </w:rPr>
      <w:t>CREALOGIX</w:t>
    </w:r>
    <w:r w:rsidR="00122707" w:rsidRPr="002F680F">
      <w:rPr>
        <w:sz w:val="20"/>
      </w:rPr>
      <w:t xml:space="preserve"> AG</w:t>
    </w:r>
  </w:p>
  <w:p w14:paraId="7105655B" w14:textId="77777777" w:rsidR="006F2032" w:rsidRDefault="00623E96" w:rsidP="005E342C">
    <w:pPr>
      <w:tabs>
        <w:tab w:val="right" w:pos="2330"/>
        <w:tab w:val="left" w:pos="2841"/>
      </w:tabs>
      <w:rPr>
        <w:sz w:val="20"/>
      </w:rPr>
    </w:pPr>
    <w:r w:rsidRPr="002F680F">
      <w:rPr>
        <w:sz w:val="20"/>
      </w:rPr>
      <w:tab/>
    </w:r>
    <w:proofErr w:type="spellStart"/>
    <w:r w:rsidR="006F2032">
      <w:rPr>
        <w:sz w:val="20"/>
      </w:rPr>
      <w:t>Badenerstrasse</w:t>
    </w:r>
    <w:proofErr w:type="spellEnd"/>
    <w:r w:rsidR="006F2032">
      <w:rPr>
        <w:sz w:val="20"/>
      </w:rPr>
      <w:t xml:space="preserve"> 694</w:t>
    </w:r>
  </w:p>
  <w:p w14:paraId="770E5648" w14:textId="77777777" w:rsidR="00623E96" w:rsidRPr="002F680F" w:rsidRDefault="006F2032" w:rsidP="005E342C">
    <w:pPr>
      <w:tabs>
        <w:tab w:val="right" w:pos="2330"/>
        <w:tab w:val="left" w:pos="2841"/>
      </w:tabs>
      <w:rPr>
        <w:sz w:val="20"/>
      </w:rPr>
    </w:pPr>
    <w:r>
      <w:rPr>
        <w:sz w:val="20"/>
      </w:rPr>
      <w:tab/>
    </w:r>
    <w:r w:rsidR="00527D29">
      <w:rPr>
        <w:sz w:val="20"/>
      </w:rPr>
      <w:t>Postfach</w:t>
    </w:r>
  </w:p>
  <w:p w14:paraId="7C10FCAB" w14:textId="77777777" w:rsidR="00CD2089" w:rsidRPr="00DB4DB0" w:rsidRDefault="00121CF0" w:rsidP="005E342C">
    <w:pPr>
      <w:tabs>
        <w:tab w:val="right" w:pos="2330"/>
        <w:tab w:val="left" w:pos="2841"/>
      </w:tabs>
      <w:rPr>
        <w:sz w:val="20"/>
      </w:rPr>
    </w:pPr>
    <w:r w:rsidRPr="002F680F">
      <w:rPr>
        <w:sz w:val="20"/>
      </w:rPr>
      <w:tab/>
    </w:r>
    <w:r w:rsidR="00623E96" w:rsidRPr="00DB4DB0">
      <w:rPr>
        <w:sz w:val="20"/>
      </w:rPr>
      <w:t>8048</w:t>
    </w:r>
    <w:r w:rsidR="00122707" w:rsidRPr="00DB4DB0">
      <w:rPr>
        <w:sz w:val="20"/>
      </w:rPr>
      <w:t xml:space="preserve"> Z</w:t>
    </w:r>
    <w:r w:rsidR="00527D29">
      <w:rPr>
        <w:sz w:val="20"/>
      </w:rPr>
      <w:t>ü</w:t>
    </w:r>
    <w:r w:rsidR="00122707" w:rsidRPr="00DB4DB0">
      <w:rPr>
        <w:sz w:val="20"/>
      </w:rPr>
      <w:t>rich</w:t>
    </w:r>
  </w:p>
  <w:p w14:paraId="32BA1758" w14:textId="77777777" w:rsidR="00416C69" w:rsidRPr="008E5931" w:rsidRDefault="00416C69" w:rsidP="005E342C">
    <w:pPr>
      <w:tabs>
        <w:tab w:val="right" w:pos="2330"/>
        <w:tab w:val="left" w:pos="2841"/>
      </w:tabs>
      <w:rPr>
        <w:sz w:val="20"/>
      </w:rPr>
    </w:pPr>
    <w:r w:rsidRPr="00DB4DB0">
      <w:rPr>
        <w:sz w:val="20"/>
      </w:rPr>
      <w:tab/>
      <w:t>SWITZERLAND</w:t>
    </w:r>
  </w:p>
  <w:p w14:paraId="281E621D" w14:textId="77777777" w:rsidR="00CD2089" w:rsidRPr="00121CF0" w:rsidRDefault="00CD2089" w:rsidP="005E342C">
    <w:pPr>
      <w:tabs>
        <w:tab w:val="right" w:pos="2330"/>
        <w:tab w:val="left" w:pos="2841"/>
      </w:tabs>
      <w:rPr>
        <w:sz w:val="20"/>
        <w:lang w:val="en-US"/>
      </w:rPr>
    </w:pPr>
    <w:r w:rsidRPr="008E5931">
      <w:rPr>
        <w:sz w:val="10"/>
      </w:rPr>
      <w:tab/>
    </w:r>
    <w:r w:rsidRPr="00121CF0">
      <w:rPr>
        <w:sz w:val="20"/>
        <w:lang w:val="en-US"/>
      </w:rPr>
      <w:t>c</w:t>
    </w:r>
    <w:r w:rsidR="00121CF0" w:rsidRPr="00121CF0">
      <w:rPr>
        <w:sz w:val="20"/>
        <w:lang w:val="en-US"/>
      </w:rPr>
      <w:t>realogix.com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FF1CE" w14:textId="77777777" w:rsidR="00CD2089" w:rsidRPr="00523BBF" w:rsidRDefault="007873D2" w:rsidP="00B754D2">
    <w:pPr>
      <w:pStyle w:val="Footer"/>
      <w:rPr>
        <w:lang w:val="de-DE"/>
      </w:rPr>
    </w:pPr>
    <w:r w:rsidRPr="00523BBF">
      <w:rPr>
        <w:lang w:val="de-DE"/>
      </w:rPr>
      <w:t>©CREALOGIX</w:t>
    </w:r>
    <w:r w:rsidR="004E5B42" w:rsidRPr="00523BBF">
      <w:rPr>
        <w:lang w:val="de-DE"/>
      </w:rPr>
      <w:t xml:space="preserve"> – </w:t>
    </w:r>
    <w:sdt>
      <w:sdtPr>
        <w:rPr>
          <w:lang w:val="en-GB"/>
        </w:rPr>
        <w:alias w:val="Classification"/>
        <w:tag w:val="Classification"/>
        <w:id w:val="1834881728"/>
        <w:lock w:val="sdtLocked"/>
        <w:placeholder>
          <w:docPart w:val="FC9093BDF8804323BC344A899877710A"/>
        </w:placeholder>
        <w:dropDownList>
          <w:listItem w:displayText="Internal" w:value="Internal"/>
          <w:listItem w:displayText="Confidential" w:value="Confidential"/>
          <w:listItem w:displayText="Strictly Confidential" w:value="Strictly Confidential"/>
        </w:dropDownList>
      </w:sdtPr>
      <w:sdtEndPr/>
      <w:sdtContent>
        <w:proofErr w:type="gramStart"/>
        <w:r w:rsidR="001D5807">
          <w:rPr>
            <w:lang w:val="en-GB"/>
          </w:rPr>
          <w:t>Internal</w:t>
        </w:r>
        <w:proofErr w:type="gramEnd"/>
      </w:sdtContent>
    </w:sdt>
    <w:r w:rsidR="00CD2089" w:rsidRPr="00523BBF">
      <w:rPr>
        <w:lang w:val="de-DE"/>
      </w:rPr>
      <w:tab/>
    </w:r>
    <w:r w:rsidR="004E5B42" w:rsidRPr="00523BBF">
      <w:rPr>
        <w:lang w:val="de-DE"/>
      </w:rPr>
      <w:t xml:space="preserve"> </w:t>
    </w:r>
    <w:r w:rsidR="00CD2089" w:rsidRPr="00523BBF">
      <w:rPr>
        <w:lang w:val="de-DE"/>
      </w:rPr>
      <w:tab/>
    </w:r>
    <w:r w:rsidR="00527D29" w:rsidRPr="00523BBF">
      <w:rPr>
        <w:lang w:val="de-DE"/>
      </w:rPr>
      <w:t>Seite</w:t>
    </w:r>
    <w:r w:rsidR="00CD2089" w:rsidRPr="00523BBF">
      <w:rPr>
        <w:lang w:val="de-DE"/>
      </w:rPr>
      <w:t xml:space="preserve"> </w:t>
    </w:r>
    <w:r w:rsidR="00122707">
      <w:fldChar w:fldCharType="begin"/>
    </w:r>
    <w:r w:rsidR="00122707" w:rsidRPr="00523BBF">
      <w:rPr>
        <w:lang w:val="de-DE"/>
      </w:rPr>
      <w:instrText xml:space="preserve"> PAGE  \* MERGEFORMAT </w:instrText>
    </w:r>
    <w:r w:rsidR="00122707">
      <w:fldChar w:fldCharType="separate"/>
    </w:r>
    <w:r w:rsidR="002F680F" w:rsidRPr="00523BBF">
      <w:rPr>
        <w:noProof/>
        <w:lang w:val="de-DE"/>
      </w:rPr>
      <w:t>5</w:t>
    </w:r>
    <w:r w:rsidR="00122707">
      <w:rPr>
        <w:noProof/>
      </w:rPr>
      <w:fldChar w:fldCharType="end"/>
    </w:r>
    <w:r w:rsidR="00CD2089" w:rsidRPr="00523BBF">
      <w:rPr>
        <w:lang w:val="de-DE"/>
      </w:rPr>
      <w:t xml:space="preserve"> </w:t>
    </w:r>
    <w:r w:rsidR="00527D29" w:rsidRPr="00523BBF">
      <w:rPr>
        <w:lang w:val="de-DE"/>
      </w:rPr>
      <w:t>von</w:t>
    </w:r>
    <w:r w:rsidR="00CD2089" w:rsidRPr="00523BBF">
      <w:rPr>
        <w:lang w:val="de-DE"/>
      </w:rPr>
      <w:t xml:space="preserve"> </w:t>
    </w:r>
    <w:r w:rsidR="00EF6B21">
      <w:fldChar w:fldCharType="begin"/>
    </w:r>
    <w:r w:rsidR="00EF6B21" w:rsidRPr="00523BBF">
      <w:rPr>
        <w:lang w:val="de-DE"/>
      </w:rPr>
      <w:instrText xml:space="preserve"> NUMPAGES  \* MERGEFORMAT </w:instrText>
    </w:r>
    <w:r w:rsidR="00EF6B21">
      <w:fldChar w:fldCharType="separate"/>
    </w:r>
    <w:r w:rsidR="002F680F" w:rsidRPr="00523BBF">
      <w:rPr>
        <w:noProof/>
        <w:lang w:val="de-DE"/>
      </w:rPr>
      <w:t>5</w:t>
    </w:r>
    <w:r w:rsidR="00EF6B21">
      <w:rPr>
        <w:noProof/>
      </w:rPr>
      <w:fldChar w:fldCharType="end"/>
    </w:r>
  </w:p>
  <w:p w14:paraId="20FC1174" w14:textId="77777777" w:rsidR="00474D35" w:rsidRPr="00523BBF" w:rsidRDefault="00474D35">
    <w:pP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974A2" w14:textId="77777777" w:rsidR="003C6F45" w:rsidRDefault="003C6F45">
      <w:r>
        <w:separator/>
      </w:r>
    </w:p>
    <w:p w14:paraId="2CFC53D4" w14:textId="77777777" w:rsidR="003C6F45" w:rsidRDefault="003C6F45"/>
  </w:footnote>
  <w:footnote w:type="continuationSeparator" w:id="0">
    <w:p w14:paraId="1F3E96A2" w14:textId="77777777" w:rsidR="003C6F45" w:rsidRDefault="003C6F45">
      <w:r>
        <w:continuationSeparator/>
      </w:r>
    </w:p>
    <w:p w14:paraId="3F258DE8" w14:textId="77777777" w:rsidR="003C6F45" w:rsidRDefault="003C6F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F8BF3" w14:textId="77777777" w:rsidR="00CD2089" w:rsidRDefault="000812C8">
    <w:r>
      <w:rPr>
        <w:noProof/>
        <w:lang w:eastAsia="de-CH"/>
      </w:rPr>
      <w:drawing>
        <wp:anchor distT="0" distB="0" distL="114300" distR="114300" simplePos="0" relativeHeight="251657216" behindDoc="0" locked="0" layoutInCell="1" allowOverlap="1" wp14:anchorId="5744720F" wp14:editId="77D89917">
          <wp:simplePos x="0" y="0"/>
          <wp:positionH relativeFrom="column">
            <wp:posOffset>4870554</wp:posOffset>
          </wp:positionH>
          <wp:positionV relativeFrom="paragraph">
            <wp:posOffset>-144597</wp:posOffset>
          </wp:positionV>
          <wp:extent cx="922020" cy="232931"/>
          <wp:effectExtent l="0" t="0" r="0" b="0"/>
          <wp:wrapNone/>
          <wp:docPr id="6"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9"/>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22020" cy="232931"/>
                  </a:xfrm>
                  <a:prstGeom prst="rect">
                    <a:avLst/>
                  </a:prstGeom>
                  <a:noFill/>
                  <a:ln w="9525">
                    <a:noFill/>
                    <a:miter lim="800000"/>
                    <a:headEnd/>
                    <a:tailEnd/>
                  </a:ln>
                </pic:spPr>
              </pic:pic>
            </a:graphicData>
          </a:graphic>
          <wp14:sizeRelV relativeFrom="margin">
            <wp14:pctHeight>0</wp14:pctHeight>
          </wp14:sizeRelV>
        </wp:anchor>
      </w:drawing>
    </w:r>
    <w:r w:rsidR="00CD2089">
      <w:t>Kopfzeilentext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E0907" w14:textId="77777777" w:rsidR="00CD2089" w:rsidRPr="001D618E" w:rsidRDefault="000812C8" w:rsidP="00623E96">
    <w:pPr>
      <w:widowControl w:val="0"/>
      <w:suppressLineNumbers/>
      <w:suppressAutoHyphens/>
      <w:contextualSpacing/>
      <w:rPr>
        <w:color w:val="595959"/>
        <w:sz w:val="16"/>
      </w:rPr>
    </w:pPr>
    <w:r>
      <w:rPr>
        <w:noProof/>
        <w:color w:val="000000"/>
        <w:sz w:val="16"/>
        <w:lang w:eastAsia="de-CH"/>
      </w:rPr>
      <w:drawing>
        <wp:anchor distT="0" distB="0" distL="114300" distR="114300" simplePos="0" relativeHeight="251659264" behindDoc="1" locked="0" layoutInCell="1" allowOverlap="1" wp14:anchorId="4B7610EC" wp14:editId="0B741A75">
          <wp:simplePos x="0" y="0"/>
          <wp:positionH relativeFrom="column">
            <wp:posOffset>4585970</wp:posOffset>
          </wp:positionH>
          <wp:positionV relativeFrom="page">
            <wp:posOffset>261620</wp:posOffset>
          </wp:positionV>
          <wp:extent cx="1583690" cy="400050"/>
          <wp:effectExtent l="0" t="0" r="0" b="0"/>
          <wp:wrapTight wrapText="bothSides">
            <wp:wrapPolygon edited="0">
              <wp:start x="17148" y="0"/>
              <wp:lineTo x="0" y="11314"/>
              <wp:lineTo x="0" y="20571"/>
              <wp:lineTo x="520" y="20571"/>
              <wp:lineTo x="14290" y="20571"/>
              <wp:lineTo x="16889" y="20571"/>
              <wp:lineTo x="19227" y="18514"/>
              <wp:lineTo x="21306" y="14400"/>
              <wp:lineTo x="21306" y="0"/>
              <wp:lineTo x="18707" y="0"/>
              <wp:lineTo x="17148" y="0"/>
            </wp:wrapPolygon>
          </wp:wrapTigh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83690" cy="4000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13A91" w14:textId="48B804FC" w:rsidR="00CD2089" w:rsidRPr="008312BC" w:rsidRDefault="000812C8" w:rsidP="008312BC">
    <w:pPr>
      <w:pStyle w:val="Header"/>
    </w:pPr>
    <w:r w:rsidRPr="001D5807">
      <w:rPr>
        <w:noProof/>
      </w:rPr>
      <w:drawing>
        <wp:anchor distT="0" distB="0" distL="114300" distR="114300" simplePos="0" relativeHeight="251657728" behindDoc="1" locked="0" layoutInCell="1" allowOverlap="1" wp14:anchorId="0027C37D" wp14:editId="108342BE">
          <wp:simplePos x="0" y="0"/>
          <wp:positionH relativeFrom="column">
            <wp:posOffset>4511040</wp:posOffset>
          </wp:positionH>
          <wp:positionV relativeFrom="paragraph">
            <wp:posOffset>-223520</wp:posOffset>
          </wp:positionV>
          <wp:extent cx="1580515" cy="398780"/>
          <wp:effectExtent l="0" t="0" r="635" b="1270"/>
          <wp:wrapTight wrapText="bothSides">
            <wp:wrapPolygon edited="0">
              <wp:start x="17183" y="0"/>
              <wp:lineTo x="0" y="11350"/>
              <wp:lineTo x="0" y="20637"/>
              <wp:lineTo x="521" y="20637"/>
              <wp:lineTo x="14319" y="20637"/>
              <wp:lineTo x="16922" y="20637"/>
              <wp:lineTo x="19266" y="18573"/>
              <wp:lineTo x="21348" y="14446"/>
              <wp:lineTo x="21348" y="0"/>
              <wp:lineTo x="18745" y="0"/>
              <wp:lineTo x="17183"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80515" cy="398780"/>
                  </a:xfrm>
                  <a:prstGeom prst="rect">
                    <a:avLst/>
                  </a:prstGeom>
                  <a:noFill/>
                  <a:ln w="9525">
                    <a:noFill/>
                    <a:miter lim="800000"/>
                    <a:headEnd/>
                    <a:tailEnd/>
                  </a:ln>
                </pic:spPr>
              </pic:pic>
            </a:graphicData>
          </a:graphic>
          <wp14:sizeRelV relativeFrom="margin">
            <wp14:pctHeight>0</wp14:pctHeight>
          </wp14:sizeRelV>
        </wp:anchor>
      </w:drawing>
    </w:r>
    <w:r w:rsidR="0064731E">
      <w:t>Detailkonzept</w:t>
    </w:r>
    <w:r w:rsidR="001D5807">
      <w:t xml:space="preserve"> </w:t>
    </w:r>
    <w:r w:rsidR="008C1754">
      <w:t>ProgLang</w:t>
    </w:r>
    <w:r w:rsidR="004E5B42" w:rsidRPr="001D5807">
      <w:fldChar w:fldCharType="begin"/>
    </w:r>
    <w:r w:rsidR="004E5B42" w:rsidRPr="001D5807">
      <w:instrText xml:space="preserve"> INFO Title \* MERGEFORMAT </w:instrText>
    </w:r>
    <w:r w:rsidR="004E5B42" w:rsidRPr="001D5807">
      <w:fldChar w:fldCharType="end"/>
    </w:r>
  </w:p>
  <w:p w14:paraId="7D70BA4B" w14:textId="77777777" w:rsidR="00474D35" w:rsidRDefault="00474D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2D23E44"/>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31B2044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upperLetter"/>
      <w:lvlText w:val="Appendix %9"/>
      <w:legacy w:legacy="1" w:legacySpace="144" w:legacyIndent="0"/>
      <w:lvlJc w:val="left"/>
    </w:lvl>
  </w:abstractNum>
  <w:abstractNum w:abstractNumId="2" w15:restartNumberingAfterBreak="0">
    <w:nsid w:val="05124443"/>
    <w:multiLevelType w:val="multilevel"/>
    <w:tmpl w:val="2A50A654"/>
    <w:lvl w:ilvl="0">
      <w:start w:val="1"/>
      <w:numFmt w:val="decimal"/>
      <w:pStyle w:val="Heading1"/>
      <w:lvlText w:val="%1"/>
      <w:lvlJc w:val="left"/>
      <w:pPr>
        <w:tabs>
          <w:tab w:val="num" w:pos="720"/>
        </w:tabs>
        <w:ind w:left="284" w:hanging="284"/>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284" w:hanging="284"/>
      </w:pPr>
      <w:rPr>
        <w:rFonts w:hint="default"/>
      </w:rPr>
    </w:lvl>
    <w:lvl w:ilvl="3">
      <w:start w:val="1"/>
      <w:numFmt w:val="decimal"/>
      <w:pStyle w:val="Heading4"/>
      <w:lvlText w:val="%1.%2.%3.%4"/>
      <w:lvlJc w:val="left"/>
      <w:pPr>
        <w:tabs>
          <w:tab w:val="num" w:pos="720"/>
        </w:tabs>
        <w:ind w:left="284" w:hanging="284"/>
      </w:pPr>
      <w:rPr>
        <w:rFonts w:hint="default"/>
      </w:rPr>
    </w:lvl>
    <w:lvl w:ilvl="4">
      <w:start w:val="1"/>
      <w:numFmt w:val="decimal"/>
      <w:pStyle w:val="Heading5"/>
      <w:lvlText w:val="%1.%2.%3.%4.%5"/>
      <w:lvlJc w:val="left"/>
      <w:pPr>
        <w:tabs>
          <w:tab w:val="num" w:pos="720"/>
        </w:tabs>
        <w:ind w:left="284" w:hanging="284"/>
      </w:pPr>
      <w:rPr>
        <w:rFonts w:hint="default"/>
      </w:rPr>
    </w:lvl>
    <w:lvl w:ilvl="5">
      <w:start w:val="1"/>
      <w:numFmt w:val="decimal"/>
      <w:pStyle w:val="Heading6"/>
      <w:lvlText w:val="%1.%2.%3.%4.%5.%6"/>
      <w:lvlJc w:val="left"/>
      <w:pPr>
        <w:tabs>
          <w:tab w:val="num" w:pos="720"/>
        </w:tabs>
        <w:ind w:left="284" w:hanging="284"/>
      </w:pPr>
      <w:rPr>
        <w:rFonts w:hint="default"/>
      </w:rPr>
    </w:lvl>
    <w:lvl w:ilvl="6">
      <w:start w:val="1"/>
      <w:numFmt w:val="decimal"/>
      <w:pStyle w:val="Heading7"/>
      <w:lvlText w:val="%1.%2.%3.%4.%5.%6.%7"/>
      <w:lvlJc w:val="left"/>
      <w:pPr>
        <w:tabs>
          <w:tab w:val="num" w:pos="720"/>
        </w:tabs>
        <w:ind w:left="284" w:hanging="284"/>
      </w:pPr>
      <w:rPr>
        <w:rFonts w:hint="default"/>
      </w:rPr>
    </w:lvl>
    <w:lvl w:ilvl="7">
      <w:start w:val="1"/>
      <w:numFmt w:val="decimal"/>
      <w:pStyle w:val="Heading8"/>
      <w:lvlText w:val="%1.%2.%3.%4.%5.%6.%7.%8"/>
      <w:lvlJc w:val="left"/>
      <w:pPr>
        <w:tabs>
          <w:tab w:val="num" w:pos="720"/>
        </w:tabs>
        <w:ind w:left="284" w:hanging="284"/>
      </w:pPr>
      <w:rPr>
        <w:rFonts w:hint="default"/>
      </w:rPr>
    </w:lvl>
    <w:lvl w:ilvl="8">
      <w:start w:val="1"/>
      <w:numFmt w:val="decimal"/>
      <w:pStyle w:val="Heading9"/>
      <w:lvlText w:val="%1.%2.%3.%4.%5.%6.%7.%8.%9"/>
      <w:lvlJc w:val="left"/>
      <w:pPr>
        <w:tabs>
          <w:tab w:val="num" w:pos="720"/>
        </w:tabs>
        <w:ind w:left="284" w:hanging="284"/>
      </w:pPr>
      <w:rPr>
        <w:rFonts w:hint="default"/>
      </w:rPr>
    </w:lvl>
  </w:abstractNum>
  <w:abstractNum w:abstractNumId="3" w15:restartNumberingAfterBreak="0">
    <w:nsid w:val="069F3F71"/>
    <w:multiLevelType w:val="hybridMultilevel"/>
    <w:tmpl w:val="0EC639DE"/>
    <w:lvl w:ilvl="0" w:tplc="E7AA1464">
      <w:start w:val="1"/>
      <w:numFmt w:val="bullet"/>
      <w:pStyle w:val="Bullet1-Standard"/>
      <w:lvlText w:val=""/>
      <w:lvlJc w:val="left"/>
      <w:pPr>
        <w:tabs>
          <w:tab w:val="num" w:pos="928"/>
        </w:tabs>
        <w:ind w:left="928" w:hanging="360"/>
      </w:pPr>
      <w:rPr>
        <w:rFonts w:ascii="Wingdings" w:hAnsi="Wingdings" w:hint="default"/>
      </w:rPr>
    </w:lvl>
    <w:lvl w:ilvl="1" w:tplc="04070003">
      <w:start w:val="1"/>
      <w:numFmt w:val="bullet"/>
      <w:lvlText w:val="o"/>
      <w:lvlJc w:val="left"/>
      <w:pPr>
        <w:tabs>
          <w:tab w:val="num" w:pos="1648"/>
        </w:tabs>
        <w:ind w:left="1648" w:hanging="360"/>
      </w:pPr>
      <w:rPr>
        <w:rFonts w:ascii="Courier New" w:hAnsi="Courier New" w:hint="default"/>
      </w:rPr>
    </w:lvl>
    <w:lvl w:ilvl="2" w:tplc="04070005" w:tentative="1">
      <w:start w:val="1"/>
      <w:numFmt w:val="bullet"/>
      <w:lvlText w:val=""/>
      <w:lvlJc w:val="left"/>
      <w:pPr>
        <w:tabs>
          <w:tab w:val="num" w:pos="2368"/>
        </w:tabs>
        <w:ind w:left="2368" w:hanging="360"/>
      </w:pPr>
      <w:rPr>
        <w:rFonts w:ascii="Wingdings" w:hAnsi="Wingdings" w:hint="default"/>
      </w:rPr>
    </w:lvl>
    <w:lvl w:ilvl="3" w:tplc="04070001" w:tentative="1">
      <w:start w:val="1"/>
      <w:numFmt w:val="bullet"/>
      <w:lvlText w:val=""/>
      <w:lvlJc w:val="left"/>
      <w:pPr>
        <w:tabs>
          <w:tab w:val="num" w:pos="3088"/>
        </w:tabs>
        <w:ind w:left="3088" w:hanging="360"/>
      </w:pPr>
      <w:rPr>
        <w:rFonts w:ascii="Symbol" w:hAnsi="Symbol" w:hint="default"/>
      </w:rPr>
    </w:lvl>
    <w:lvl w:ilvl="4" w:tplc="04070003" w:tentative="1">
      <w:start w:val="1"/>
      <w:numFmt w:val="bullet"/>
      <w:lvlText w:val="o"/>
      <w:lvlJc w:val="left"/>
      <w:pPr>
        <w:tabs>
          <w:tab w:val="num" w:pos="3808"/>
        </w:tabs>
        <w:ind w:left="3808" w:hanging="360"/>
      </w:pPr>
      <w:rPr>
        <w:rFonts w:ascii="Courier New" w:hAnsi="Courier New" w:hint="default"/>
      </w:rPr>
    </w:lvl>
    <w:lvl w:ilvl="5" w:tplc="04070005" w:tentative="1">
      <w:start w:val="1"/>
      <w:numFmt w:val="bullet"/>
      <w:lvlText w:val=""/>
      <w:lvlJc w:val="left"/>
      <w:pPr>
        <w:tabs>
          <w:tab w:val="num" w:pos="4528"/>
        </w:tabs>
        <w:ind w:left="4528" w:hanging="360"/>
      </w:pPr>
      <w:rPr>
        <w:rFonts w:ascii="Wingdings" w:hAnsi="Wingdings" w:hint="default"/>
      </w:rPr>
    </w:lvl>
    <w:lvl w:ilvl="6" w:tplc="04070001" w:tentative="1">
      <w:start w:val="1"/>
      <w:numFmt w:val="bullet"/>
      <w:lvlText w:val=""/>
      <w:lvlJc w:val="left"/>
      <w:pPr>
        <w:tabs>
          <w:tab w:val="num" w:pos="5248"/>
        </w:tabs>
        <w:ind w:left="5248" w:hanging="360"/>
      </w:pPr>
      <w:rPr>
        <w:rFonts w:ascii="Symbol" w:hAnsi="Symbol" w:hint="default"/>
      </w:rPr>
    </w:lvl>
    <w:lvl w:ilvl="7" w:tplc="04070003" w:tentative="1">
      <w:start w:val="1"/>
      <w:numFmt w:val="bullet"/>
      <w:lvlText w:val="o"/>
      <w:lvlJc w:val="left"/>
      <w:pPr>
        <w:tabs>
          <w:tab w:val="num" w:pos="5968"/>
        </w:tabs>
        <w:ind w:left="5968" w:hanging="360"/>
      </w:pPr>
      <w:rPr>
        <w:rFonts w:ascii="Courier New" w:hAnsi="Courier New" w:hint="default"/>
      </w:rPr>
    </w:lvl>
    <w:lvl w:ilvl="8" w:tplc="04070005" w:tentative="1">
      <w:start w:val="1"/>
      <w:numFmt w:val="bullet"/>
      <w:lvlText w:val=""/>
      <w:lvlJc w:val="left"/>
      <w:pPr>
        <w:tabs>
          <w:tab w:val="num" w:pos="6688"/>
        </w:tabs>
        <w:ind w:left="6688" w:hanging="360"/>
      </w:pPr>
      <w:rPr>
        <w:rFonts w:ascii="Wingdings" w:hAnsi="Wingdings" w:hint="default"/>
      </w:rPr>
    </w:lvl>
  </w:abstractNum>
  <w:abstractNum w:abstractNumId="4" w15:restartNumberingAfterBreak="0">
    <w:nsid w:val="19300441"/>
    <w:multiLevelType w:val="hybridMultilevel"/>
    <w:tmpl w:val="CD76D5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15D32AB"/>
    <w:multiLevelType w:val="multilevel"/>
    <w:tmpl w:val="6726A4E0"/>
    <w:lvl w:ilvl="0">
      <w:start w:val="1"/>
      <w:numFmt w:val="decimal"/>
      <w:lvlText w:val="%1"/>
      <w:lvlJc w:val="left"/>
      <w:pPr>
        <w:tabs>
          <w:tab w:val="num" w:pos="720"/>
        </w:tabs>
        <w:ind w:left="284" w:hanging="284"/>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284" w:hanging="284"/>
      </w:pPr>
      <w:rPr>
        <w:rFonts w:hint="default"/>
      </w:rPr>
    </w:lvl>
    <w:lvl w:ilvl="3">
      <w:start w:val="1"/>
      <w:numFmt w:val="decimal"/>
      <w:lvlText w:val="%1.%2.%3.%4"/>
      <w:lvlJc w:val="left"/>
      <w:pPr>
        <w:tabs>
          <w:tab w:val="num" w:pos="720"/>
        </w:tabs>
        <w:ind w:left="284" w:hanging="284"/>
      </w:pPr>
      <w:rPr>
        <w:rFonts w:hint="default"/>
      </w:rPr>
    </w:lvl>
    <w:lvl w:ilvl="4">
      <w:start w:val="1"/>
      <w:numFmt w:val="decimal"/>
      <w:lvlText w:val="%1.%2.%3.%4.%5"/>
      <w:lvlJc w:val="left"/>
      <w:pPr>
        <w:tabs>
          <w:tab w:val="num" w:pos="720"/>
        </w:tabs>
        <w:ind w:left="284" w:hanging="284"/>
      </w:pPr>
      <w:rPr>
        <w:rFonts w:hint="default"/>
      </w:rPr>
    </w:lvl>
    <w:lvl w:ilvl="5">
      <w:start w:val="1"/>
      <w:numFmt w:val="decimal"/>
      <w:lvlText w:val="%1.%2.%3.%4.%5.%6"/>
      <w:lvlJc w:val="left"/>
      <w:pPr>
        <w:tabs>
          <w:tab w:val="num" w:pos="720"/>
        </w:tabs>
        <w:ind w:left="284" w:hanging="284"/>
      </w:pPr>
      <w:rPr>
        <w:rFonts w:hint="default"/>
      </w:rPr>
    </w:lvl>
    <w:lvl w:ilvl="6">
      <w:start w:val="1"/>
      <w:numFmt w:val="decimal"/>
      <w:lvlText w:val="%1.%2.%3.%4.%5.%6.%7"/>
      <w:lvlJc w:val="left"/>
      <w:pPr>
        <w:tabs>
          <w:tab w:val="num" w:pos="720"/>
        </w:tabs>
        <w:ind w:left="284" w:hanging="284"/>
      </w:pPr>
      <w:rPr>
        <w:rFonts w:hint="default"/>
      </w:rPr>
    </w:lvl>
    <w:lvl w:ilvl="7">
      <w:start w:val="1"/>
      <w:numFmt w:val="decimal"/>
      <w:lvlText w:val="%1.%2.%3.%4.%5.%6.%7.%8"/>
      <w:lvlJc w:val="left"/>
      <w:pPr>
        <w:tabs>
          <w:tab w:val="num" w:pos="720"/>
        </w:tabs>
        <w:ind w:left="284" w:hanging="284"/>
      </w:pPr>
      <w:rPr>
        <w:rFonts w:hint="default"/>
      </w:rPr>
    </w:lvl>
    <w:lvl w:ilvl="8">
      <w:start w:val="1"/>
      <w:numFmt w:val="decimal"/>
      <w:lvlText w:val="%1.%2.%3.%4.%5.%6.%7.%8.%9"/>
      <w:lvlJc w:val="left"/>
      <w:pPr>
        <w:tabs>
          <w:tab w:val="num" w:pos="720"/>
        </w:tabs>
        <w:ind w:left="284" w:hanging="284"/>
      </w:pPr>
      <w:rPr>
        <w:rFonts w:hint="default"/>
      </w:rPr>
    </w:lvl>
  </w:abstractNum>
  <w:abstractNum w:abstractNumId="6" w15:restartNumberingAfterBreak="0">
    <w:nsid w:val="2558494E"/>
    <w:multiLevelType w:val="singleLevel"/>
    <w:tmpl w:val="D9763DE4"/>
    <w:lvl w:ilvl="0">
      <w:start w:val="1"/>
      <w:numFmt w:val="bullet"/>
      <w:pStyle w:val="Bullet6-Decision"/>
      <w:lvlText w:val=""/>
      <w:lvlJc w:val="left"/>
      <w:pPr>
        <w:tabs>
          <w:tab w:val="num" w:pos="851"/>
        </w:tabs>
        <w:ind w:left="851" w:hanging="851"/>
      </w:pPr>
      <w:rPr>
        <w:rFonts w:ascii="Wingdings" w:hAnsi="Wingdings" w:hint="default"/>
      </w:rPr>
    </w:lvl>
  </w:abstractNum>
  <w:abstractNum w:abstractNumId="7" w15:restartNumberingAfterBreak="0">
    <w:nsid w:val="264B55C8"/>
    <w:multiLevelType w:val="hybridMultilevel"/>
    <w:tmpl w:val="1BAC0AA8"/>
    <w:lvl w:ilvl="0" w:tplc="50CAA4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83D6215"/>
    <w:multiLevelType w:val="hybridMultilevel"/>
    <w:tmpl w:val="8CC28CD0"/>
    <w:lvl w:ilvl="0" w:tplc="9D3222A6">
      <w:numFmt w:val="bullet"/>
      <w:lvlText w:val="&gt;"/>
      <w:lvlJc w:val="left"/>
      <w:pPr>
        <w:ind w:left="928" w:hanging="360"/>
      </w:pPr>
      <w:rPr>
        <w:rFonts w:ascii="LTSyntax Regular" w:eastAsia="Times New Roman" w:hAnsi="LTSyntax Regular" w:cs="Times New Roman" w:hint="default"/>
      </w:rPr>
    </w:lvl>
    <w:lvl w:ilvl="1" w:tplc="20000003" w:tentative="1">
      <w:start w:val="1"/>
      <w:numFmt w:val="bullet"/>
      <w:lvlText w:val="o"/>
      <w:lvlJc w:val="left"/>
      <w:pPr>
        <w:ind w:left="1648" w:hanging="360"/>
      </w:pPr>
      <w:rPr>
        <w:rFonts w:ascii="Courier New" w:hAnsi="Courier New" w:cs="Courier New" w:hint="default"/>
      </w:rPr>
    </w:lvl>
    <w:lvl w:ilvl="2" w:tplc="20000005" w:tentative="1">
      <w:start w:val="1"/>
      <w:numFmt w:val="bullet"/>
      <w:lvlText w:val=""/>
      <w:lvlJc w:val="left"/>
      <w:pPr>
        <w:ind w:left="2368" w:hanging="360"/>
      </w:pPr>
      <w:rPr>
        <w:rFonts w:ascii="Wingdings" w:hAnsi="Wingdings" w:hint="default"/>
      </w:rPr>
    </w:lvl>
    <w:lvl w:ilvl="3" w:tplc="20000001" w:tentative="1">
      <w:start w:val="1"/>
      <w:numFmt w:val="bullet"/>
      <w:lvlText w:val=""/>
      <w:lvlJc w:val="left"/>
      <w:pPr>
        <w:ind w:left="3088" w:hanging="360"/>
      </w:pPr>
      <w:rPr>
        <w:rFonts w:ascii="Symbol" w:hAnsi="Symbol" w:hint="default"/>
      </w:rPr>
    </w:lvl>
    <w:lvl w:ilvl="4" w:tplc="20000003" w:tentative="1">
      <w:start w:val="1"/>
      <w:numFmt w:val="bullet"/>
      <w:lvlText w:val="o"/>
      <w:lvlJc w:val="left"/>
      <w:pPr>
        <w:ind w:left="3808" w:hanging="360"/>
      </w:pPr>
      <w:rPr>
        <w:rFonts w:ascii="Courier New" w:hAnsi="Courier New" w:cs="Courier New" w:hint="default"/>
      </w:rPr>
    </w:lvl>
    <w:lvl w:ilvl="5" w:tplc="20000005" w:tentative="1">
      <w:start w:val="1"/>
      <w:numFmt w:val="bullet"/>
      <w:lvlText w:val=""/>
      <w:lvlJc w:val="left"/>
      <w:pPr>
        <w:ind w:left="4528" w:hanging="360"/>
      </w:pPr>
      <w:rPr>
        <w:rFonts w:ascii="Wingdings" w:hAnsi="Wingdings" w:hint="default"/>
      </w:rPr>
    </w:lvl>
    <w:lvl w:ilvl="6" w:tplc="20000001" w:tentative="1">
      <w:start w:val="1"/>
      <w:numFmt w:val="bullet"/>
      <w:lvlText w:val=""/>
      <w:lvlJc w:val="left"/>
      <w:pPr>
        <w:ind w:left="5248" w:hanging="360"/>
      </w:pPr>
      <w:rPr>
        <w:rFonts w:ascii="Symbol" w:hAnsi="Symbol" w:hint="default"/>
      </w:rPr>
    </w:lvl>
    <w:lvl w:ilvl="7" w:tplc="20000003" w:tentative="1">
      <w:start w:val="1"/>
      <w:numFmt w:val="bullet"/>
      <w:lvlText w:val="o"/>
      <w:lvlJc w:val="left"/>
      <w:pPr>
        <w:ind w:left="5968" w:hanging="360"/>
      </w:pPr>
      <w:rPr>
        <w:rFonts w:ascii="Courier New" w:hAnsi="Courier New" w:cs="Courier New" w:hint="default"/>
      </w:rPr>
    </w:lvl>
    <w:lvl w:ilvl="8" w:tplc="20000005" w:tentative="1">
      <w:start w:val="1"/>
      <w:numFmt w:val="bullet"/>
      <w:lvlText w:val=""/>
      <w:lvlJc w:val="left"/>
      <w:pPr>
        <w:ind w:left="6688" w:hanging="360"/>
      </w:pPr>
      <w:rPr>
        <w:rFonts w:ascii="Wingdings" w:hAnsi="Wingdings" w:hint="default"/>
      </w:rPr>
    </w:lvl>
  </w:abstractNum>
  <w:abstractNum w:abstractNumId="9" w15:restartNumberingAfterBreak="0">
    <w:nsid w:val="284A4AFB"/>
    <w:multiLevelType w:val="hybridMultilevel"/>
    <w:tmpl w:val="0756D0D4"/>
    <w:lvl w:ilvl="0" w:tplc="D510718E">
      <w:start w:val="1"/>
      <w:numFmt w:val="bullet"/>
      <w:pStyle w:val="List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A1815C0"/>
    <w:multiLevelType w:val="multilevel"/>
    <w:tmpl w:val="526A27AA"/>
    <w:lvl w:ilvl="0">
      <w:start w:val="1"/>
      <w:numFmt w:val="decimal"/>
      <w:lvlText w:val="%1."/>
      <w:lvlJc w:val="left"/>
      <w:pPr>
        <w:tabs>
          <w:tab w:val="num" w:pos="720"/>
        </w:tabs>
        <w:ind w:left="284" w:hanging="284"/>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284" w:hanging="284"/>
      </w:pPr>
      <w:rPr>
        <w:rFonts w:hint="default"/>
      </w:rPr>
    </w:lvl>
    <w:lvl w:ilvl="3">
      <w:start w:val="1"/>
      <w:numFmt w:val="decimal"/>
      <w:lvlText w:val="%1.%2.%3.%4."/>
      <w:lvlJc w:val="left"/>
      <w:pPr>
        <w:tabs>
          <w:tab w:val="num" w:pos="720"/>
        </w:tabs>
        <w:ind w:left="284" w:hanging="284"/>
      </w:pPr>
      <w:rPr>
        <w:rFonts w:hint="default"/>
      </w:rPr>
    </w:lvl>
    <w:lvl w:ilvl="4">
      <w:start w:val="1"/>
      <w:numFmt w:val="decimal"/>
      <w:lvlText w:val="%1.%2.%3.%4.%5."/>
      <w:lvlJc w:val="left"/>
      <w:pPr>
        <w:tabs>
          <w:tab w:val="num" w:pos="720"/>
        </w:tabs>
        <w:ind w:left="284" w:hanging="284"/>
      </w:pPr>
      <w:rPr>
        <w:rFonts w:hint="default"/>
      </w:rPr>
    </w:lvl>
    <w:lvl w:ilvl="5">
      <w:start w:val="1"/>
      <w:numFmt w:val="decimal"/>
      <w:lvlText w:val="%1.%2.%3.%4.%5.%6."/>
      <w:lvlJc w:val="left"/>
      <w:pPr>
        <w:tabs>
          <w:tab w:val="num" w:pos="720"/>
        </w:tabs>
        <w:ind w:left="284" w:hanging="284"/>
      </w:pPr>
      <w:rPr>
        <w:rFonts w:hint="default"/>
      </w:rPr>
    </w:lvl>
    <w:lvl w:ilvl="6">
      <w:start w:val="1"/>
      <w:numFmt w:val="decimal"/>
      <w:lvlText w:val="%1.%2.%3.%4.%5.%6.%7."/>
      <w:lvlJc w:val="left"/>
      <w:pPr>
        <w:tabs>
          <w:tab w:val="num" w:pos="720"/>
        </w:tabs>
        <w:ind w:left="284" w:hanging="284"/>
      </w:pPr>
      <w:rPr>
        <w:rFonts w:hint="default"/>
      </w:rPr>
    </w:lvl>
    <w:lvl w:ilvl="7">
      <w:start w:val="1"/>
      <w:numFmt w:val="decimal"/>
      <w:lvlText w:val="%1.%2.%3.%4.%5.%6.%7.%8."/>
      <w:lvlJc w:val="left"/>
      <w:pPr>
        <w:tabs>
          <w:tab w:val="num" w:pos="720"/>
        </w:tabs>
        <w:ind w:left="284" w:hanging="284"/>
      </w:pPr>
      <w:rPr>
        <w:rFonts w:hint="default"/>
      </w:rPr>
    </w:lvl>
    <w:lvl w:ilvl="8">
      <w:start w:val="1"/>
      <w:numFmt w:val="decimal"/>
      <w:lvlText w:val="%1.%2.%3.%4.%5.%6.%7.%8.%9."/>
      <w:lvlJc w:val="left"/>
      <w:pPr>
        <w:tabs>
          <w:tab w:val="num" w:pos="720"/>
        </w:tabs>
        <w:ind w:left="284" w:hanging="284"/>
      </w:pPr>
      <w:rPr>
        <w:rFonts w:hint="default"/>
      </w:rPr>
    </w:lvl>
  </w:abstractNum>
  <w:abstractNum w:abstractNumId="11" w15:restartNumberingAfterBreak="0">
    <w:nsid w:val="48F34C51"/>
    <w:multiLevelType w:val="hybridMultilevel"/>
    <w:tmpl w:val="1118163A"/>
    <w:lvl w:ilvl="0" w:tplc="F2BA740E">
      <w:start w:val="1"/>
      <w:numFmt w:val="bullet"/>
      <w:lvlText w:val=""/>
      <w:lvlJc w:val="left"/>
      <w:pPr>
        <w:tabs>
          <w:tab w:val="num" w:pos="1570"/>
        </w:tabs>
        <w:ind w:left="1570" w:hanging="360"/>
      </w:pPr>
      <w:rPr>
        <w:rFonts w:ascii="Symbol" w:hAnsi="Symbol" w:hint="default"/>
      </w:rPr>
    </w:lvl>
    <w:lvl w:ilvl="1" w:tplc="04070003" w:tentative="1">
      <w:start w:val="1"/>
      <w:numFmt w:val="bullet"/>
      <w:lvlText w:val="o"/>
      <w:lvlJc w:val="left"/>
      <w:pPr>
        <w:tabs>
          <w:tab w:val="num" w:pos="2290"/>
        </w:tabs>
        <w:ind w:left="2290" w:hanging="360"/>
      </w:pPr>
      <w:rPr>
        <w:rFonts w:ascii="Courier New" w:hAnsi="Courier New" w:hint="default"/>
      </w:rPr>
    </w:lvl>
    <w:lvl w:ilvl="2" w:tplc="04070005" w:tentative="1">
      <w:start w:val="1"/>
      <w:numFmt w:val="bullet"/>
      <w:lvlText w:val=""/>
      <w:lvlJc w:val="left"/>
      <w:pPr>
        <w:tabs>
          <w:tab w:val="num" w:pos="3010"/>
        </w:tabs>
        <w:ind w:left="3010" w:hanging="360"/>
      </w:pPr>
      <w:rPr>
        <w:rFonts w:ascii="Wingdings" w:hAnsi="Wingdings" w:hint="default"/>
      </w:rPr>
    </w:lvl>
    <w:lvl w:ilvl="3" w:tplc="04070001" w:tentative="1">
      <w:start w:val="1"/>
      <w:numFmt w:val="bullet"/>
      <w:lvlText w:val=""/>
      <w:lvlJc w:val="left"/>
      <w:pPr>
        <w:tabs>
          <w:tab w:val="num" w:pos="3730"/>
        </w:tabs>
        <w:ind w:left="3730" w:hanging="360"/>
      </w:pPr>
      <w:rPr>
        <w:rFonts w:ascii="Symbol" w:hAnsi="Symbol" w:hint="default"/>
      </w:rPr>
    </w:lvl>
    <w:lvl w:ilvl="4" w:tplc="04070003" w:tentative="1">
      <w:start w:val="1"/>
      <w:numFmt w:val="bullet"/>
      <w:lvlText w:val="o"/>
      <w:lvlJc w:val="left"/>
      <w:pPr>
        <w:tabs>
          <w:tab w:val="num" w:pos="4450"/>
        </w:tabs>
        <w:ind w:left="4450" w:hanging="360"/>
      </w:pPr>
      <w:rPr>
        <w:rFonts w:ascii="Courier New" w:hAnsi="Courier New" w:hint="default"/>
      </w:rPr>
    </w:lvl>
    <w:lvl w:ilvl="5" w:tplc="04070005" w:tentative="1">
      <w:start w:val="1"/>
      <w:numFmt w:val="bullet"/>
      <w:lvlText w:val=""/>
      <w:lvlJc w:val="left"/>
      <w:pPr>
        <w:tabs>
          <w:tab w:val="num" w:pos="5170"/>
        </w:tabs>
        <w:ind w:left="5170" w:hanging="360"/>
      </w:pPr>
      <w:rPr>
        <w:rFonts w:ascii="Wingdings" w:hAnsi="Wingdings" w:hint="default"/>
      </w:rPr>
    </w:lvl>
    <w:lvl w:ilvl="6" w:tplc="04070001" w:tentative="1">
      <w:start w:val="1"/>
      <w:numFmt w:val="bullet"/>
      <w:lvlText w:val=""/>
      <w:lvlJc w:val="left"/>
      <w:pPr>
        <w:tabs>
          <w:tab w:val="num" w:pos="5890"/>
        </w:tabs>
        <w:ind w:left="5890" w:hanging="360"/>
      </w:pPr>
      <w:rPr>
        <w:rFonts w:ascii="Symbol" w:hAnsi="Symbol" w:hint="default"/>
      </w:rPr>
    </w:lvl>
    <w:lvl w:ilvl="7" w:tplc="04070003" w:tentative="1">
      <w:start w:val="1"/>
      <w:numFmt w:val="bullet"/>
      <w:lvlText w:val="o"/>
      <w:lvlJc w:val="left"/>
      <w:pPr>
        <w:tabs>
          <w:tab w:val="num" w:pos="6610"/>
        </w:tabs>
        <w:ind w:left="6610" w:hanging="360"/>
      </w:pPr>
      <w:rPr>
        <w:rFonts w:ascii="Courier New" w:hAnsi="Courier New" w:hint="default"/>
      </w:rPr>
    </w:lvl>
    <w:lvl w:ilvl="8" w:tplc="04070005" w:tentative="1">
      <w:start w:val="1"/>
      <w:numFmt w:val="bullet"/>
      <w:lvlText w:val=""/>
      <w:lvlJc w:val="left"/>
      <w:pPr>
        <w:tabs>
          <w:tab w:val="num" w:pos="7330"/>
        </w:tabs>
        <w:ind w:left="7330" w:hanging="360"/>
      </w:pPr>
      <w:rPr>
        <w:rFonts w:ascii="Wingdings" w:hAnsi="Wingdings" w:hint="default"/>
      </w:rPr>
    </w:lvl>
  </w:abstractNum>
  <w:abstractNum w:abstractNumId="12" w15:restartNumberingAfterBreak="0">
    <w:nsid w:val="4D3D708F"/>
    <w:multiLevelType w:val="hybridMultilevel"/>
    <w:tmpl w:val="2C0077F6"/>
    <w:lvl w:ilvl="0" w:tplc="746484A8">
      <w:start w:val="1"/>
      <w:numFmt w:val="decimal"/>
      <w:pStyle w:val="Numeration"/>
      <w:lvlText w:val="%1."/>
      <w:lvlJc w:val="left"/>
      <w:pPr>
        <w:tabs>
          <w:tab w:val="num" w:pos="360"/>
        </w:tabs>
        <w:ind w:left="360" w:hanging="360"/>
      </w:pPr>
      <w:rPr>
        <w:rFonts w:hint="default"/>
      </w:rPr>
    </w:lvl>
    <w:lvl w:ilvl="1" w:tplc="39C45E04">
      <w:numFmt w:val="bullet"/>
      <w:lvlText w:val="-"/>
      <w:lvlJc w:val="left"/>
      <w:pPr>
        <w:tabs>
          <w:tab w:val="num" w:pos="1080"/>
        </w:tabs>
        <w:ind w:left="1080" w:hanging="360"/>
      </w:pPr>
      <w:rPr>
        <w:rFonts w:ascii="Times New Roman" w:eastAsia="Times New Roman" w:hAnsi="Times New Roman" w:cs="Times New Roman"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3" w15:restartNumberingAfterBreak="0">
    <w:nsid w:val="51C24E2D"/>
    <w:multiLevelType w:val="hybridMultilevel"/>
    <w:tmpl w:val="41D4C75E"/>
    <w:lvl w:ilvl="0" w:tplc="973A3330">
      <w:numFmt w:val="bullet"/>
      <w:lvlText w:val=""/>
      <w:lvlJc w:val="left"/>
      <w:pPr>
        <w:ind w:left="640" w:hanging="360"/>
      </w:pPr>
      <w:rPr>
        <w:rFonts w:ascii="Wingdings" w:eastAsia="Times New Roman" w:hAnsi="Wingdings" w:cs="Times New Roman" w:hint="default"/>
      </w:rPr>
    </w:lvl>
    <w:lvl w:ilvl="1" w:tplc="20000003">
      <w:start w:val="1"/>
      <w:numFmt w:val="bullet"/>
      <w:lvlText w:val="o"/>
      <w:lvlJc w:val="left"/>
      <w:pPr>
        <w:ind w:left="1360" w:hanging="360"/>
      </w:pPr>
      <w:rPr>
        <w:rFonts w:ascii="Courier New" w:hAnsi="Courier New" w:cs="Courier New" w:hint="default"/>
      </w:rPr>
    </w:lvl>
    <w:lvl w:ilvl="2" w:tplc="20000005" w:tentative="1">
      <w:start w:val="1"/>
      <w:numFmt w:val="bullet"/>
      <w:lvlText w:val=""/>
      <w:lvlJc w:val="left"/>
      <w:pPr>
        <w:ind w:left="2080" w:hanging="360"/>
      </w:pPr>
      <w:rPr>
        <w:rFonts w:ascii="Wingdings" w:hAnsi="Wingdings" w:hint="default"/>
      </w:rPr>
    </w:lvl>
    <w:lvl w:ilvl="3" w:tplc="20000001" w:tentative="1">
      <w:start w:val="1"/>
      <w:numFmt w:val="bullet"/>
      <w:lvlText w:val=""/>
      <w:lvlJc w:val="left"/>
      <w:pPr>
        <w:ind w:left="2800" w:hanging="360"/>
      </w:pPr>
      <w:rPr>
        <w:rFonts w:ascii="Symbol" w:hAnsi="Symbol" w:hint="default"/>
      </w:rPr>
    </w:lvl>
    <w:lvl w:ilvl="4" w:tplc="20000003" w:tentative="1">
      <w:start w:val="1"/>
      <w:numFmt w:val="bullet"/>
      <w:lvlText w:val="o"/>
      <w:lvlJc w:val="left"/>
      <w:pPr>
        <w:ind w:left="3520" w:hanging="360"/>
      </w:pPr>
      <w:rPr>
        <w:rFonts w:ascii="Courier New" w:hAnsi="Courier New" w:cs="Courier New" w:hint="default"/>
      </w:rPr>
    </w:lvl>
    <w:lvl w:ilvl="5" w:tplc="20000005" w:tentative="1">
      <w:start w:val="1"/>
      <w:numFmt w:val="bullet"/>
      <w:lvlText w:val=""/>
      <w:lvlJc w:val="left"/>
      <w:pPr>
        <w:ind w:left="4240" w:hanging="360"/>
      </w:pPr>
      <w:rPr>
        <w:rFonts w:ascii="Wingdings" w:hAnsi="Wingdings" w:hint="default"/>
      </w:rPr>
    </w:lvl>
    <w:lvl w:ilvl="6" w:tplc="20000001" w:tentative="1">
      <w:start w:val="1"/>
      <w:numFmt w:val="bullet"/>
      <w:lvlText w:val=""/>
      <w:lvlJc w:val="left"/>
      <w:pPr>
        <w:ind w:left="4960" w:hanging="360"/>
      </w:pPr>
      <w:rPr>
        <w:rFonts w:ascii="Symbol" w:hAnsi="Symbol" w:hint="default"/>
      </w:rPr>
    </w:lvl>
    <w:lvl w:ilvl="7" w:tplc="20000003" w:tentative="1">
      <w:start w:val="1"/>
      <w:numFmt w:val="bullet"/>
      <w:lvlText w:val="o"/>
      <w:lvlJc w:val="left"/>
      <w:pPr>
        <w:ind w:left="5680" w:hanging="360"/>
      </w:pPr>
      <w:rPr>
        <w:rFonts w:ascii="Courier New" w:hAnsi="Courier New" w:cs="Courier New" w:hint="default"/>
      </w:rPr>
    </w:lvl>
    <w:lvl w:ilvl="8" w:tplc="20000005" w:tentative="1">
      <w:start w:val="1"/>
      <w:numFmt w:val="bullet"/>
      <w:lvlText w:val=""/>
      <w:lvlJc w:val="left"/>
      <w:pPr>
        <w:ind w:left="6400" w:hanging="360"/>
      </w:pPr>
      <w:rPr>
        <w:rFonts w:ascii="Wingdings" w:hAnsi="Wingdings" w:hint="default"/>
      </w:rPr>
    </w:lvl>
  </w:abstractNum>
  <w:abstractNum w:abstractNumId="14" w15:restartNumberingAfterBreak="0">
    <w:nsid w:val="5FAC20A1"/>
    <w:multiLevelType w:val="singleLevel"/>
    <w:tmpl w:val="40B02D68"/>
    <w:lvl w:ilvl="0">
      <w:start w:val="1"/>
      <w:numFmt w:val="bullet"/>
      <w:pStyle w:val="Bullet8-ToDo"/>
      <w:lvlText w:val=""/>
      <w:lvlJc w:val="left"/>
      <w:pPr>
        <w:tabs>
          <w:tab w:val="num" w:pos="851"/>
        </w:tabs>
        <w:ind w:left="851" w:hanging="851"/>
      </w:pPr>
      <w:rPr>
        <w:rFonts w:ascii="Wingdings" w:hAnsi="Wingdings" w:hint="default"/>
        <w:sz w:val="16"/>
      </w:rPr>
    </w:lvl>
  </w:abstractNum>
  <w:abstractNum w:abstractNumId="15" w15:restartNumberingAfterBreak="0">
    <w:nsid w:val="6CED1CB5"/>
    <w:multiLevelType w:val="singleLevel"/>
    <w:tmpl w:val="69F2E5B8"/>
    <w:lvl w:ilvl="0">
      <w:start w:val="1"/>
      <w:numFmt w:val="bullet"/>
      <w:pStyle w:val="Bullet7-Information"/>
      <w:lvlText w:val=""/>
      <w:lvlJc w:val="left"/>
      <w:pPr>
        <w:tabs>
          <w:tab w:val="num" w:pos="851"/>
        </w:tabs>
        <w:ind w:left="851" w:hanging="851"/>
      </w:pPr>
      <w:rPr>
        <w:rFonts w:ascii="Webdings" w:hAnsi="Webdings" w:hint="default"/>
      </w:rPr>
    </w:lvl>
  </w:abstractNum>
  <w:abstractNum w:abstractNumId="16" w15:restartNumberingAfterBreak="0">
    <w:nsid w:val="75451B3B"/>
    <w:multiLevelType w:val="multilevel"/>
    <w:tmpl w:val="60122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7E5F5D1A"/>
    <w:multiLevelType w:val="singleLevel"/>
    <w:tmpl w:val="38D8080C"/>
    <w:lvl w:ilvl="0">
      <w:start w:val="1"/>
      <w:numFmt w:val="bullet"/>
      <w:pStyle w:val="Bullet9-Document"/>
      <w:lvlText w:val=""/>
      <w:lvlJc w:val="left"/>
      <w:pPr>
        <w:tabs>
          <w:tab w:val="num" w:pos="851"/>
        </w:tabs>
        <w:ind w:left="851" w:hanging="851"/>
      </w:pPr>
      <w:rPr>
        <w:rFonts w:ascii="Wingdings" w:hAnsi="Wingdings" w:hint="default"/>
        <w:sz w:val="16"/>
      </w:rPr>
    </w:lvl>
  </w:abstractNum>
  <w:num w:numId="1">
    <w:abstractNumId w:val="3"/>
  </w:num>
  <w:num w:numId="2">
    <w:abstractNumId w:val="12"/>
  </w:num>
  <w:num w:numId="3">
    <w:abstractNumId w:val="1"/>
  </w:num>
  <w:num w:numId="4">
    <w:abstractNumId w:val="16"/>
  </w:num>
  <w:num w:numId="5">
    <w:abstractNumId w:val="1"/>
  </w:num>
  <w:num w:numId="6">
    <w:abstractNumId w:val="16"/>
  </w:num>
  <w:num w:numId="7">
    <w:abstractNumId w:val="1"/>
  </w:num>
  <w:num w:numId="8">
    <w:abstractNumId w:val="16"/>
  </w:num>
  <w:num w:numId="9">
    <w:abstractNumId w:val="1"/>
  </w:num>
  <w:num w:numId="10">
    <w:abstractNumId w:val="9"/>
  </w:num>
  <w:num w:numId="11">
    <w:abstractNumId w:val="0"/>
  </w:num>
  <w:num w:numId="12">
    <w:abstractNumId w:val="16"/>
  </w:num>
  <w:num w:numId="13">
    <w:abstractNumId w:val="16"/>
  </w:num>
  <w:num w:numId="14">
    <w:abstractNumId w:val="16"/>
  </w:num>
  <w:num w:numId="15">
    <w:abstractNumId w:val="16"/>
  </w:num>
  <w:num w:numId="16">
    <w:abstractNumId w:val="16"/>
  </w:num>
  <w:num w:numId="17">
    <w:abstractNumId w:val="3"/>
  </w:num>
  <w:num w:numId="18">
    <w:abstractNumId w:val="12"/>
  </w:num>
  <w:num w:numId="19">
    <w:abstractNumId w:val="11"/>
  </w:num>
  <w:num w:numId="20">
    <w:abstractNumId w:val="6"/>
  </w:num>
  <w:num w:numId="21">
    <w:abstractNumId w:val="15"/>
  </w:num>
  <w:num w:numId="22">
    <w:abstractNumId w:val="14"/>
  </w:num>
  <w:num w:numId="23">
    <w:abstractNumId w:val="17"/>
  </w:num>
  <w:num w:numId="24">
    <w:abstractNumId w:val="7"/>
  </w:num>
  <w:num w:numId="25">
    <w:abstractNumId w:val="5"/>
  </w:num>
  <w:num w:numId="26">
    <w:abstractNumId w:val="10"/>
  </w:num>
  <w:num w:numId="27">
    <w:abstractNumId w:val="2"/>
  </w:num>
  <w:num w:numId="28">
    <w:abstractNumId w:val="4"/>
  </w:num>
  <w:num w:numId="29">
    <w:abstractNumId w:val="13"/>
  </w:num>
  <w:num w:numId="30">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CH" w:vendorID="9" w:dllVersion="512" w:checkStyle="1"/>
  <w:activeWritingStyle w:appName="MSWord" w:lang="de-DE" w:vendorID="9" w:dllVersion="512"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11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07"/>
    <w:rsid w:val="0000095C"/>
    <w:rsid w:val="0000182A"/>
    <w:rsid w:val="00003ED0"/>
    <w:rsid w:val="00004B53"/>
    <w:rsid w:val="00010FEF"/>
    <w:rsid w:val="00027933"/>
    <w:rsid w:val="000302EC"/>
    <w:rsid w:val="00047055"/>
    <w:rsid w:val="0005128B"/>
    <w:rsid w:val="00052440"/>
    <w:rsid w:val="0005425D"/>
    <w:rsid w:val="000627BB"/>
    <w:rsid w:val="00062E0A"/>
    <w:rsid w:val="00063E23"/>
    <w:rsid w:val="000812C8"/>
    <w:rsid w:val="00081840"/>
    <w:rsid w:val="00081FB0"/>
    <w:rsid w:val="00084A52"/>
    <w:rsid w:val="00086F68"/>
    <w:rsid w:val="000905F7"/>
    <w:rsid w:val="0009640C"/>
    <w:rsid w:val="000A08EF"/>
    <w:rsid w:val="000A0E98"/>
    <w:rsid w:val="000A3CB4"/>
    <w:rsid w:val="000A63F4"/>
    <w:rsid w:val="000A7933"/>
    <w:rsid w:val="000B53A0"/>
    <w:rsid w:val="000B6B98"/>
    <w:rsid w:val="000C09D9"/>
    <w:rsid w:val="000C0BCE"/>
    <w:rsid w:val="000D2523"/>
    <w:rsid w:val="000E0E56"/>
    <w:rsid w:val="000E2120"/>
    <w:rsid w:val="000E2F5D"/>
    <w:rsid w:val="000E301C"/>
    <w:rsid w:val="000E574E"/>
    <w:rsid w:val="000E5BBA"/>
    <w:rsid w:val="000E62DF"/>
    <w:rsid w:val="000F19DC"/>
    <w:rsid w:val="000F3A0D"/>
    <w:rsid w:val="000F624B"/>
    <w:rsid w:val="00103031"/>
    <w:rsid w:val="00103B21"/>
    <w:rsid w:val="0011341F"/>
    <w:rsid w:val="00121CF0"/>
    <w:rsid w:val="00122707"/>
    <w:rsid w:val="00127987"/>
    <w:rsid w:val="001316DD"/>
    <w:rsid w:val="00134332"/>
    <w:rsid w:val="00134860"/>
    <w:rsid w:val="00136FBA"/>
    <w:rsid w:val="001452E9"/>
    <w:rsid w:val="00146D72"/>
    <w:rsid w:val="00152A68"/>
    <w:rsid w:val="00152C53"/>
    <w:rsid w:val="00161B23"/>
    <w:rsid w:val="00176016"/>
    <w:rsid w:val="0018029A"/>
    <w:rsid w:val="001810AA"/>
    <w:rsid w:val="0018702B"/>
    <w:rsid w:val="001919A8"/>
    <w:rsid w:val="001B09BB"/>
    <w:rsid w:val="001B0FD0"/>
    <w:rsid w:val="001B752A"/>
    <w:rsid w:val="001C0A09"/>
    <w:rsid w:val="001C106A"/>
    <w:rsid w:val="001C51B7"/>
    <w:rsid w:val="001C5D40"/>
    <w:rsid w:val="001D1E14"/>
    <w:rsid w:val="001D5807"/>
    <w:rsid w:val="001D618E"/>
    <w:rsid w:val="001E0DDB"/>
    <w:rsid w:val="001E20E9"/>
    <w:rsid w:val="001E27FC"/>
    <w:rsid w:val="001E3DC0"/>
    <w:rsid w:val="001E4D07"/>
    <w:rsid w:val="001E6F81"/>
    <w:rsid w:val="001E791B"/>
    <w:rsid w:val="001F1AA1"/>
    <w:rsid w:val="001F39F5"/>
    <w:rsid w:val="002070D4"/>
    <w:rsid w:val="00210D04"/>
    <w:rsid w:val="00212219"/>
    <w:rsid w:val="00213CE2"/>
    <w:rsid w:val="00216CD4"/>
    <w:rsid w:val="002215E1"/>
    <w:rsid w:val="00224B61"/>
    <w:rsid w:val="0023406C"/>
    <w:rsid w:val="002368B3"/>
    <w:rsid w:val="00243E6D"/>
    <w:rsid w:val="00244762"/>
    <w:rsid w:val="00247D45"/>
    <w:rsid w:val="00257F64"/>
    <w:rsid w:val="00262963"/>
    <w:rsid w:val="0027589A"/>
    <w:rsid w:val="00276E17"/>
    <w:rsid w:val="0028388F"/>
    <w:rsid w:val="00293D3E"/>
    <w:rsid w:val="002950AF"/>
    <w:rsid w:val="00296A72"/>
    <w:rsid w:val="002B2A22"/>
    <w:rsid w:val="002B2DB0"/>
    <w:rsid w:val="002B456B"/>
    <w:rsid w:val="002B5147"/>
    <w:rsid w:val="002D3833"/>
    <w:rsid w:val="002D51DB"/>
    <w:rsid w:val="002E22FD"/>
    <w:rsid w:val="002F680F"/>
    <w:rsid w:val="003013E3"/>
    <w:rsid w:val="0031377B"/>
    <w:rsid w:val="003161B0"/>
    <w:rsid w:val="00321B0C"/>
    <w:rsid w:val="003274E0"/>
    <w:rsid w:val="003319C5"/>
    <w:rsid w:val="00331D84"/>
    <w:rsid w:val="00331FDE"/>
    <w:rsid w:val="003321C0"/>
    <w:rsid w:val="00336DB5"/>
    <w:rsid w:val="00340103"/>
    <w:rsid w:val="003415E8"/>
    <w:rsid w:val="00342AFB"/>
    <w:rsid w:val="00344005"/>
    <w:rsid w:val="00344008"/>
    <w:rsid w:val="00351B39"/>
    <w:rsid w:val="003571A5"/>
    <w:rsid w:val="00384466"/>
    <w:rsid w:val="00397667"/>
    <w:rsid w:val="003A145C"/>
    <w:rsid w:val="003A342F"/>
    <w:rsid w:val="003A5882"/>
    <w:rsid w:val="003A59E9"/>
    <w:rsid w:val="003C27E4"/>
    <w:rsid w:val="003C6F45"/>
    <w:rsid w:val="003D662F"/>
    <w:rsid w:val="003E0CA9"/>
    <w:rsid w:val="003F3E33"/>
    <w:rsid w:val="003F5230"/>
    <w:rsid w:val="003F6343"/>
    <w:rsid w:val="003F6E2F"/>
    <w:rsid w:val="00402091"/>
    <w:rsid w:val="0041283D"/>
    <w:rsid w:val="004134C6"/>
    <w:rsid w:val="00416441"/>
    <w:rsid w:val="00416C69"/>
    <w:rsid w:val="004174BB"/>
    <w:rsid w:val="00433AEF"/>
    <w:rsid w:val="00434DDB"/>
    <w:rsid w:val="00435E7E"/>
    <w:rsid w:val="004372AE"/>
    <w:rsid w:val="00437418"/>
    <w:rsid w:val="004374D2"/>
    <w:rsid w:val="00440ED4"/>
    <w:rsid w:val="00443BA3"/>
    <w:rsid w:val="00444030"/>
    <w:rsid w:val="00455BA4"/>
    <w:rsid w:val="00474D35"/>
    <w:rsid w:val="00474F3E"/>
    <w:rsid w:val="00475146"/>
    <w:rsid w:val="0047736C"/>
    <w:rsid w:val="00487A49"/>
    <w:rsid w:val="004A0989"/>
    <w:rsid w:val="004A1AEA"/>
    <w:rsid w:val="004A1D66"/>
    <w:rsid w:val="004A495E"/>
    <w:rsid w:val="004A5301"/>
    <w:rsid w:val="004A78DC"/>
    <w:rsid w:val="004B0BDF"/>
    <w:rsid w:val="004B11A6"/>
    <w:rsid w:val="004B2E02"/>
    <w:rsid w:val="004B3339"/>
    <w:rsid w:val="004B3EC7"/>
    <w:rsid w:val="004B48BF"/>
    <w:rsid w:val="004B5026"/>
    <w:rsid w:val="004C3CFB"/>
    <w:rsid w:val="004C5E2C"/>
    <w:rsid w:val="004D21AE"/>
    <w:rsid w:val="004E215D"/>
    <w:rsid w:val="004E5B42"/>
    <w:rsid w:val="004E6091"/>
    <w:rsid w:val="004E6DE4"/>
    <w:rsid w:val="004F502B"/>
    <w:rsid w:val="004F6BA7"/>
    <w:rsid w:val="005109A5"/>
    <w:rsid w:val="00510EFF"/>
    <w:rsid w:val="0051497B"/>
    <w:rsid w:val="005225A0"/>
    <w:rsid w:val="00523BBF"/>
    <w:rsid w:val="005243C1"/>
    <w:rsid w:val="005243CE"/>
    <w:rsid w:val="00527751"/>
    <w:rsid w:val="00527D29"/>
    <w:rsid w:val="00531CF9"/>
    <w:rsid w:val="005340D6"/>
    <w:rsid w:val="005415E8"/>
    <w:rsid w:val="00542286"/>
    <w:rsid w:val="0054644F"/>
    <w:rsid w:val="00553AF0"/>
    <w:rsid w:val="00554422"/>
    <w:rsid w:val="00562E54"/>
    <w:rsid w:val="005805E6"/>
    <w:rsid w:val="0058535C"/>
    <w:rsid w:val="00586651"/>
    <w:rsid w:val="005900D6"/>
    <w:rsid w:val="00592E77"/>
    <w:rsid w:val="00593C54"/>
    <w:rsid w:val="005946F7"/>
    <w:rsid w:val="005A0D4A"/>
    <w:rsid w:val="005A1D64"/>
    <w:rsid w:val="005A26EB"/>
    <w:rsid w:val="005A54A4"/>
    <w:rsid w:val="005A672A"/>
    <w:rsid w:val="005A7C55"/>
    <w:rsid w:val="005B666F"/>
    <w:rsid w:val="005B7956"/>
    <w:rsid w:val="005B7D67"/>
    <w:rsid w:val="005C0EA0"/>
    <w:rsid w:val="005C4120"/>
    <w:rsid w:val="005D5EAB"/>
    <w:rsid w:val="005E16A2"/>
    <w:rsid w:val="005E1EF2"/>
    <w:rsid w:val="005E2730"/>
    <w:rsid w:val="005E342C"/>
    <w:rsid w:val="005F2E18"/>
    <w:rsid w:val="005F4DEA"/>
    <w:rsid w:val="005F5516"/>
    <w:rsid w:val="00601B8C"/>
    <w:rsid w:val="006103DA"/>
    <w:rsid w:val="00610C8C"/>
    <w:rsid w:val="0061228C"/>
    <w:rsid w:val="00612662"/>
    <w:rsid w:val="00623E96"/>
    <w:rsid w:val="0062547C"/>
    <w:rsid w:val="006279DD"/>
    <w:rsid w:val="006319FD"/>
    <w:rsid w:val="00633670"/>
    <w:rsid w:val="00635C31"/>
    <w:rsid w:val="00640257"/>
    <w:rsid w:val="0064731E"/>
    <w:rsid w:val="0065554C"/>
    <w:rsid w:val="00655D50"/>
    <w:rsid w:val="00661D65"/>
    <w:rsid w:val="00665957"/>
    <w:rsid w:val="006663D5"/>
    <w:rsid w:val="00670A5D"/>
    <w:rsid w:val="006765B6"/>
    <w:rsid w:val="00690B2E"/>
    <w:rsid w:val="00690C56"/>
    <w:rsid w:val="00690FE0"/>
    <w:rsid w:val="006920E4"/>
    <w:rsid w:val="00693953"/>
    <w:rsid w:val="00694FA4"/>
    <w:rsid w:val="006A1B62"/>
    <w:rsid w:val="006A232E"/>
    <w:rsid w:val="006A66CD"/>
    <w:rsid w:val="006A66F0"/>
    <w:rsid w:val="006B087D"/>
    <w:rsid w:val="006B4A93"/>
    <w:rsid w:val="006C38FF"/>
    <w:rsid w:val="006C4D22"/>
    <w:rsid w:val="006D354A"/>
    <w:rsid w:val="006D6365"/>
    <w:rsid w:val="006D6398"/>
    <w:rsid w:val="006D6504"/>
    <w:rsid w:val="006E32E6"/>
    <w:rsid w:val="006F2032"/>
    <w:rsid w:val="006F2629"/>
    <w:rsid w:val="006F3306"/>
    <w:rsid w:val="006F4A91"/>
    <w:rsid w:val="007028E2"/>
    <w:rsid w:val="0071120B"/>
    <w:rsid w:val="00714203"/>
    <w:rsid w:val="00716A30"/>
    <w:rsid w:val="00720EE7"/>
    <w:rsid w:val="00722C27"/>
    <w:rsid w:val="007256BD"/>
    <w:rsid w:val="00726D17"/>
    <w:rsid w:val="0073340E"/>
    <w:rsid w:val="00744F6F"/>
    <w:rsid w:val="00751FB3"/>
    <w:rsid w:val="00753028"/>
    <w:rsid w:val="0076190A"/>
    <w:rsid w:val="00771DFA"/>
    <w:rsid w:val="00777602"/>
    <w:rsid w:val="00784D85"/>
    <w:rsid w:val="0078570A"/>
    <w:rsid w:val="00786527"/>
    <w:rsid w:val="007867C5"/>
    <w:rsid w:val="007873D2"/>
    <w:rsid w:val="007A7A71"/>
    <w:rsid w:val="007B30C4"/>
    <w:rsid w:val="007C5244"/>
    <w:rsid w:val="007E0944"/>
    <w:rsid w:val="007E36F3"/>
    <w:rsid w:val="007E708A"/>
    <w:rsid w:val="007F0E3E"/>
    <w:rsid w:val="00802963"/>
    <w:rsid w:val="008068EE"/>
    <w:rsid w:val="0080746D"/>
    <w:rsid w:val="00807846"/>
    <w:rsid w:val="00812C10"/>
    <w:rsid w:val="00813665"/>
    <w:rsid w:val="008211EB"/>
    <w:rsid w:val="00823350"/>
    <w:rsid w:val="00823C22"/>
    <w:rsid w:val="008246F1"/>
    <w:rsid w:val="00824977"/>
    <w:rsid w:val="008312BC"/>
    <w:rsid w:val="00835936"/>
    <w:rsid w:val="008378C7"/>
    <w:rsid w:val="00850473"/>
    <w:rsid w:val="00852B4A"/>
    <w:rsid w:val="008554BC"/>
    <w:rsid w:val="008555C2"/>
    <w:rsid w:val="00890364"/>
    <w:rsid w:val="00890F0D"/>
    <w:rsid w:val="008A2B8F"/>
    <w:rsid w:val="008B1DC5"/>
    <w:rsid w:val="008C0DDB"/>
    <w:rsid w:val="008C1754"/>
    <w:rsid w:val="008C6A82"/>
    <w:rsid w:val="008D4704"/>
    <w:rsid w:val="008E0933"/>
    <w:rsid w:val="008E13DC"/>
    <w:rsid w:val="008E37AB"/>
    <w:rsid w:val="008E4A33"/>
    <w:rsid w:val="008E5931"/>
    <w:rsid w:val="008E6F4D"/>
    <w:rsid w:val="008E76F6"/>
    <w:rsid w:val="008F5CA1"/>
    <w:rsid w:val="00911301"/>
    <w:rsid w:val="0091231F"/>
    <w:rsid w:val="00913B51"/>
    <w:rsid w:val="00917A55"/>
    <w:rsid w:val="00923D8A"/>
    <w:rsid w:val="00954D92"/>
    <w:rsid w:val="00964785"/>
    <w:rsid w:val="00965506"/>
    <w:rsid w:val="00966072"/>
    <w:rsid w:val="009666F0"/>
    <w:rsid w:val="0098255A"/>
    <w:rsid w:val="009905FF"/>
    <w:rsid w:val="0099064E"/>
    <w:rsid w:val="00990E31"/>
    <w:rsid w:val="009C792F"/>
    <w:rsid w:val="009D5B87"/>
    <w:rsid w:val="009D5DB5"/>
    <w:rsid w:val="009D6E98"/>
    <w:rsid w:val="009E2627"/>
    <w:rsid w:val="009F48DD"/>
    <w:rsid w:val="009F61A9"/>
    <w:rsid w:val="009F6F45"/>
    <w:rsid w:val="009F78E5"/>
    <w:rsid w:val="00A0050B"/>
    <w:rsid w:val="00A03655"/>
    <w:rsid w:val="00A06F20"/>
    <w:rsid w:val="00A15CDD"/>
    <w:rsid w:val="00A16665"/>
    <w:rsid w:val="00A258EA"/>
    <w:rsid w:val="00A36240"/>
    <w:rsid w:val="00A4252C"/>
    <w:rsid w:val="00A434B9"/>
    <w:rsid w:val="00A50021"/>
    <w:rsid w:val="00A514C8"/>
    <w:rsid w:val="00A56B03"/>
    <w:rsid w:val="00A749FC"/>
    <w:rsid w:val="00A75BE4"/>
    <w:rsid w:val="00A75CDD"/>
    <w:rsid w:val="00A760F5"/>
    <w:rsid w:val="00A80489"/>
    <w:rsid w:val="00A80776"/>
    <w:rsid w:val="00AA67FA"/>
    <w:rsid w:val="00AB2449"/>
    <w:rsid w:val="00AB255D"/>
    <w:rsid w:val="00AB5C13"/>
    <w:rsid w:val="00AB6316"/>
    <w:rsid w:val="00AC3310"/>
    <w:rsid w:val="00AC667A"/>
    <w:rsid w:val="00AE455E"/>
    <w:rsid w:val="00AF332D"/>
    <w:rsid w:val="00AF763A"/>
    <w:rsid w:val="00AF7B97"/>
    <w:rsid w:val="00B02B30"/>
    <w:rsid w:val="00B02EE5"/>
    <w:rsid w:val="00B07A23"/>
    <w:rsid w:val="00B220B7"/>
    <w:rsid w:val="00B230C0"/>
    <w:rsid w:val="00B34CF1"/>
    <w:rsid w:val="00B402FC"/>
    <w:rsid w:val="00B42AD2"/>
    <w:rsid w:val="00B4536A"/>
    <w:rsid w:val="00B4563E"/>
    <w:rsid w:val="00B45C2B"/>
    <w:rsid w:val="00B50245"/>
    <w:rsid w:val="00B50ADC"/>
    <w:rsid w:val="00B51489"/>
    <w:rsid w:val="00B5597A"/>
    <w:rsid w:val="00B612D9"/>
    <w:rsid w:val="00B66D62"/>
    <w:rsid w:val="00B70A25"/>
    <w:rsid w:val="00B71607"/>
    <w:rsid w:val="00B7204A"/>
    <w:rsid w:val="00B7328A"/>
    <w:rsid w:val="00B754D2"/>
    <w:rsid w:val="00B82F44"/>
    <w:rsid w:val="00B852BF"/>
    <w:rsid w:val="00BA2C41"/>
    <w:rsid w:val="00BA4D37"/>
    <w:rsid w:val="00BA55B8"/>
    <w:rsid w:val="00BA773D"/>
    <w:rsid w:val="00BB342D"/>
    <w:rsid w:val="00BB3BCD"/>
    <w:rsid w:val="00BB3C57"/>
    <w:rsid w:val="00BC1D66"/>
    <w:rsid w:val="00BC4D58"/>
    <w:rsid w:val="00BC77EE"/>
    <w:rsid w:val="00BD1D7D"/>
    <w:rsid w:val="00BD3893"/>
    <w:rsid w:val="00BE26FA"/>
    <w:rsid w:val="00BF0674"/>
    <w:rsid w:val="00BF1212"/>
    <w:rsid w:val="00BF2C54"/>
    <w:rsid w:val="00C00113"/>
    <w:rsid w:val="00C00E3C"/>
    <w:rsid w:val="00C07442"/>
    <w:rsid w:val="00C1243B"/>
    <w:rsid w:val="00C25F1E"/>
    <w:rsid w:val="00C365C2"/>
    <w:rsid w:val="00C42888"/>
    <w:rsid w:val="00C47757"/>
    <w:rsid w:val="00C50933"/>
    <w:rsid w:val="00C7678E"/>
    <w:rsid w:val="00C90CF2"/>
    <w:rsid w:val="00C93BA8"/>
    <w:rsid w:val="00C94BE4"/>
    <w:rsid w:val="00C969F0"/>
    <w:rsid w:val="00C97EFF"/>
    <w:rsid w:val="00CA0EE1"/>
    <w:rsid w:val="00CA2942"/>
    <w:rsid w:val="00CA410D"/>
    <w:rsid w:val="00CB00B9"/>
    <w:rsid w:val="00CB58EE"/>
    <w:rsid w:val="00CC0E71"/>
    <w:rsid w:val="00CC1BF0"/>
    <w:rsid w:val="00CC2E69"/>
    <w:rsid w:val="00CD1156"/>
    <w:rsid w:val="00CD2089"/>
    <w:rsid w:val="00CD20A4"/>
    <w:rsid w:val="00CE021E"/>
    <w:rsid w:val="00CE1B7E"/>
    <w:rsid w:val="00CE251D"/>
    <w:rsid w:val="00CE5DB0"/>
    <w:rsid w:val="00CF0B51"/>
    <w:rsid w:val="00CF44E8"/>
    <w:rsid w:val="00CF57DF"/>
    <w:rsid w:val="00CF6A5C"/>
    <w:rsid w:val="00CF7946"/>
    <w:rsid w:val="00D0036C"/>
    <w:rsid w:val="00D02509"/>
    <w:rsid w:val="00D040EE"/>
    <w:rsid w:val="00D04927"/>
    <w:rsid w:val="00D04CC9"/>
    <w:rsid w:val="00D12788"/>
    <w:rsid w:val="00D20533"/>
    <w:rsid w:val="00D24881"/>
    <w:rsid w:val="00D268A9"/>
    <w:rsid w:val="00D27BD2"/>
    <w:rsid w:val="00D361E6"/>
    <w:rsid w:val="00D4199F"/>
    <w:rsid w:val="00D433BE"/>
    <w:rsid w:val="00D449F1"/>
    <w:rsid w:val="00D44ABA"/>
    <w:rsid w:val="00D4713B"/>
    <w:rsid w:val="00D52EEA"/>
    <w:rsid w:val="00D6043A"/>
    <w:rsid w:val="00D61B1D"/>
    <w:rsid w:val="00D65737"/>
    <w:rsid w:val="00D717B2"/>
    <w:rsid w:val="00D8665E"/>
    <w:rsid w:val="00D86F70"/>
    <w:rsid w:val="00D9337F"/>
    <w:rsid w:val="00D949B1"/>
    <w:rsid w:val="00D949C9"/>
    <w:rsid w:val="00D9603C"/>
    <w:rsid w:val="00DA3240"/>
    <w:rsid w:val="00DB213E"/>
    <w:rsid w:val="00DB3826"/>
    <w:rsid w:val="00DB4DB0"/>
    <w:rsid w:val="00DC21CB"/>
    <w:rsid w:val="00DC3482"/>
    <w:rsid w:val="00DD18B2"/>
    <w:rsid w:val="00DD29BD"/>
    <w:rsid w:val="00DD2BC4"/>
    <w:rsid w:val="00DD4BA6"/>
    <w:rsid w:val="00DD6921"/>
    <w:rsid w:val="00DD6ED2"/>
    <w:rsid w:val="00DF0863"/>
    <w:rsid w:val="00DF14C3"/>
    <w:rsid w:val="00DF1C43"/>
    <w:rsid w:val="00DF301E"/>
    <w:rsid w:val="00DF5C5A"/>
    <w:rsid w:val="00E02FCA"/>
    <w:rsid w:val="00E04BED"/>
    <w:rsid w:val="00E10DF3"/>
    <w:rsid w:val="00E1389B"/>
    <w:rsid w:val="00E14DA3"/>
    <w:rsid w:val="00E214C8"/>
    <w:rsid w:val="00E2309F"/>
    <w:rsid w:val="00E2505A"/>
    <w:rsid w:val="00E261D2"/>
    <w:rsid w:val="00E33F84"/>
    <w:rsid w:val="00E4007D"/>
    <w:rsid w:val="00E466A5"/>
    <w:rsid w:val="00E5016E"/>
    <w:rsid w:val="00E50C4F"/>
    <w:rsid w:val="00E51AE5"/>
    <w:rsid w:val="00E61491"/>
    <w:rsid w:val="00E647E6"/>
    <w:rsid w:val="00E650A7"/>
    <w:rsid w:val="00E67A92"/>
    <w:rsid w:val="00E70774"/>
    <w:rsid w:val="00E770DB"/>
    <w:rsid w:val="00E80A61"/>
    <w:rsid w:val="00E938D4"/>
    <w:rsid w:val="00E9610A"/>
    <w:rsid w:val="00E96B4A"/>
    <w:rsid w:val="00EA0121"/>
    <w:rsid w:val="00EA082F"/>
    <w:rsid w:val="00EA0C1F"/>
    <w:rsid w:val="00EA32CA"/>
    <w:rsid w:val="00EA546D"/>
    <w:rsid w:val="00EA612F"/>
    <w:rsid w:val="00EB5B3A"/>
    <w:rsid w:val="00EB6EAC"/>
    <w:rsid w:val="00EB760D"/>
    <w:rsid w:val="00EB7C1E"/>
    <w:rsid w:val="00EC1FD7"/>
    <w:rsid w:val="00EC237C"/>
    <w:rsid w:val="00EC3E55"/>
    <w:rsid w:val="00ED603B"/>
    <w:rsid w:val="00EE5628"/>
    <w:rsid w:val="00EE7C54"/>
    <w:rsid w:val="00EF39E5"/>
    <w:rsid w:val="00EF6B21"/>
    <w:rsid w:val="00F06CCB"/>
    <w:rsid w:val="00F12011"/>
    <w:rsid w:val="00F12D70"/>
    <w:rsid w:val="00F14058"/>
    <w:rsid w:val="00F201E9"/>
    <w:rsid w:val="00F20271"/>
    <w:rsid w:val="00F22E34"/>
    <w:rsid w:val="00F268D9"/>
    <w:rsid w:val="00F319CE"/>
    <w:rsid w:val="00F43EAE"/>
    <w:rsid w:val="00F4476F"/>
    <w:rsid w:val="00F4638B"/>
    <w:rsid w:val="00F52577"/>
    <w:rsid w:val="00F52E91"/>
    <w:rsid w:val="00F53B69"/>
    <w:rsid w:val="00F53DF8"/>
    <w:rsid w:val="00F576FC"/>
    <w:rsid w:val="00F61490"/>
    <w:rsid w:val="00F64D41"/>
    <w:rsid w:val="00F6758E"/>
    <w:rsid w:val="00F7247A"/>
    <w:rsid w:val="00F72852"/>
    <w:rsid w:val="00F8023E"/>
    <w:rsid w:val="00F85AE6"/>
    <w:rsid w:val="00F878C2"/>
    <w:rsid w:val="00F96029"/>
    <w:rsid w:val="00FA4844"/>
    <w:rsid w:val="00FA557E"/>
    <w:rsid w:val="00FA61DA"/>
    <w:rsid w:val="00FA6544"/>
    <w:rsid w:val="00FB318E"/>
    <w:rsid w:val="00FC098F"/>
    <w:rsid w:val="00FC2CA8"/>
    <w:rsid w:val="00FD12ED"/>
    <w:rsid w:val="00FD3E05"/>
    <w:rsid w:val="00FD7A41"/>
    <w:rsid w:val="00FF5E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53E2D87"/>
  <w15:docId w15:val="{E389A954-2F36-4C82-AC04-0D83E784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TSyntax Regular" w:eastAsia="Times New Roman" w:hAnsi="LTSyntax Regular"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78C2"/>
    <w:rPr>
      <w:sz w:val="22"/>
      <w:szCs w:val="22"/>
      <w:lang w:eastAsia="de-DE"/>
    </w:rPr>
  </w:style>
  <w:style w:type="paragraph" w:styleId="Heading1">
    <w:name w:val="heading 1"/>
    <w:basedOn w:val="Normal"/>
    <w:next w:val="Normal"/>
    <w:qFormat/>
    <w:rsid w:val="001F1AA1"/>
    <w:pPr>
      <w:keepNext/>
      <w:keepLines/>
      <w:widowControl w:val="0"/>
      <w:numPr>
        <w:numId w:val="27"/>
      </w:numPr>
      <w:spacing w:before="300" w:after="140"/>
      <w:outlineLvl w:val="0"/>
    </w:pPr>
    <w:rPr>
      <w:b/>
      <w:color w:val="000000"/>
      <w:sz w:val="28"/>
      <w:lang w:val="en-GB"/>
    </w:rPr>
  </w:style>
  <w:style w:type="paragraph" w:styleId="Heading2">
    <w:name w:val="heading 2"/>
    <w:basedOn w:val="Normal"/>
    <w:next w:val="Normal"/>
    <w:qFormat/>
    <w:rsid w:val="001F1AA1"/>
    <w:pPr>
      <w:keepNext/>
      <w:keepLines/>
      <w:widowControl w:val="0"/>
      <w:numPr>
        <w:ilvl w:val="1"/>
        <w:numId w:val="27"/>
      </w:numPr>
      <w:spacing w:before="240" w:after="120" w:line="240" w:lineRule="atLeast"/>
      <w:outlineLvl w:val="1"/>
    </w:pPr>
    <w:rPr>
      <w:b/>
      <w:snapToGrid w:val="0"/>
      <w:color w:val="000000"/>
      <w:lang w:val="de-DE"/>
    </w:rPr>
  </w:style>
  <w:style w:type="paragraph" w:styleId="Heading3">
    <w:name w:val="heading 3"/>
    <w:basedOn w:val="Normal"/>
    <w:next w:val="Normal"/>
    <w:qFormat/>
    <w:rsid w:val="00510EFF"/>
    <w:pPr>
      <w:keepNext/>
      <w:keepLines/>
      <w:widowControl w:val="0"/>
      <w:numPr>
        <w:ilvl w:val="2"/>
        <w:numId w:val="27"/>
      </w:numPr>
      <w:spacing w:before="240" w:after="60"/>
      <w:outlineLvl w:val="2"/>
    </w:pPr>
    <w:rPr>
      <w:b/>
      <w:color w:val="000000"/>
      <w:lang w:val="en-GB"/>
    </w:rPr>
  </w:style>
  <w:style w:type="paragraph" w:styleId="Heading4">
    <w:name w:val="heading 4"/>
    <w:basedOn w:val="Normal"/>
    <w:next w:val="Normal"/>
    <w:qFormat/>
    <w:rsid w:val="00510EFF"/>
    <w:pPr>
      <w:keepNext/>
      <w:keepLines/>
      <w:widowControl w:val="0"/>
      <w:numPr>
        <w:ilvl w:val="3"/>
        <w:numId w:val="27"/>
      </w:numPr>
      <w:spacing w:before="240" w:after="60"/>
      <w:outlineLvl w:val="3"/>
    </w:pPr>
    <w:rPr>
      <w:b/>
      <w:color w:val="000000"/>
      <w:lang w:val="en-GB"/>
    </w:rPr>
  </w:style>
  <w:style w:type="paragraph" w:styleId="Heading5">
    <w:name w:val="heading 5"/>
    <w:basedOn w:val="Normal"/>
    <w:next w:val="Normal"/>
    <w:rsid w:val="009C792F"/>
    <w:pPr>
      <w:keepNext/>
      <w:widowControl w:val="0"/>
      <w:numPr>
        <w:ilvl w:val="4"/>
        <w:numId w:val="27"/>
      </w:numPr>
      <w:spacing w:after="120" w:line="240" w:lineRule="atLeast"/>
      <w:outlineLvl w:val="4"/>
    </w:pPr>
    <w:rPr>
      <w:color w:val="000000"/>
    </w:rPr>
  </w:style>
  <w:style w:type="paragraph" w:styleId="Heading6">
    <w:name w:val="heading 6"/>
    <w:basedOn w:val="Normal"/>
    <w:next w:val="Normal"/>
    <w:rsid w:val="0011341F"/>
    <w:pPr>
      <w:keepNext/>
      <w:keepLines/>
      <w:widowControl w:val="0"/>
      <w:numPr>
        <w:ilvl w:val="5"/>
        <w:numId w:val="27"/>
      </w:numPr>
      <w:spacing w:before="240" w:after="120" w:line="360" w:lineRule="atLeast"/>
      <w:outlineLvl w:val="5"/>
    </w:pPr>
    <w:rPr>
      <w:color w:val="000000"/>
    </w:rPr>
  </w:style>
  <w:style w:type="paragraph" w:styleId="Heading7">
    <w:name w:val="heading 7"/>
    <w:basedOn w:val="Normal"/>
    <w:next w:val="Normal"/>
    <w:rsid w:val="0011341F"/>
    <w:pPr>
      <w:widowControl w:val="0"/>
      <w:numPr>
        <w:ilvl w:val="6"/>
        <w:numId w:val="27"/>
      </w:numPr>
      <w:spacing w:after="120" w:line="310" w:lineRule="atLeast"/>
      <w:outlineLvl w:val="6"/>
    </w:pPr>
    <w:rPr>
      <w:color w:val="000000"/>
    </w:rPr>
  </w:style>
  <w:style w:type="paragraph" w:styleId="Heading8">
    <w:name w:val="heading 8"/>
    <w:basedOn w:val="Heading9"/>
    <w:next w:val="Normal"/>
    <w:rsid w:val="00510EFF"/>
    <w:pPr>
      <w:numPr>
        <w:ilvl w:val="7"/>
      </w:numPr>
      <w:spacing w:line="310" w:lineRule="atLeast"/>
      <w:outlineLvl w:val="7"/>
    </w:pPr>
    <w:rPr>
      <w:i/>
    </w:rPr>
  </w:style>
  <w:style w:type="paragraph" w:styleId="Heading9">
    <w:name w:val="heading 9"/>
    <w:basedOn w:val="Normal"/>
    <w:next w:val="Normal"/>
    <w:rsid w:val="00510EFF"/>
    <w:pPr>
      <w:widowControl w:val="0"/>
      <w:numPr>
        <w:ilvl w:val="8"/>
        <w:numId w:val="27"/>
      </w:numPr>
      <w:spacing w:before="120" w:after="240" w:line="240" w:lineRule="atLeast"/>
      <w:ind w:right="851"/>
      <w:outlineLvl w:val="8"/>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qFormat/>
    <w:rsid w:val="00510EFF"/>
    <w:pPr>
      <w:widowControl w:val="0"/>
      <w:spacing w:after="120" w:line="260" w:lineRule="atLeast"/>
    </w:pPr>
    <w:rPr>
      <w:szCs w:val="20"/>
    </w:rPr>
  </w:style>
  <w:style w:type="paragraph" w:styleId="TOC1">
    <w:name w:val="toc 1"/>
    <w:basedOn w:val="Content"/>
    <w:next w:val="Content"/>
    <w:uiPriority w:val="39"/>
    <w:rsid w:val="0011341F"/>
    <w:pPr>
      <w:widowControl/>
      <w:tabs>
        <w:tab w:val="right" w:leader="dot" w:pos="9083"/>
      </w:tabs>
      <w:spacing w:before="120" w:after="60"/>
    </w:pPr>
    <w:rPr>
      <w:b/>
    </w:rPr>
  </w:style>
  <w:style w:type="paragraph" w:styleId="TOC2">
    <w:name w:val="toc 2"/>
    <w:basedOn w:val="Content"/>
    <w:next w:val="Content"/>
    <w:uiPriority w:val="39"/>
    <w:rsid w:val="0011341F"/>
    <w:pPr>
      <w:widowControl/>
      <w:tabs>
        <w:tab w:val="left" w:pos="992"/>
        <w:tab w:val="right" w:leader="dot" w:pos="9083"/>
      </w:tabs>
      <w:spacing w:after="0"/>
      <w:ind w:left="425"/>
    </w:pPr>
  </w:style>
  <w:style w:type="paragraph" w:styleId="TOC3">
    <w:name w:val="toc 3"/>
    <w:basedOn w:val="Content"/>
    <w:next w:val="Content"/>
    <w:uiPriority w:val="39"/>
    <w:rsid w:val="0011341F"/>
    <w:pPr>
      <w:widowControl/>
      <w:tabs>
        <w:tab w:val="right" w:leader="dot" w:pos="9083"/>
      </w:tabs>
      <w:spacing w:after="0"/>
      <w:ind w:left="425"/>
    </w:pPr>
  </w:style>
  <w:style w:type="paragraph" w:styleId="TableofFigures">
    <w:name w:val="table of figures"/>
    <w:basedOn w:val="Content"/>
    <w:next w:val="Content"/>
    <w:uiPriority w:val="99"/>
    <w:rsid w:val="00890364"/>
    <w:pPr>
      <w:tabs>
        <w:tab w:val="right" w:leader="dot" w:pos="9072"/>
      </w:tabs>
      <w:spacing w:after="0" w:line="240" w:lineRule="auto"/>
    </w:pPr>
  </w:style>
  <w:style w:type="paragraph" w:styleId="Index1">
    <w:name w:val="index 1"/>
    <w:basedOn w:val="Normal"/>
    <w:next w:val="Normal"/>
    <w:autoRedefine/>
    <w:semiHidden/>
    <w:rsid w:val="0011341F"/>
    <w:pPr>
      <w:ind w:left="240" w:hanging="240"/>
      <w:jc w:val="both"/>
    </w:pPr>
  </w:style>
  <w:style w:type="paragraph" w:styleId="Index2">
    <w:name w:val="index 2"/>
    <w:basedOn w:val="Normal"/>
    <w:next w:val="Normal"/>
    <w:autoRedefine/>
    <w:semiHidden/>
    <w:rsid w:val="0011341F"/>
    <w:pPr>
      <w:ind w:left="400" w:hanging="200"/>
    </w:pPr>
  </w:style>
  <w:style w:type="paragraph" w:styleId="Index3">
    <w:name w:val="index 3"/>
    <w:basedOn w:val="Normal"/>
    <w:next w:val="Normal"/>
    <w:autoRedefine/>
    <w:semiHidden/>
    <w:rsid w:val="0011341F"/>
    <w:pPr>
      <w:ind w:left="600" w:hanging="200"/>
    </w:pPr>
  </w:style>
  <w:style w:type="paragraph" w:styleId="Index4">
    <w:name w:val="index 4"/>
    <w:basedOn w:val="Normal"/>
    <w:next w:val="Normal"/>
    <w:autoRedefine/>
    <w:semiHidden/>
    <w:rsid w:val="0011341F"/>
    <w:pPr>
      <w:ind w:left="800" w:hanging="200"/>
    </w:pPr>
  </w:style>
  <w:style w:type="paragraph" w:styleId="IndexHeading">
    <w:name w:val="index heading"/>
    <w:basedOn w:val="Normal"/>
    <w:next w:val="Index1"/>
    <w:semiHidden/>
    <w:rsid w:val="0011341F"/>
  </w:style>
  <w:style w:type="paragraph" w:customStyle="1" w:styleId="Bullet1-Standard">
    <w:name w:val="Bullet1-Standard"/>
    <w:basedOn w:val="Content"/>
    <w:qFormat/>
    <w:rsid w:val="00331FDE"/>
    <w:pPr>
      <w:numPr>
        <w:numId w:val="17"/>
      </w:numPr>
      <w:tabs>
        <w:tab w:val="left" w:pos="284"/>
      </w:tabs>
      <w:spacing w:after="60" w:line="240" w:lineRule="auto"/>
      <w:ind w:left="0" w:firstLine="0"/>
    </w:pPr>
  </w:style>
  <w:style w:type="paragraph" w:customStyle="1" w:styleId="Column2">
    <w:name w:val="Column 2"/>
    <w:basedOn w:val="Content"/>
    <w:qFormat/>
    <w:rsid w:val="008E13DC"/>
    <w:pPr>
      <w:widowControl/>
      <w:ind w:left="2552" w:hanging="2552"/>
    </w:pPr>
  </w:style>
  <w:style w:type="paragraph" w:customStyle="1" w:styleId="Numeration">
    <w:name w:val="Numeration"/>
    <w:basedOn w:val="Content"/>
    <w:qFormat/>
    <w:rsid w:val="008E13DC"/>
    <w:pPr>
      <w:numPr>
        <w:numId w:val="18"/>
      </w:numPr>
      <w:spacing w:after="60"/>
    </w:pPr>
  </w:style>
  <w:style w:type="paragraph" w:customStyle="1" w:styleId="PictureCaption">
    <w:name w:val="Picture Caption"/>
    <w:basedOn w:val="Content"/>
    <w:qFormat/>
    <w:rsid w:val="008312BC"/>
    <w:pPr>
      <w:spacing w:after="0" w:line="360" w:lineRule="auto"/>
    </w:pPr>
    <w:rPr>
      <w:i/>
      <w:sz w:val="16"/>
      <w:szCs w:val="22"/>
      <w:lang w:val="en-US"/>
    </w:rPr>
  </w:style>
  <w:style w:type="paragraph" w:styleId="FootnoteText">
    <w:name w:val="footnote text"/>
    <w:basedOn w:val="Content"/>
    <w:semiHidden/>
    <w:rsid w:val="0011341F"/>
    <w:pPr>
      <w:spacing w:after="40" w:line="240" w:lineRule="auto"/>
    </w:pPr>
    <w:rPr>
      <w:sz w:val="18"/>
    </w:rPr>
  </w:style>
  <w:style w:type="character" w:styleId="FootnoteReference">
    <w:name w:val="footnote reference"/>
    <w:basedOn w:val="DefaultParagraphFont"/>
    <w:semiHidden/>
    <w:rsid w:val="0011341F"/>
    <w:rPr>
      <w:rFonts w:ascii="LTSyntax Regular" w:hAnsi="LTSyntax Regular"/>
      <w:dstrike w:val="0"/>
      <w:sz w:val="20"/>
      <w:vertAlign w:val="superscript"/>
    </w:rPr>
  </w:style>
  <w:style w:type="paragraph" w:styleId="Footer">
    <w:name w:val="footer"/>
    <w:basedOn w:val="Content"/>
    <w:qFormat/>
    <w:rsid w:val="00B754D2"/>
    <w:pPr>
      <w:tabs>
        <w:tab w:val="center" w:pos="4536"/>
        <w:tab w:val="right" w:pos="9072"/>
      </w:tabs>
    </w:pPr>
    <w:rPr>
      <w:sz w:val="16"/>
    </w:rPr>
  </w:style>
  <w:style w:type="character" w:styleId="Hyperlink">
    <w:name w:val="Hyperlink"/>
    <w:basedOn w:val="DefaultParagraphFont"/>
    <w:uiPriority w:val="99"/>
    <w:qFormat/>
    <w:rsid w:val="00510EFF"/>
    <w:rPr>
      <w:rFonts w:ascii="LTSyntax Regular" w:hAnsi="LTSyntax Regular"/>
      <w:color w:val="FFA814"/>
      <w:sz w:val="20"/>
      <w:u w:val="single"/>
    </w:rPr>
  </w:style>
  <w:style w:type="paragraph" w:styleId="TOC4">
    <w:name w:val="toc 4"/>
    <w:basedOn w:val="Normal"/>
    <w:next w:val="Normal"/>
    <w:autoRedefine/>
    <w:semiHidden/>
    <w:rsid w:val="0011341F"/>
    <w:pPr>
      <w:ind w:left="600"/>
    </w:pPr>
  </w:style>
  <w:style w:type="paragraph" w:styleId="Header">
    <w:name w:val="header"/>
    <w:basedOn w:val="Normal"/>
    <w:link w:val="HeaderChar"/>
    <w:uiPriority w:val="99"/>
    <w:qFormat/>
    <w:rsid w:val="008312BC"/>
    <w:pPr>
      <w:tabs>
        <w:tab w:val="center" w:pos="4536"/>
        <w:tab w:val="right" w:pos="9072"/>
      </w:tabs>
    </w:pPr>
    <w:rPr>
      <w:sz w:val="16"/>
    </w:rPr>
  </w:style>
  <w:style w:type="paragraph" w:styleId="BalloonText">
    <w:name w:val="Balloon Text"/>
    <w:basedOn w:val="Normal"/>
    <w:link w:val="BalloonTextChar"/>
    <w:rsid w:val="00E67A92"/>
    <w:rPr>
      <w:rFonts w:ascii="Tahoma" w:hAnsi="Tahoma" w:cs="Tahoma"/>
      <w:sz w:val="16"/>
      <w:szCs w:val="16"/>
    </w:rPr>
  </w:style>
  <w:style w:type="paragraph" w:styleId="ListBullet">
    <w:name w:val="List Bullet"/>
    <w:basedOn w:val="Bullet1-Standard"/>
    <w:next w:val="Bullet1-Standard"/>
    <w:autoRedefine/>
    <w:rsid w:val="0011341F"/>
    <w:pPr>
      <w:numPr>
        <w:numId w:val="10"/>
      </w:numPr>
      <w:tabs>
        <w:tab w:val="clear" w:pos="360"/>
      </w:tabs>
      <w:ind w:left="284" w:hanging="284"/>
    </w:pPr>
  </w:style>
  <w:style w:type="paragraph" w:styleId="ListBullet2">
    <w:name w:val="List Bullet 2"/>
    <w:basedOn w:val="Bullet1-Standard"/>
    <w:next w:val="Bullet1-Standard"/>
    <w:autoRedefine/>
    <w:rsid w:val="0011341F"/>
    <w:pPr>
      <w:numPr>
        <w:numId w:val="0"/>
      </w:numPr>
      <w:tabs>
        <w:tab w:val="left" w:pos="567"/>
      </w:tabs>
      <w:ind w:left="568" w:hanging="284"/>
    </w:pPr>
  </w:style>
  <w:style w:type="character" w:customStyle="1" w:styleId="BalloonTextChar">
    <w:name w:val="Balloon Text Char"/>
    <w:basedOn w:val="DefaultParagraphFont"/>
    <w:link w:val="BalloonText"/>
    <w:rsid w:val="00E67A92"/>
    <w:rPr>
      <w:rFonts w:ascii="Tahoma" w:hAnsi="Tahoma" w:cs="Tahoma"/>
      <w:sz w:val="16"/>
      <w:szCs w:val="16"/>
      <w:lang w:val="de-CH" w:eastAsia="de-DE"/>
    </w:rPr>
  </w:style>
  <w:style w:type="paragraph" w:styleId="CommentText">
    <w:name w:val="annotation text"/>
    <w:basedOn w:val="Normal"/>
    <w:link w:val="CommentTextChar"/>
    <w:semiHidden/>
    <w:rsid w:val="0011341F"/>
  </w:style>
  <w:style w:type="character" w:styleId="CommentReference">
    <w:name w:val="annotation reference"/>
    <w:basedOn w:val="DefaultParagraphFont"/>
    <w:semiHidden/>
    <w:rsid w:val="0011341F"/>
    <w:rPr>
      <w:sz w:val="16"/>
      <w:szCs w:val="16"/>
    </w:rPr>
  </w:style>
  <w:style w:type="character" w:customStyle="1" w:styleId="HeaderChar">
    <w:name w:val="Header Char"/>
    <w:basedOn w:val="DefaultParagraphFont"/>
    <w:link w:val="Header"/>
    <w:uiPriority w:val="99"/>
    <w:rsid w:val="008312BC"/>
    <w:rPr>
      <w:sz w:val="16"/>
      <w:szCs w:val="22"/>
      <w:lang w:eastAsia="de-DE"/>
    </w:rPr>
  </w:style>
  <w:style w:type="paragraph" w:customStyle="1" w:styleId="Bullet6-Decision">
    <w:name w:val="Bullet6-Decision"/>
    <w:basedOn w:val="Normal"/>
    <w:next w:val="Normal"/>
    <w:uiPriority w:val="2"/>
    <w:qFormat/>
    <w:rsid w:val="00890364"/>
    <w:pPr>
      <w:numPr>
        <w:numId w:val="20"/>
      </w:numPr>
      <w:tabs>
        <w:tab w:val="clear" w:pos="851"/>
        <w:tab w:val="num" w:pos="284"/>
      </w:tabs>
      <w:spacing w:after="120"/>
      <w:ind w:left="284" w:hanging="284"/>
    </w:pPr>
    <w:rPr>
      <w:color w:val="0000FF"/>
      <w:kern w:val="28"/>
      <w:sz w:val="20"/>
      <w:szCs w:val="20"/>
      <w:lang w:val="de-DE"/>
    </w:rPr>
  </w:style>
  <w:style w:type="paragraph" w:customStyle="1" w:styleId="Bullet7-Information">
    <w:name w:val="Bullet7-Information"/>
    <w:basedOn w:val="Normal"/>
    <w:next w:val="Normal"/>
    <w:uiPriority w:val="2"/>
    <w:qFormat/>
    <w:rsid w:val="00890364"/>
    <w:pPr>
      <w:numPr>
        <w:numId w:val="21"/>
      </w:numPr>
      <w:tabs>
        <w:tab w:val="clear" w:pos="851"/>
        <w:tab w:val="num" w:pos="284"/>
      </w:tabs>
      <w:spacing w:after="120"/>
      <w:ind w:left="284" w:hanging="284"/>
    </w:pPr>
    <w:rPr>
      <w:kern w:val="28"/>
      <w:sz w:val="20"/>
      <w:szCs w:val="20"/>
      <w:lang w:val="de-DE"/>
    </w:rPr>
  </w:style>
  <w:style w:type="paragraph" w:customStyle="1" w:styleId="Bullet8-ToDo">
    <w:name w:val="Bullet8-ToDo"/>
    <w:basedOn w:val="Normal"/>
    <w:next w:val="Normal"/>
    <w:uiPriority w:val="2"/>
    <w:qFormat/>
    <w:rsid w:val="00890364"/>
    <w:pPr>
      <w:numPr>
        <w:numId w:val="22"/>
      </w:numPr>
      <w:tabs>
        <w:tab w:val="clear" w:pos="851"/>
        <w:tab w:val="num" w:pos="284"/>
      </w:tabs>
      <w:spacing w:after="120"/>
      <w:ind w:left="284" w:hanging="284"/>
    </w:pPr>
    <w:rPr>
      <w:color w:val="FF0000"/>
      <w:kern w:val="28"/>
      <w:sz w:val="20"/>
      <w:szCs w:val="20"/>
      <w:lang w:val="de-DE"/>
    </w:rPr>
  </w:style>
  <w:style w:type="paragraph" w:customStyle="1" w:styleId="Bullet9-Document">
    <w:name w:val="Bullet9-Document"/>
    <w:basedOn w:val="Normal"/>
    <w:next w:val="Normal"/>
    <w:uiPriority w:val="2"/>
    <w:qFormat/>
    <w:rsid w:val="00890364"/>
    <w:pPr>
      <w:numPr>
        <w:numId w:val="23"/>
      </w:numPr>
      <w:tabs>
        <w:tab w:val="clear" w:pos="851"/>
        <w:tab w:val="num" w:pos="284"/>
      </w:tabs>
      <w:spacing w:after="120"/>
      <w:ind w:left="284" w:hanging="284"/>
    </w:pPr>
    <w:rPr>
      <w:kern w:val="28"/>
      <w:sz w:val="20"/>
      <w:szCs w:val="20"/>
      <w:lang w:val="de-DE"/>
    </w:rPr>
  </w:style>
  <w:style w:type="paragraph" w:customStyle="1" w:styleId="TableTitle">
    <w:name w:val="Table Title"/>
    <w:basedOn w:val="Content"/>
    <w:qFormat/>
    <w:rsid w:val="00331FDE"/>
    <w:rPr>
      <w:b/>
      <w:bCs/>
    </w:rPr>
  </w:style>
  <w:style w:type="paragraph" w:styleId="CommentSubject">
    <w:name w:val="annotation subject"/>
    <w:basedOn w:val="CommentText"/>
    <w:next w:val="CommentText"/>
    <w:link w:val="CommentSubjectChar"/>
    <w:semiHidden/>
    <w:unhideWhenUsed/>
    <w:rsid w:val="004E5B42"/>
    <w:rPr>
      <w:b/>
      <w:bCs/>
      <w:sz w:val="20"/>
      <w:szCs w:val="20"/>
    </w:rPr>
  </w:style>
  <w:style w:type="character" w:customStyle="1" w:styleId="CommentTextChar">
    <w:name w:val="Comment Text Char"/>
    <w:basedOn w:val="DefaultParagraphFont"/>
    <w:link w:val="CommentText"/>
    <w:semiHidden/>
    <w:rsid w:val="004E5B42"/>
    <w:rPr>
      <w:sz w:val="22"/>
      <w:szCs w:val="22"/>
      <w:lang w:eastAsia="de-DE"/>
    </w:rPr>
  </w:style>
  <w:style w:type="character" w:customStyle="1" w:styleId="CommentSubjectChar">
    <w:name w:val="Comment Subject Char"/>
    <w:basedOn w:val="CommentTextChar"/>
    <w:link w:val="CommentSubject"/>
    <w:semiHidden/>
    <w:rsid w:val="004E5B42"/>
    <w:rPr>
      <w:b/>
      <w:bCs/>
      <w:sz w:val="22"/>
      <w:szCs w:val="22"/>
      <w:lang w:eastAsia="de-DE"/>
    </w:rPr>
  </w:style>
  <w:style w:type="paragraph" w:styleId="Title">
    <w:name w:val="Title"/>
    <w:basedOn w:val="Normal"/>
    <w:next w:val="Normal"/>
    <w:link w:val="TitleChar"/>
    <w:qFormat/>
    <w:rsid w:val="004E5B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E5B42"/>
    <w:rPr>
      <w:rFonts w:asciiTheme="majorHAnsi" w:eastAsiaTheme="majorEastAsia" w:hAnsiTheme="majorHAnsi" w:cstheme="majorBidi"/>
      <w:spacing w:val="-10"/>
      <w:kern w:val="28"/>
      <w:sz w:val="56"/>
      <w:szCs w:val="56"/>
      <w:lang w:eastAsia="de-DE"/>
    </w:rPr>
  </w:style>
  <w:style w:type="character" w:styleId="PlaceholderText">
    <w:name w:val="Placeholder Text"/>
    <w:basedOn w:val="DefaultParagraphFont"/>
    <w:uiPriority w:val="99"/>
    <w:semiHidden/>
    <w:rsid w:val="00134332"/>
    <w:rPr>
      <w:color w:val="808080"/>
    </w:rPr>
  </w:style>
  <w:style w:type="table" w:styleId="TableGrid">
    <w:name w:val="Table Grid"/>
    <w:basedOn w:val="TableNormal"/>
    <w:rsid w:val="00C00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C00113"/>
    <w:pPr>
      <w:ind w:left="720"/>
      <w:contextualSpacing/>
    </w:pPr>
  </w:style>
  <w:style w:type="paragraph" w:styleId="TOCHeading">
    <w:name w:val="TOC Heading"/>
    <w:basedOn w:val="Heading1"/>
    <w:next w:val="Normal"/>
    <w:uiPriority w:val="39"/>
    <w:unhideWhenUsed/>
    <w:qFormat/>
    <w:rsid w:val="009F6F45"/>
    <w:pPr>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customStyle="1" w:styleId="code">
    <w:name w:val="code"/>
    <w:basedOn w:val="Normal"/>
    <w:link w:val="codeChar"/>
    <w:qFormat/>
    <w:rsid w:val="00EE5628"/>
    <w:pPr>
      <w:pBdr>
        <w:top w:val="single" w:sz="4" w:space="10" w:color="auto"/>
        <w:left w:val="single" w:sz="4" w:space="10" w:color="auto"/>
        <w:bottom w:val="single" w:sz="4" w:space="10" w:color="auto"/>
        <w:right w:val="single" w:sz="4" w:space="10" w:color="auto"/>
      </w:pBdr>
      <w:shd w:val="clear" w:color="auto" w:fill="D9D9D9" w:themeFill="background1" w:themeFillShade="D9"/>
      <w:spacing w:before="240" w:after="240"/>
      <w:ind w:left="170" w:right="170"/>
    </w:pPr>
    <w:rPr>
      <w:rFonts w:ascii="Consolas" w:hAnsi="Consolas"/>
      <w:color w:val="262626" w:themeColor="text1" w:themeTint="D9"/>
    </w:rPr>
  </w:style>
  <w:style w:type="character" w:styleId="UnresolvedMention">
    <w:name w:val="Unresolved Mention"/>
    <w:basedOn w:val="DefaultParagraphFont"/>
    <w:uiPriority w:val="99"/>
    <w:semiHidden/>
    <w:unhideWhenUsed/>
    <w:rsid w:val="008211EB"/>
    <w:rPr>
      <w:color w:val="605E5C"/>
      <w:shd w:val="clear" w:color="auto" w:fill="E1DFDD"/>
    </w:rPr>
  </w:style>
  <w:style w:type="character" w:customStyle="1" w:styleId="codeChar">
    <w:name w:val="code Char"/>
    <w:basedOn w:val="DefaultParagraphFont"/>
    <w:link w:val="code"/>
    <w:rsid w:val="00EE5628"/>
    <w:rPr>
      <w:rFonts w:ascii="Consolas" w:hAnsi="Consolas"/>
      <w:color w:val="262626" w:themeColor="text1" w:themeTint="D9"/>
      <w:sz w:val="22"/>
      <w:szCs w:val="22"/>
      <w:shd w:val="clear" w:color="auto" w:fill="D9D9D9" w:themeFill="background1" w:themeFillShade="D9"/>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oter" Target="foot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pe\Downloads\Grobkonze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9093BDF8804323BC344A899877710A"/>
        <w:category>
          <w:name w:val="General"/>
          <w:gallery w:val="placeholder"/>
        </w:category>
        <w:types>
          <w:type w:val="bbPlcHdr"/>
        </w:types>
        <w:behaviors>
          <w:behavior w:val="content"/>
        </w:behaviors>
        <w:guid w:val="{E397A394-8E6A-4735-AA78-3CEC17D8287E}"/>
      </w:docPartPr>
      <w:docPartBody>
        <w:p w:rsidR="00CD0E77" w:rsidRDefault="00BB19F0">
          <w:pPr>
            <w:pStyle w:val="FC9093BDF8804323BC344A899877710A"/>
          </w:pPr>
          <w:r w:rsidRPr="00B01BD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TSyntax Regular">
    <w:altName w:val="Calibri"/>
    <w:charset w:val="00"/>
    <w:family w:val="swiss"/>
    <w:pitch w:val="variable"/>
    <w:sig w:usb0="80000027" w:usb1="00000040" w:usb2="00000000" w:usb3="00000000" w:csb0="00000001"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TSyntax">
    <w:altName w:val="Calibri"/>
    <w:charset w:val="00"/>
    <w:family w:val="swiss"/>
    <w:pitch w:val="variable"/>
    <w:sig w:usb0="80000027"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F0"/>
    <w:rsid w:val="00001F18"/>
    <w:rsid w:val="00236843"/>
    <w:rsid w:val="00517137"/>
    <w:rsid w:val="007D6420"/>
    <w:rsid w:val="008E7620"/>
    <w:rsid w:val="00956BCE"/>
    <w:rsid w:val="00BB19F0"/>
    <w:rsid w:val="00C1305D"/>
    <w:rsid w:val="00CD0E77"/>
    <w:rsid w:val="00D838BD"/>
    <w:rsid w:val="00F8749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9093BDF8804323BC344A899877710A">
    <w:name w:val="FC9093BDF8804323BC344A89987771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6025FB2E5734489D6AE5E44B08A550" ma:contentTypeVersion="9" ma:contentTypeDescription="Create a new document." ma:contentTypeScope="" ma:versionID="b94d9dcde79930a9b4cb666d432e87d3">
  <xsd:schema xmlns:xsd="http://www.w3.org/2001/XMLSchema" xmlns:xs="http://www.w3.org/2001/XMLSchema" xmlns:p="http://schemas.microsoft.com/office/2006/metadata/properties" xmlns:ns2="9a4f9823-8364-41d9-929d-b45778a65ada" xmlns:ns3="5f68170c-ff31-4704-8733-e5f873cec0c7" targetNamespace="http://schemas.microsoft.com/office/2006/metadata/properties" ma:root="true" ma:fieldsID="5f971598bc3d26abd15143e270b2033a" ns2:_="" ns3:_="">
    <xsd:import namespace="9a4f9823-8364-41d9-929d-b45778a65ada"/>
    <xsd:import namespace="5f68170c-ff31-4704-8733-e5f873cec0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4f9823-8364-41d9-929d-b45778a65a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68170c-ff31-4704-8733-e5f873cec0c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ACC88-7B39-480C-A349-04EF6203DB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4f9823-8364-41d9-929d-b45778a65ada"/>
    <ds:schemaRef ds:uri="5f68170c-ff31-4704-8733-e5f873cec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EAEB2E-0741-4809-8085-2FF676104A18}">
  <ds:schemaRefs>
    <ds:schemaRef ds:uri="http://schemas.microsoft.com/sharepoint/v3/contenttype/forms"/>
  </ds:schemaRefs>
</ds:datastoreItem>
</file>

<file path=customXml/itemProps3.xml><?xml version="1.0" encoding="utf-8"?>
<ds:datastoreItem xmlns:ds="http://schemas.openxmlformats.org/officeDocument/2006/customXml" ds:itemID="{FD88710A-5052-4C40-938E-720FE7C5A688}">
  <ds:schemaRefs>
    <ds:schemaRef ds:uri="http://schemas.microsoft.com/office/2006/metadata/properties"/>
    <ds:schemaRef ds:uri="5f68170c-ff31-4704-8733-e5f873cec0c7"/>
    <ds:schemaRef ds:uri="http://purl.org/dc/elements/1.1/"/>
    <ds:schemaRef ds:uri="http://purl.org/dc/terms/"/>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9a4f9823-8364-41d9-929d-b45778a65ada"/>
    <ds:schemaRef ds:uri="http://purl.org/dc/dcmitype/"/>
  </ds:schemaRefs>
</ds:datastoreItem>
</file>

<file path=customXml/itemProps4.xml><?xml version="1.0" encoding="utf-8"?>
<ds:datastoreItem xmlns:ds="http://schemas.openxmlformats.org/officeDocument/2006/customXml" ds:itemID="{141F0A68-536C-45B4-8EEE-484BF3D04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Grobkonzept.dotx</Template>
  <TotalTime>0</TotalTime>
  <Pages>12</Pages>
  <Words>1659</Words>
  <Characters>9816</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Projectname (from Document properties)</vt:lpstr>
    </vt:vector>
  </TitlesOfParts>
  <Company>CREALOGIX AG</Company>
  <LinksUpToDate>false</LinksUpToDate>
  <CharactersWithSpaces>11453</CharactersWithSpaces>
  <SharedDoc>false</SharedDoc>
  <HLinks>
    <vt:vector size="12" baseType="variant">
      <vt:variant>
        <vt:i4>1638450</vt:i4>
      </vt:variant>
      <vt:variant>
        <vt:i4>38</vt:i4>
      </vt:variant>
      <vt:variant>
        <vt:i4>0</vt:i4>
      </vt:variant>
      <vt:variant>
        <vt:i4>5</vt:i4>
      </vt:variant>
      <vt:variant>
        <vt:lpwstr/>
      </vt:variant>
      <vt:variant>
        <vt:lpwstr>_Toc219483184</vt:lpwstr>
      </vt:variant>
      <vt:variant>
        <vt:i4>1638450</vt:i4>
      </vt:variant>
      <vt:variant>
        <vt:i4>32</vt:i4>
      </vt:variant>
      <vt:variant>
        <vt:i4>0</vt:i4>
      </vt:variant>
      <vt:variant>
        <vt:i4>5</vt:i4>
      </vt:variant>
      <vt:variant>
        <vt:lpwstr/>
      </vt:variant>
      <vt:variant>
        <vt:lpwstr>_Toc219483183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Pearce</dc:creator>
  <cp:lastModifiedBy>Samuel Pearce</cp:lastModifiedBy>
  <cp:revision>410</cp:revision>
  <cp:lastPrinted>2008-11-21T15:21:00Z</cp:lastPrinted>
  <dcterms:created xsi:type="dcterms:W3CDTF">2019-08-22T13:23:00Z</dcterms:created>
  <dcterms:modified xsi:type="dcterms:W3CDTF">2019-09-09T12:39:00Z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0x010100786025FB2E5734489D6AE5E44B08A550</vt:lpwstr>
  </property>
</Properties>
</file>